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1FB9F" w14:textId="5F0842AC" w:rsidR="00E303C9" w:rsidRDefault="002A6604" w:rsidP="002A6604">
      <w:pPr>
        <w:pStyle w:val="Heading1"/>
      </w:pPr>
      <w:r>
        <w:t xml:space="preserve">Chapter </w:t>
      </w:r>
      <w:r w:rsidR="00A90BB7">
        <w:t>7</w:t>
      </w:r>
      <w:r>
        <w:t xml:space="preserve">: </w:t>
      </w:r>
      <w:r w:rsidR="00A90BB7">
        <w:t>Validating the Code</w:t>
      </w:r>
    </w:p>
    <w:p w14:paraId="35E7F380" w14:textId="5C84ACE5" w:rsidR="00A90BB7" w:rsidRDefault="00A90BB7" w:rsidP="00CD240C">
      <w:pPr>
        <w:pStyle w:val="BodyText"/>
      </w:pPr>
      <w:r>
        <w:t>Now that you are working with code, tracking changes against work items, and building the code, you need to squeeze our defects. In chapter 4, we discussed how to configure Azure Boards to shed light on every type of work that must be done for a work item to make its way from an idea to the customer. In this way, you are baking defect detection into every part of your process. You can certainly have code that performs perfectly while doing the wrong thing because of poor design or poor analysis. But this chapter is about ensuring that the code is working properly. Since the code is what the software is built from, you want to ensure that your DevOps process and infrastructure is set up to be able to validate it all comprehensively and quickly. You will likely accumulate a volume of code that is impossible to keep in your head</w:t>
      </w:r>
      <w:r w:rsidR="009A7D85">
        <w:t xml:space="preserve">. Significant software systems have so many code files that the only way the code can be validated in a manageable way is to automate most of it and create a process for manual review of just the recent changes. This chapter will span steps that will be automated through the continuous integration build, the first deployed environment, and the pull request. </w:t>
      </w:r>
    </w:p>
    <w:p w14:paraId="6AB35B32" w14:textId="4D1998E1" w:rsidR="009A7D85" w:rsidRDefault="00006F75" w:rsidP="009A7D85">
      <w:pPr>
        <w:pStyle w:val="Heading2"/>
      </w:pPr>
      <w:r>
        <w:t>Strategy</w:t>
      </w:r>
      <w:r w:rsidR="009A7D85">
        <w:t xml:space="preserve"> for Defect Detection</w:t>
      </w:r>
    </w:p>
    <w:p w14:paraId="3C774C22" w14:textId="3399CF34" w:rsidR="00D162ED" w:rsidRDefault="003E3DE5" w:rsidP="003E3DE5">
      <w:pPr>
        <w:pStyle w:val="BodyText"/>
      </w:pPr>
      <w:r>
        <w:t>From the research that our industry has available, and summarized by Capers Jones, “the cost of finding and fixing bugs or defects is the largest single expense element in the history of software”</w:t>
      </w:r>
      <w:r>
        <w:rPr>
          <w:rStyle w:val="FootnoteReference"/>
        </w:rPr>
        <w:footnoteReference w:id="1"/>
      </w:r>
      <w:r>
        <w:t xml:space="preserve">. Mr. Jones goes on to report that for the expected </w:t>
      </w:r>
      <w:proofErr w:type="gramStart"/>
      <w:r>
        <w:t>25 year</w:t>
      </w:r>
      <w:proofErr w:type="gramEnd"/>
      <w:r>
        <w:t xml:space="preserve"> life span of a 500,000 line-of-code .Net system (estimated at 52 LOC C# to 1 Function Point</w:t>
      </w:r>
      <w:r>
        <w:rPr>
          <w:rStyle w:val="FootnoteReference"/>
        </w:rPr>
        <w:footnoteReference w:id="2"/>
      </w:r>
      <w:r>
        <w:t xml:space="preserve">), almost $0.50 of our of every dollar will be spent on finding and fixing bugs. </w:t>
      </w:r>
      <w:r w:rsidR="00D162ED">
        <w:t>A review of the available quality research would be beneficial to anyone looking to put together a high-performing DevOps environment.</w:t>
      </w:r>
    </w:p>
    <w:p w14:paraId="2EAECAD8" w14:textId="767E8583" w:rsidR="00D162ED" w:rsidRDefault="00D162ED" w:rsidP="003E3DE5">
      <w:pPr>
        <w:pStyle w:val="BodyText"/>
      </w:pPr>
    </w:p>
    <w:p w14:paraId="5BDB410F" w14:textId="1DF572A7" w:rsidR="001006D9" w:rsidRDefault="00D162ED" w:rsidP="003E3DE5">
      <w:pPr>
        <w:pStyle w:val="BodyText"/>
      </w:pPr>
      <w:r>
        <w:t xml:space="preserve">To summarize, defect removal efficiency (DRE) is a metric that has a basic in industry research. Among </w:t>
      </w:r>
      <w:proofErr w:type="gramStart"/>
      <w:r>
        <w:t>all of</w:t>
      </w:r>
      <w:proofErr w:type="gramEnd"/>
      <w:r>
        <w:t xml:space="preserve"> the methods and techniques that are available for maximizing DRE, three emerge as a good balance of investment while together having a track record of achieving the range of 85%-95% DRE. This should be considered the minimal starting point. Excluding any of these techniques will almost certainly yield poor quality given that other techniques are not show</w:t>
      </w:r>
      <w:r w:rsidR="001006D9">
        <w:t>n</w:t>
      </w:r>
      <w:r>
        <w:t xml:space="preserve"> to make up for the lack of these. </w:t>
      </w:r>
      <w:r w:rsidR="001006D9">
        <w:t xml:space="preserve">Use </w:t>
      </w:r>
      <w:r>
        <w:t xml:space="preserve">these as an essential starting point and evaluate what your standard should be. </w:t>
      </w:r>
      <w:r w:rsidR="001006D9">
        <w:t>The three essential defect removal techniques are:</w:t>
      </w:r>
    </w:p>
    <w:p w14:paraId="6C3C22D5" w14:textId="2B041574" w:rsidR="001006D9" w:rsidRDefault="001006D9" w:rsidP="001006D9">
      <w:pPr>
        <w:pStyle w:val="BodyText"/>
        <w:numPr>
          <w:ilvl w:val="0"/>
          <w:numId w:val="40"/>
        </w:numPr>
      </w:pPr>
      <w:r>
        <w:t>Static analysis</w:t>
      </w:r>
    </w:p>
    <w:p w14:paraId="56B7C441" w14:textId="6AA34CFE" w:rsidR="001006D9" w:rsidRDefault="001006D9" w:rsidP="001006D9">
      <w:pPr>
        <w:pStyle w:val="BodyText"/>
        <w:numPr>
          <w:ilvl w:val="0"/>
          <w:numId w:val="40"/>
        </w:numPr>
      </w:pPr>
      <w:r>
        <w:t>Testing</w:t>
      </w:r>
    </w:p>
    <w:p w14:paraId="15CDAE5A" w14:textId="29B15FEB" w:rsidR="001006D9" w:rsidRDefault="001006D9" w:rsidP="001006D9">
      <w:pPr>
        <w:pStyle w:val="BodyText"/>
        <w:numPr>
          <w:ilvl w:val="0"/>
          <w:numId w:val="40"/>
        </w:numPr>
      </w:pPr>
      <w:r>
        <w:t>Inspections</w:t>
      </w:r>
    </w:p>
    <w:p w14:paraId="2DB740AA" w14:textId="77777777" w:rsidR="001006D9" w:rsidRDefault="001006D9" w:rsidP="003E3DE5">
      <w:pPr>
        <w:pStyle w:val="BodyText"/>
      </w:pPr>
    </w:p>
    <w:p w14:paraId="6ED4EB72" w14:textId="055BCC3F" w:rsidR="00D162ED" w:rsidRDefault="00D162ED" w:rsidP="003E3DE5">
      <w:pPr>
        <w:pStyle w:val="BodyText"/>
      </w:pPr>
      <w:r>
        <w:t>Discussing 85% isn’t worthwhile without knowing how many defects we should expect to be generated in a given software project. Only then would we know how many defects would have to be caught and fixed in order to arrive at the 85% DRE level. And after this, what number of defects are shipped to production if 15% of them escape? Capers Jones summarizes this research as well in his 2016 article “Exceeding 99% in Defect Removal Efficiency (DRE) for Software”</w:t>
      </w:r>
      <w:r>
        <w:rPr>
          <w:rStyle w:val="FootnoteReference"/>
        </w:rPr>
        <w:footnoteReference w:id="3"/>
      </w:r>
      <w:r>
        <w:t>. The following table shows the average defects potentials by phase of work. These are the average rate of defects generated by each type of work from software projects studies through 2016</w:t>
      </w:r>
    </w:p>
    <w:tbl>
      <w:tblPr>
        <w:tblStyle w:val="PlainTable4"/>
        <w:tblW w:w="0" w:type="auto"/>
        <w:tblLook w:val="06A0" w:firstRow="1" w:lastRow="0" w:firstColumn="1" w:lastColumn="0" w:noHBand="1" w:noVBand="1"/>
      </w:tblPr>
      <w:tblGrid>
        <w:gridCol w:w="5035"/>
        <w:gridCol w:w="5035"/>
      </w:tblGrid>
      <w:tr w:rsidR="00D162ED" w14:paraId="507AA555" w14:textId="77777777" w:rsidTr="00E42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AA71C6D" w14:textId="0DA528A5" w:rsidR="00D162ED" w:rsidRDefault="00D162ED" w:rsidP="003C7119">
            <w:pPr>
              <w:pStyle w:val="TableHeading"/>
            </w:pPr>
            <w:r>
              <w:t>Phase of work</w:t>
            </w:r>
          </w:p>
        </w:tc>
        <w:tc>
          <w:tcPr>
            <w:tcW w:w="5035" w:type="dxa"/>
          </w:tcPr>
          <w:p w14:paraId="27FA82DA" w14:textId="42E57A7D" w:rsidR="00D162ED" w:rsidRDefault="00D162ED" w:rsidP="003C7119">
            <w:pPr>
              <w:pStyle w:val="TableHeading"/>
              <w:cnfStyle w:val="100000000000" w:firstRow="1" w:lastRow="0" w:firstColumn="0" w:lastColumn="0" w:oddVBand="0" w:evenVBand="0" w:oddHBand="0" w:evenHBand="0" w:firstRowFirstColumn="0" w:firstRowLastColumn="0" w:lastRowFirstColumn="0" w:lastRowLastColumn="0"/>
            </w:pPr>
            <w:r>
              <w:t>Defects per 100 lines of C# (</w:t>
            </w:r>
            <w:r w:rsidR="003C7119">
              <w:t xml:space="preserve">1 FP = </w:t>
            </w:r>
            <w:r>
              <w:t>~52 C#)</w:t>
            </w:r>
          </w:p>
        </w:tc>
      </w:tr>
      <w:tr w:rsidR="00D162ED" w14:paraId="42FD893A"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0C259A4E" w14:textId="65A95482" w:rsidR="003C7119" w:rsidRDefault="003C7119" w:rsidP="003C7119">
            <w:pPr>
              <w:pStyle w:val="TableText"/>
            </w:pPr>
            <w:r>
              <w:t>Requirements</w:t>
            </w:r>
          </w:p>
        </w:tc>
        <w:tc>
          <w:tcPr>
            <w:tcW w:w="5035" w:type="dxa"/>
          </w:tcPr>
          <w:p w14:paraId="199D4F72" w14:textId="17A10791"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1.35</w:t>
            </w:r>
          </w:p>
        </w:tc>
      </w:tr>
      <w:tr w:rsidR="00D162ED" w14:paraId="45E68B25"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1386547C" w14:textId="18AA030A" w:rsidR="00D162ED" w:rsidRDefault="003C7119" w:rsidP="003C7119">
            <w:pPr>
              <w:pStyle w:val="TableText"/>
            </w:pPr>
            <w:r>
              <w:t>Architecture</w:t>
            </w:r>
          </w:p>
        </w:tc>
        <w:tc>
          <w:tcPr>
            <w:tcW w:w="5035" w:type="dxa"/>
          </w:tcPr>
          <w:p w14:paraId="2363C76E" w14:textId="446B57DE"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0.19</w:t>
            </w:r>
          </w:p>
        </w:tc>
      </w:tr>
      <w:tr w:rsidR="00D162ED" w14:paraId="4D1EFD01"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3874EF85" w14:textId="29B31827" w:rsidR="00D162ED" w:rsidRDefault="003C7119" w:rsidP="003C7119">
            <w:pPr>
              <w:pStyle w:val="TableText"/>
            </w:pPr>
            <w:r>
              <w:t>Design</w:t>
            </w:r>
          </w:p>
        </w:tc>
        <w:tc>
          <w:tcPr>
            <w:tcW w:w="5035" w:type="dxa"/>
          </w:tcPr>
          <w:p w14:paraId="79159C6D" w14:textId="3B3AA112"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1.83</w:t>
            </w:r>
          </w:p>
        </w:tc>
      </w:tr>
      <w:tr w:rsidR="00D162ED" w14:paraId="4459C985"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38DCEF7F" w14:textId="057E5162" w:rsidR="00D162ED" w:rsidRDefault="003C7119" w:rsidP="003C7119">
            <w:pPr>
              <w:pStyle w:val="TableText"/>
            </w:pPr>
            <w:r>
              <w:t>Code</w:t>
            </w:r>
          </w:p>
        </w:tc>
        <w:tc>
          <w:tcPr>
            <w:tcW w:w="5035" w:type="dxa"/>
          </w:tcPr>
          <w:p w14:paraId="0EDCB6B4" w14:textId="7A714D33"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2.21</w:t>
            </w:r>
          </w:p>
        </w:tc>
      </w:tr>
      <w:tr w:rsidR="00D162ED" w14:paraId="3407FE4A"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4394BAA6" w14:textId="14F53DA8" w:rsidR="00D162ED" w:rsidRDefault="003C7119" w:rsidP="003C7119">
            <w:pPr>
              <w:pStyle w:val="TableText"/>
            </w:pPr>
            <w:r>
              <w:t>Security code flaws</w:t>
            </w:r>
          </w:p>
        </w:tc>
        <w:tc>
          <w:tcPr>
            <w:tcW w:w="5035" w:type="dxa"/>
          </w:tcPr>
          <w:p w14:paraId="3BC94926" w14:textId="5BDEC838"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0.48</w:t>
            </w:r>
          </w:p>
        </w:tc>
      </w:tr>
      <w:tr w:rsidR="00D162ED" w14:paraId="734CB524"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31B31B4D" w14:textId="621967B1" w:rsidR="00D162ED" w:rsidRDefault="003C7119" w:rsidP="003C7119">
            <w:pPr>
              <w:pStyle w:val="TableText"/>
            </w:pPr>
            <w:r>
              <w:t>Documents</w:t>
            </w:r>
          </w:p>
        </w:tc>
        <w:tc>
          <w:tcPr>
            <w:tcW w:w="5035" w:type="dxa"/>
          </w:tcPr>
          <w:p w14:paraId="3F2B1836" w14:textId="58DD3784"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0.87</w:t>
            </w:r>
          </w:p>
        </w:tc>
      </w:tr>
      <w:tr w:rsidR="00D162ED" w14:paraId="25059243" w14:textId="77777777" w:rsidTr="00E42351">
        <w:tc>
          <w:tcPr>
            <w:cnfStyle w:val="001000000000" w:firstRow="0" w:lastRow="0" w:firstColumn="1" w:lastColumn="0" w:oddVBand="0" w:evenVBand="0" w:oddHBand="0" w:evenHBand="0" w:firstRowFirstColumn="0" w:firstRowLastColumn="0" w:lastRowFirstColumn="0" w:lastRowLastColumn="0"/>
            <w:tcW w:w="5035" w:type="dxa"/>
          </w:tcPr>
          <w:p w14:paraId="60CE2B00" w14:textId="20A257BC" w:rsidR="00D162ED" w:rsidRDefault="003C7119" w:rsidP="003C7119">
            <w:pPr>
              <w:pStyle w:val="TableText"/>
            </w:pPr>
            <w:r>
              <w:t>Bad fixes</w:t>
            </w:r>
          </w:p>
        </w:tc>
        <w:tc>
          <w:tcPr>
            <w:tcW w:w="5035" w:type="dxa"/>
          </w:tcPr>
          <w:p w14:paraId="605481D4" w14:textId="741E183A" w:rsidR="00D162ED" w:rsidRDefault="003C7119" w:rsidP="003C7119">
            <w:pPr>
              <w:pStyle w:val="TableText"/>
              <w:cnfStyle w:val="000000000000" w:firstRow="0" w:lastRow="0" w:firstColumn="0" w:lastColumn="0" w:oddVBand="0" w:evenVBand="0" w:oddHBand="0" w:evenHBand="0" w:firstRowFirstColumn="0" w:firstRowLastColumn="0" w:lastRowFirstColumn="0" w:lastRowLastColumn="0"/>
            </w:pPr>
            <w:r>
              <w:t>1.25</w:t>
            </w:r>
          </w:p>
        </w:tc>
      </w:tr>
    </w:tbl>
    <w:p w14:paraId="3E14F4A1" w14:textId="40276DC1" w:rsidR="00D162ED" w:rsidRDefault="003C7119" w:rsidP="003C7119">
      <w:pPr>
        <w:pStyle w:val="TableCaption"/>
      </w:pPr>
      <w:r>
        <w:t>Table: Defects that should be expected</w:t>
      </w:r>
      <w:r w:rsidR="00E42351">
        <w:t xml:space="preserve"> by phase of work</w:t>
      </w:r>
      <w:r>
        <w:t xml:space="preserve"> per 100 lines of </w:t>
      </w:r>
      <w:r w:rsidR="00E42351">
        <w:t xml:space="preserve">resulting </w:t>
      </w:r>
      <w:r>
        <w:t>C# code.</w:t>
      </w:r>
    </w:p>
    <w:p w14:paraId="3B992B18" w14:textId="7E171680" w:rsidR="003C7119" w:rsidRDefault="003C7119" w:rsidP="003C7119">
      <w:pPr>
        <w:pStyle w:val="TableCaption"/>
      </w:pPr>
    </w:p>
    <w:p w14:paraId="642AB34A" w14:textId="06FEB970" w:rsidR="00E42351" w:rsidRDefault="00E42351" w:rsidP="00E42351">
      <w:pPr>
        <w:pStyle w:val="BodyText"/>
      </w:pPr>
      <w:r>
        <w:lastRenderedPageBreak/>
        <w:t xml:space="preserve">The research community uses Function Points to normalize projects and make them comparable. We can convert averages into comparable lines of code by using a technique called backfiring. This is where we take that the average function point of software functionality can be implemented in 52 lines of C#. We use this conversation ratio to determine what range of defect potentials might be relevant for our own software system. If our system is 10,000 lines of C# (HTML, VB, SQL all have very similar conversion ratios), we should expect a ballpark defect potential </w:t>
      </w:r>
      <w:proofErr w:type="gramStart"/>
      <w:r>
        <w:t>in the neighborhood of</w:t>
      </w:r>
      <w:proofErr w:type="gramEnd"/>
      <w:r>
        <w:t xml:space="preserve"> 800 defects, from all sources. A minimum quality bar, 85% DRE would catch 680 defects before releasing to the customer and would release to production 120. Research shows that around 25% of these released defects can be caught and fixed each year after release. </w:t>
      </w:r>
      <w:proofErr w:type="gramStart"/>
      <w:r>
        <w:t>This is why</w:t>
      </w:r>
      <w:proofErr w:type="gramEnd"/>
      <w:r>
        <w:t xml:space="preserve"> for systems that have been in production usage for many years can become quite stable – and why new changes tend to break things in a visible way, especially when users have been used to stability.</w:t>
      </w:r>
    </w:p>
    <w:p w14:paraId="3CA63DA9" w14:textId="77777777" w:rsidR="00E42351" w:rsidRDefault="00E42351" w:rsidP="00E42351">
      <w:pPr>
        <w:pStyle w:val="BodyText"/>
      </w:pPr>
    </w:p>
    <w:p w14:paraId="56C72416" w14:textId="7D0884A0" w:rsidR="003C7119" w:rsidRDefault="00E42351" w:rsidP="00E42351">
      <w:pPr>
        <w:pStyle w:val="BodyText"/>
      </w:pPr>
      <w:r>
        <w:t xml:space="preserve">If our system is much larger, say 500,000 lines of code, </w:t>
      </w:r>
      <w:r w:rsidR="003C7119">
        <w:t xml:space="preserve">we should expect </w:t>
      </w:r>
      <w:r>
        <w:t>around 41,000 defects to be generated from all phases of work. These number can become quite scary. If we achieve 95%</w:t>
      </w:r>
      <w:r w:rsidR="00ED6523">
        <w:t xml:space="preserve"> DRE, we are still releasing over 6,000 defects to our customers. 99% DRE would bring the number of defects released to customers to around 400.  These numbers are sobering. It is tempting to think that even with industry averages like this, certainly your team is above average. One would hope so, and one should be able to articulate why. If you were to speculate to beat the averages by a factor of 2, feel free to cut these numbers in half. Even there, we can see the importance of a clear defect detection and defect removal strategy if we are to have any hope of producing a quality software system. A highly automated DevOps environment is an enabler of quality and speed, but it must be a rich pipeline, full of quality controls.</w:t>
      </w:r>
    </w:p>
    <w:p w14:paraId="4AD4DBBF" w14:textId="62FEFE55" w:rsidR="00ED6523" w:rsidRDefault="00ED6523" w:rsidP="00E42351">
      <w:pPr>
        <w:pStyle w:val="BodyText"/>
      </w:pPr>
    </w:p>
    <w:p w14:paraId="6B6FFBD0" w14:textId="379F699E" w:rsidR="00ED6523" w:rsidRDefault="00ED6523" w:rsidP="00E42351">
      <w:pPr>
        <w:pStyle w:val="BodyText"/>
      </w:pPr>
      <w:r>
        <w:t xml:space="preserve">Consider the analogy of a water treatment system for a town. We can think of this as a pipeline where water from available sources comes in to the pipeline. Through a series of treatment steps, water that is prone to cause disease and sickness if cleaned, filtered, and treated so that good drinking water is produced as an output. The drinking water is not perfect, but it is good enough for the community. This series of treatments and filters in this water pipeline is what we must create in our DevOps pipeline. The raw ideas that come from business initiatives are not suitable for working software. We translate the ideas into requirements (features), and then we break those down into units that can be implemented (user stories). We translate these into code, then into a deployable release candidate, then into a deployed environment, and then into a working production system. Each step of the way, the work in process coming from the left, as visualized by our </w:t>
      </w:r>
      <w:r w:rsidR="001006D9">
        <w:t>swim lanes</w:t>
      </w:r>
      <w:r>
        <w:t xml:space="preserve"> in Azure Boards, has more hidden defects that we want promoted to stages to the right of our project board</w:t>
      </w:r>
      <w:r w:rsidR="001006D9">
        <w:t>. It is up to us to ensure that every time the work moves from one swim lane to the next that there is a filter or a “treatment” that find the defects that are hiding at that point in time and removes them. For the rest of this chapter, we’ll focus on the quality control techniques that are the minimum bar for detecting and removing defects that are produced in the code that our teams write.</w:t>
      </w:r>
    </w:p>
    <w:p w14:paraId="347CC7BA" w14:textId="4D56AB79" w:rsidR="00BF190D" w:rsidRDefault="00BF190D" w:rsidP="00BF190D">
      <w:pPr>
        <w:pStyle w:val="Heading3"/>
      </w:pPr>
      <w:r>
        <w:t>Strategy and Execution of Defect Detection</w:t>
      </w:r>
    </w:p>
    <w:p w14:paraId="2A671C1B" w14:textId="62B036DF" w:rsidR="001006D9" w:rsidRDefault="001006D9" w:rsidP="00BF190D">
      <w:pPr>
        <w:pStyle w:val="BodyText"/>
      </w:pPr>
      <w:r>
        <w:t xml:space="preserve">While this chapter, or book, could not comprehensively cover </w:t>
      </w:r>
      <w:proofErr w:type="gramStart"/>
      <w:r>
        <w:t>all of</w:t>
      </w:r>
      <w:proofErr w:type="gramEnd"/>
      <w:r>
        <w:t xml:space="preserve"> the defect detection techniques you may want to implement, it will cover the three essential techniques. Omitting any of these could be considered malpractices given the documented effectiveness and affordability of each of the three.</w:t>
      </w:r>
    </w:p>
    <w:p w14:paraId="1D35E999" w14:textId="20B84009" w:rsidR="001006D9" w:rsidRDefault="001006D9" w:rsidP="001006D9">
      <w:pPr>
        <w:pStyle w:val="SidebarCaption"/>
      </w:pPr>
      <w:r>
        <w:t>Pair Programming as Defect Detection</w:t>
      </w:r>
    </w:p>
    <w:p w14:paraId="577D6E63" w14:textId="6F2F7C45" w:rsidR="001006D9" w:rsidRDefault="001006D9" w:rsidP="001006D9">
      <w:pPr>
        <w:pStyle w:val="SideBar"/>
      </w:pPr>
      <w:r>
        <w:t xml:space="preserve">Pair programming does have a good track record for defect detection. Read the texts cited in this chapter in order to dive into the actual numbers. Pair programming is the act of having two developers create and change the code together, each trading off at the keyboard and swapping roles of coder and navigator. Those who partake in these exercises report anecdotally what the research shows: for tough problems, it helps push through quicker, but for normal to easy code, it creates overhead. The reason this technique isn’t one of the first you should reach for is the high cost as a defect detection method. The rate of return is not as high as static analysis, testing, and </w:t>
      </w:r>
      <w:r w:rsidR="00163076">
        <w:t xml:space="preserve">inspections because it does double the cost of labor for the same scope of software created. The software is of very high </w:t>
      </w:r>
      <w:r w:rsidR="00163076">
        <w:lastRenderedPageBreak/>
        <w:t>quality, but the ROI does not translate into an economic advantage. This technique is best used for the smaller number of more risky or difficult software features.</w:t>
      </w:r>
    </w:p>
    <w:p w14:paraId="5505D632" w14:textId="77777777" w:rsidR="001006D9" w:rsidRDefault="001006D9" w:rsidP="00BF190D">
      <w:pPr>
        <w:pStyle w:val="BodyText"/>
      </w:pPr>
    </w:p>
    <w:p w14:paraId="47C3463A" w14:textId="7400C2E7" w:rsidR="00163076" w:rsidRDefault="00163076" w:rsidP="00BF190D">
      <w:pPr>
        <w:pStyle w:val="BodyText"/>
      </w:pPr>
      <w:r>
        <w:t>Let’s briefly define each of three essential defect removal methods.</w:t>
      </w:r>
    </w:p>
    <w:p w14:paraId="5C41FB92" w14:textId="12B05650" w:rsidR="00163076" w:rsidRDefault="00163076" w:rsidP="00BF190D">
      <w:pPr>
        <w:pStyle w:val="BodyText"/>
        <w:rPr>
          <w:b/>
        </w:rPr>
      </w:pPr>
      <w:r>
        <w:rPr>
          <w:b/>
        </w:rPr>
        <w:t>Static Analysis</w:t>
      </w:r>
    </w:p>
    <w:p w14:paraId="11EC0971" w14:textId="0C4F8F26" w:rsidR="00163076" w:rsidRDefault="00163076" w:rsidP="00BF190D">
      <w:pPr>
        <w:pStyle w:val="BodyText"/>
      </w:pPr>
      <w:r>
        <w:t xml:space="preserve">Static analysis is the automated examination of a source file in order to predict defects. More broadly, static analysis can be used as a technique against documents and other artifacts as well as source code. The spelling and grammar check in Microsoft Word </w:t>
      </w:r>
      <w:proofErr w:type="gramStart"/>
      <w:r>
        <w:t>is</w:t>
      </w:r>
      <w:proofErr w:type="gramEnd"/>
      <w:r>
        <w:t xml:space="preserve"> a very valuable static analyzer, without which this book might sound very unprofessional, indeed. While the copy editor performs testing on each chapter by reading every word, and the chapter layout proofer inspects images, tables, and margins, the static analyzer in Microsoft Word is run many times, often after every change to the document. Because it is automated, it can be run essentially for free frequently. For our source code, we will implement </w:t>
      </w:r>
      <w:proofErr w:type="gramStart"/>
      <w:r>
        <w:t>a number of</w:t>
      </w:r>
      <w:proofErr w:type="gramEnd"/>
      <w:r>
        <w:t xml:space="preserve"> static analysis tools. These will run automatically as part of our DevOps pipeline. These tools will emit warnings and errors. We may choose to fail a step in our pipeline when errors occur – or choose to fail on new warnings.</w:t>
      </w:r>
    </w:p>
    <w:p w14:paraId="6333611F" w14:textId="10CC66A0" w:rsidR="00163076" w:rsidRDefault="00163076" w:rsidP="00BF190D">
      <w:pPr>
        <w:pStyle w:val="BodyText"/>
      </w:pPr>
    </w:p>
    <w:p w14:paraId="0C89B982" w14:textId="3B548DF0" w:rsidR="00163076" w:rsidRDefault="00163076" w:rsidP="00BF190D">
      <w:pPr>
        <w:pStyle w:val="BodyText"/>
        <w:rPr>
          <w:b/>
        </w:rPr>
      </w:pPr>
      <w:r>
        <w:rPr>
          <w:b/>
        </w:rPr>
        <w:t>Testing</w:t>
      </w:r>
    </w:p>
    <w:p w14:paraId="35D60190" w14:textId="64856491" w:rsidR="00163076" w:rsidRDefault="00163076" w:rsidP="00BF190D">
      <w:pPr>
        <w:pStyle w:val="BodyText"/>
      </w:pPr>
      <w:r>
        <w:t xml:space="preserve">Since the dawn of software, testing has been part of the workflow. A programmer has always run the written code to see if it works as intended. In 2002, Kent Beck published a very influential book </w:t>
      </w:r>
      <w:r w:rsidR="00FD5F1A">
        <w:t>that has shifted the testing methods of scores of teams. This book is “</w:t>
      </w:r>
      <w:r w:rsidR="00FD5F1A" w:rsidRPr="00FD5F1A">
        <w:t>Test Driven Development: By Example</w:t>
      </w:r>
      <w:r w:rsidR="00FD5F1A">
        <w:t>”</w:t>
      </w:r>
      <w:r w:rsidR="00FD5F1A">
        <w:rPr>
          <w:rStyle w:val="FootnoteReference"/>
        </w:rPr>
        <w:footnoteReference w:id="4"/>
      </w:r>
      <w:r w:rsidR="00FD5F1A">
        <w:t xml:space="preserve">. James Newkirk, co-author of NUnit 2 and </w:t>
      </w:r>
      <w:proofErr w:type="spellStart"/>
      <w:r w:rsidR="00FD5F1A">
        <w:t>XUnit</w:t>
      </w:r>
      <w:proofErr w:type="spellEnd"/>
      <w:r w:rsidR="00FD5F1A">
        <w:t xml:space="preserve"> testing frameworks, illustrated TDD for .Net in his 2004 book, “</w:t>
      </w:r>
      <w:r w:rsidR="00FD5F1A" w:rsidRPr="00FD5F1A">
        <w:t>Test-Driven Development in Microsoft .NET</w:t>
      </w:r>
      <w:r w:rsidR="00FD5F1A">
        <w:t>”</w:t>
      </w:r>
      <w:r w:rsidR="00FD5F1A">
        <w:rPr>
          <w:rStyle w:val="FootnoteReference"/>
        </w:rPr>
        <w:footnoteReference w:id="5"/>
      </w:r>
      <w:r w:rsidR="00FD5F1A">
        <w:t xml:space="preserve">. The technique of test-driven development shifts the developer from either manual desk checking or custom test harnesses to a standard pattern for creating executable tests. This standard format, and the method of creation, allows for test suites that continually grow as the software grows. </w:t>
      </w:r>
      <w:r w:rsidR="009B6234">
        <w:t xml:space="preserve">In many cases, the best format for Scrum’s acceptance criteria for a backlog item is a written down test scenario whose steps are coded into an automated test that exercises the system in that fashion. </w:t>
      </w:r>
    </w:p>
    <w:p w14:paraId="79157C8E" w14:textId="48584254" w:rsidR="00FD5F1A" w:rsidRDefault="00FD5F1A" w:rsidP="00BF190D">
      <w:pPr>
        <w:pStyle w:val="BodyText"/>
      </w:pPr>
    </w:p>
    <w:p w14:paraId="7CF57C56" w14:textId="299698BF" w:rsidR="00FD5F1A" w:rsidRDefault="00FD5F1A" w:rsidP="00BF190D">
      <w:pPr>
        <w:pStyle w:val="BodyText"/>
        <w:rPr>
          <w:b/>
        </w:rPr>
      </w:pPr>
      <w:r>
        <w:rPr>
          <w:b/>
        </w:rPr>
        <w:t>Inspections</w:t>
      </w:r>
    </w:p>
    <w:p w14:paraId="116E8DCA" w14:textId="7D23DDEA" w:rsidR="00FD5F1A" w:rsidRPr="00FD5F1A" w:rsidRDefault="00FD5F1A" w:rsidP="00BF190D">
      <w:pPr>
        <w:pStyle w:val="BodyText"/>
      </w:pPr>
      <w:r>
        <w:t xml:space="preserve">Anything that is built is inspected. We value home inspectors that can use a formal checklist to inspect a house or apartment before purchase or move-in. These inspectors are experts. They know what to look for, and they are equipped with a checklist to ensure they don’t forget to inspect </w:t>
      </w:r>
      <w:proofErr w:type="gramStart"/>
      <w:r>
        <w:t>all of</w:t>
      </w:r>
      <w:proofErr w:type="gramEnd"/>
      <w:r>
        <w:t xml:space="preserve"> the necessary items. </w:t>
      </w:r>
      <w:r w:rsidR="009B6234">
        <w:t>Lay people cannot be inspectors. They lack the training or knowledge of what to inspect. The author would likewise be unqualified to inspect a house being purchased. In software, one can craft an inspection at several stages in the value chain. The DevOps process includes more than just the pipeline and begins once an idea has been crafted and placed on the project board. Take care to evaluate what steps should include a formal inspection, who should perform it, and what the checklist should be.</w:t>
      </w:r>
    </w:p>
    <w:p w14:paraId="0E5EF948" w14:textId="3CDDC71C" w:rsidR="009A7D85" w:rsidRDefault="009A7D85" w:rsidP="00BF190D">
      <w:pPr>
        <w:pStyle w:val="Heading3"/>
      </w:pPr>
      <w:r>
        <w:t>Code Validation in the DevOps Pipeline</w:t>
      </w:r>
    </w:p>
    <w:p w14:paraId="430D5DA0" w14:textId="65AC71CC" w:rsidR="009B6234" w:rsidRDefault="009B6234" w:rsidP="009A7D85">
      <w:pPr>
        <w:pStyle w:val="BodyText"/>
      </w:pPr>
      <w:r>
        <w:t>We have seen that work moves through our process according to our swim lane progression.</w:t>
      </w:r>
    </w:p>
    <w:p w14:paraId="40053CD1" w14:textId="77777777" w:rsidR="009B6234" w:rsidRDefault="009B6234" w:rsidP="009B6234">
      <w:pPr>
        <w:pStyle w:val="Figure"/>
      </w:pPr>
      <w:r>
        <w:object w:dxaOrig="15121" w:dyaOrig="5491" w14:anchorId="5E407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503.5pt;height:182.75pt" o:ole="">
            <v:imagedata r:id="rId11" o:title=""/>
          </v:shape>
          <o:OLEObject Type="Embed" ProgID="Visio.Drawing.15" ShapeID="_x0000_i1046" DrawAspect="Content" ObjectID="_1614555364" r:id="rId12"/>
        </w:object>
      </w:r>
    </w:p>
    <w:p w14:paraId="2396981F" w14:textId="3D28A3C4" w:rsidR="009B6234" w:rsidRDefault="009B6234" w:rsidP="009B6234">
      <w:pPr>
        <w:pStyle w:val="FigureCaption"/>
      </w:pPr>
      <w:r>
        <w:lastRenderedPageBreak/>
        <w:t>Figure: Standard swim lanes for a measurable DevOps process</w:t>
      </w:r>
    </w:p>
    <w:p w14:paraId="5B1F5930" w14:textId="1C4619BE" w:rsidR="009B6234" w:rsidRDefault="009B6234" w:rsidP="009B6234">
      <w:pPr>
        <w:pStyle w:val="BodyText"/>
      </w:pPr>
      <w:r>
        <w:t>For the purposes of this chapter, we will focus on just the following:</w:t>
      </w:r>
    </w:p>
    <w:p w14:paraId="48564ACA" w14:textId="0658E8D5" w:rsidR="009B6234" w:rsidRDefault="009B6234" w:rsidP="009B6234">
      <w:pPr>
        <w:pStyle w:val="BodyText"/>
        <w:numPr>
          <w:ilvl w:val="0"/>
          <w:numId w:val="40"/>
        </w:numPr>
      </w:pPr>
      <w:r>
        <w:t>Test Design</w:t>
      </w:r>
    </w:p>
    <w:p w14:paraId="1BE8E7D5" w14:textId="3112733A" w:rsidR="009B6234" w:rsidRDefault="009B6234" w:rsidP="009B6234">
      <w:pPr>
        <w:pStyle w:val="BodyText"/>
        <w:numPr>
          <w:ilvl w:val="0"/>
          <w:numId w:val="40"/>
        </w:numPr>
      </w:pPr>
      <w:r>
        <w:t>Development</w:t>
      </w:r>
    </w:p>
    <w:p w14:paraId="2BDB4519" w14:textId="38111806" w:rsidR="009B6234" w:rsidRDefault="009B6234" w:rsidP="009B6234">
      <w:pPr>
        <w:pStyle w:val="BodyText"/>
        <w:numPr>
          <w:ilvl w:val="0"/>
          <w:numId w:val="40"/>
        </w:numPr>
      </w:pPr>
      <w:r>
        <w:t>Functional Validation</w:t>
      </w:r>
    </w:p>
    <w:p w14:paraId="02D37C4B" w14:textId="064045DB" w:rsidR="009B6234" w:rsidRDefault="009B6234" w:rsidP="009B6234">
      <w:pPr>
        <w:pStyle w:val="BodyText"/>
      </w:pPr>
      <w:r>
        <w:t xml:space="preserve">These three phases of work surround the code and produce a release candidate that can be further evaluated.  </w:t>
      </w:r>
      <w:proofErr w:type="gramStart"/>
      <w:r>
        <w:t>So</w:t>
      </w:r>
      <w:proofErr w:type="gramEnd"/>
      <w:r>
        <w:t xml:space="preserve"> our scope of focus is narrowed to just these three columns.</w:t>
      </w:r>
    </w:p>
    <w:p w14:paraId="6AC4A23F" w14:textId="4EDAD01C" w:rsidR="009B6234" w:rsidRDefault="009B6234" w:rsidP="00300291">
      <w:pPr>
        <w:pStyle w:val="Figure"/>
      </w:pPr>
      <w:r w:rsidRPr="009B6234">
        <w:drawing>
          <wp:inline distT="0" distB="0" distL="0" distR="0" wp14:anchorId="21A32D90" wp14:editId="250776F8">
            <wp:extent cx="323850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3457575"/>
                    </a:xfrm>
                    <a:prstGeom prst="rect">
                      <a:avLst/>
                    </a:prstGeom>
                    <a:noFill/>
                    <a:ln>
                      <a:noFill/>
                    </a:ln>
                  </pic:spPr>
                </pic:pic>
              </a:graphicData>
            </a:graphic>
          </wp:inline>
        </w:drawing>
      </w:r>
    </w:p>
    <w:p w14:paraId="3B6E93C5" w14:textId="190E9A38" w:rsidR="00300291" w:rsidRDefault="00300291" w:rsidP="00300291">
      <w:pPr>
        <w:pStyle w:val="FigureCaption"/>
      </w:pPr>
      <w:r>
        <w:t>Figure: Validating the code focuses on these three swim lanes in our process.</w:t>
      </w:r>
    </w:p>
    <w:p w14:paraId="603F02A0" w14:textId="6C549B60" w:rsidR="00300291" w:rsidRDefault="00300291" w:rsidP="00300291">
      <w:pPr>
        <w:pStyle w:val="BodyText"/>
      </w:pPr>
    </w:p>
    <w:p w14:paraId="04D99742" w14:textId="087D8223" w:rsidR="00300291" w:rsidRDefault="00300291" w:rsidP="00300291">
      <w:pPr>
        <w:pStyle w:val="BodyText"/>
      </w:pPr>
      <w:r>
        <w:t>For simplicity, here is the part of our automated DevOps pipeline that will be impacted by the implemented of our defect removal methods.</w:t>
      </w:r>
    </w:p>
    <w:p w14:paraId="0D807330" w14:textId="77777777" w:rsidR="00300291" w:rsidRDefault="00300291" w:rsidP="00300291">
      <w:pPr>
        <w:pStyle w:val="Figure"/>
      </w:pPr>
      <w:r>
        <w:object w:dxaOrig="11701" w:dyaOrig="5280" w14:anchorId="56163B6C">
          <v:shape id="_x0000_i1051" type="#_x0000_t75" style="width:503.75pt;height:227.25pt" o:ole="">
            <v:imagedata r:id="rId14" o:title=""/>
          </v:shape>
          <o:OLEObject Type="Embed" ProgID="Visio.Drawing.15" ShapeID="_x0000_i1051" DrawAspect="Content" ObjectID="_1614555365" r:id="rId15"/>
        </w:object>
      </w:r>
    </w:p>
    <w:p w14:paraId="51F62D77" w14:textId="0C91853B" w:rsidR="00300291" w:rsidRDefault="00300291" w:rsidP="00300291">
      <w:pPr>
        <w:pStyle w:val="FigureCaption"/>
      </w:pPr>
      <w:r>
        <w:t>Figure: Validating the code starts a few steps before coding and includes some critical steps after.</w:t>
      </w:r>
    </w:p>
    <w:p w14:paraId="45B0E25A" w14:textId="1379945D" w:rsidR="00300291" w:rsidRPr="00300291" w:rsidRDefault="00300291" w:rsidP="00300291">
      <w:pPr>
        <w:pStyle w:val="BodyText"/>
      </w:pPr>
      <w:r>
        <w:t xml:space="preserve">This figure is a snapshot of the DevOps process surrounding making code changes. </w:t>
      </w:r>
      <w:r w:rsidR="00E62DF1">
        <w:t>Static analysis, testing, and inspections go in specific places in this process. Each method integrates well into Azure DevOps Services, Visual Studio, and .Net. Let’s take them one at a time.</w:t>
      </w:r>
    </w:p>
    <w:p w14:paraId="512C0B41" w14:textId="470C47E9" w:rsidR="009A7D85" w:rsidRDefault="009A7D85" w:rsidP="00006F75">
      <w:pPr>
        <w:pStyle w:val="Heading3"/>
      </w:pPr>
      <w:r>
        <w:lastRenderedPageBreak/>
        <w:t>Static Analysis</w:t>
      </w:r>
    </w:p>
    <w:p w14:paraId="62CBAEB2" w14:textId="16DFA07D" w:rsidR="00E62DF1" w:rsidRDefault="00E62DF1" w:rsidP="009A7D85">
      <w:pPr>
        <w:pStyle w:val="BodyText"/>
      </w:pPr>
      <w:r>
        <w:t>Once you have decided what static analysis tools you should use, you will configure them in the continuous integration build. It is often unnecessary to have them run every time as part of the private build, but developers may run them frequently on their own. Any static analysis tool will be able to be run locally on demand, but you will want to make it an automated part of your pipeline. Placing it before release candidate packaging is important. If the revision doesn’t pass static analysis checks, there may be little point in archiving the packages from the build given that the revision has no chance of every becoming a release candidate.</w:t>
      </w:r>
    </w:p>
    <w:p w14:paraId="1C1C9E79" w14:textId="10F8513D" w:rsidR="00E62DF1" w:rsidRDefault="00E62DF1" w:rsidP="009A7D85">
      <w:pPr>
        <w:pStyle w:val="BodyText"/>
      </w:pPr>
    </w:p>
    <w:p w14:paraId="21515D5D" w14:textId="7F10A491" w:rsidR="00E62DF1" w:rsidRDefault="00E62DF1" w:rsidP="009A7D85">
      <w:pPr>
        <w:pStyle w:val="BodyText"/>
      </w:pPr>
      <w:r>
        <w:t>In Visual Studio, FxCop has long been an available static analysis tool for .Net. It fully supports .Net Framework. With recent changes in the C# compiler, Roslyn-based analyzers have been replacing FxCop and are the preferred method. These analyzers become part of the Visual Studio solution and can run both in the IDE as well as command line. This chapter will not duplicate the documentation, which can be found online</w:t>
      </w:r>
      <w:r>
        <w:rPr>
          <w:rStyle w:val="FootnoteReference"/>
        </w:rPr>
        <w:footnoteReference w:id="6"/>
      </w:r>
      <w:r>
        <w:t xml:space="preserve">. </w:t>
      </w:r>
      <w:r w:rsidR="007C1F1C">
        <w:t>Other popular static analysis tools include:</w:t>
      </w:r>
    </w:p>
    <w:p w14:paraId="3C86582B" w14:textId="5DA2D787" w:rsidR="007C1F1C" w:rsidRDefault="007C1F1C" w:rsidP="007C1F1C">
      <w:pPr>
        <w:pStyle w:val="BodyText"/>
        <w:numPr>
          <w:ilvl w:val="0"/>
          <w:numId w:val="40"/>
        </w:numPr>
      </w:pPr>
      <w:r>
        <w:t>ReSharper command line – for code style conventions</w:t>
      </w:r>
    </w:p>
    <w:p w14:paraId="1177C343" w14:textId="3749B2D1" w:rsidR="007C1F1C" w:rsidRDefault="007C1F1C" w:rsidP="007C1F1C">
      <w:pPr>
        <w:pStyle w:val="BodyText"/>
        <w:numPr>
          <w:ilvl w:val="0"/>
          <w:numId w:val="40"/>
        </w:numPr>
      </w:pPr>
      <w:r>
        <w:t>Ndepend – for code metrics, warnings, and high-level quality gradings</w:t>
      </w:r>
    </w:p>
    <w:p w14:paraId="31FF8F0C" w14:textId="38DEDF71" w:rsidR="007C1F1C" w:rsidRDefault="007C1F1C" w:rsidP="007C1F1C">
      <w:pPr>
        <w:pStyle w:val="BodyText"/>
        <w:numPr>
          <w:ilvl w:val="0"/>
          <w:numId w:val="40"/>
        </w:numPr>
      </w:pPr>
      <w:r>
        <w:t>SonarQube – for code metrics, warnings, and high-level quality gradings</w:t>
      </w:r>
    </w:p>
    <w:p w14:paraId="4FFAA7F4" w14:textId="4EEE2B05" w:rsidR="007C1F1C" w:rsidRDefault="007C1F1C" w:rsidP="007C1F1C">
      <w:pPr>
        <w:pStyle w:val="BodyText"/>
        <w:numPr>
          <w:ilvl w:val="0"/>
          <w:numId w:val="40"/>
        </w:numPr>
      </w:pPr>
      <w:proofErr w:type="spellStart"/>
      <w:r>
        <w:t>TSLint</w:t>
      </w:r>
      <w:proofErr w:type="spellEnd"/>
      <w:r>
        <w:t xml:space="preserve"> – for readability, maintainability, and functionality errors. </w:t>
      </w:r>
    </w:p>
    <w:p w14:paraId="21F532D0" w14:textId="7642050B" w:rsidR="007C1F1C" w:rsidRDefault="007C1F1C" w:rsidP="007C1F1C">
      <w:pPr>
        <w:pStyle w:val="BodyText"/>
        <w:numPr>
          <w:ilvl w:val="0"/>
          <w:numId w:val="40"/>
        </w:numPr>
      </w:pPr>
      <w:r>
        <w:t>WAVE – Web Accessibility Evaluation Tool for statically analyzing web pages for screen reader compatibility errors</w:t>
      </w:r>
    </w:p>
    <w:p w14:paraId="7B25BC73" w14:textId="5C1F5068" w:rsidR="009A7D85" w:rsidRDefault="007C1F1C" w:rsidP="007C1F1C">
      <w:pPr>
        <w:pStyle w:val="BodyText"/>
      </w:pPr>
      <w:r>
        <w:t>This is not meant to be a comprehensive list of static analysis tools. There are many, many more. Static analysis is a method for which there are many implementations. Evaluate your software and include as many as you can.</w:t>
      </w:r>
    </w:p>
    <w:p w14:paraId="32777035" w14:textId="6459D5CE" w:rsidR="009A7D85" w:rsidRDefault="009A7D85" w:rsidP="00006F75">
      <w:pPr>
        <w:pStyle w:val="Heading3"/>
      </w:pPr>
      <w:r>
        <w:t>Testing</w:t>
      </w:r>
    </w:p>
    <w:p w14:paraId="51D7AE91" w14:textId="20AD896E" w:rsidR="007C1F1C" w:rsidRDefault="007C1F1C" w:rsidP="009A7D85">
      <w:pPr>
        <w:pStyle w:val="BodyText"/>
      </w:pPr>
      <w:r>
        <w:t xml:space="preserve">Manual testing will always occur. For some validation, only a human eye can uncover a defect that may affect customers. </w:t>
      </w:r>
      <w:proofErr w:type="gramStart"/>
      <w:r>
        <w:t>Certainly</w:t>
      </w:r>
      <w:proofErr w:type="gramEnd"/>
      <w:r>
        <w:t xml:space="preserve"> if there was a defect in colors or a CSS spreadsheet that made all text white on a white background, your software may function just fine, but few customers would be able to use it. The majority of system functionality can be covered by forms of automated testing, and this section will focus on that. </w:t>
      </w:r>
      <w:r w:rsidR="00623631">
        <w:t>By applying levels of automated testing, we minimize the load needed on manual testers and ensure that people performing usability testing do not encounter functional defects. Further, those performing exploratory testing will be able to focus on that task rather than using time to report functional defects preventable by automated testing.</w:t>
      </w:r>
    </w:p>
    <w:p w14:paraId="3C7E1375" w14:textId="4BBD48D1" w:rsidR="00623631" w:rsidRDefault="00623631" w:rsidP="009A7D85">
      <w:pPr>
        <w:pStyle w:val="BodyText"/>
      </w:pPr>
    </w:p>
    <w:p w14:paraId="379F678C" w14:textId="5EE99157" w:rsidR="00623631" w:rsidRDefault="00623631" w:rsidP="009A7D85">
      <w:pPr>
        <w:pStyle w:val="BodyText"/>
      </w:pPr>
      <w:r>
        <w:t>When we consider automated testing, one can group them into four categories.</w:t>
      </w:r>
    </w:p>
    <w:p w14:paraId="4179A02E" w14:textId="210BB86F" w:rsidR="00623631" w:rsidRDefault="00623631" w:rsidP="00623631">
      <w:pPr>
        <w:pStyle w:val="BodyText"/>
        <w:numPr>
          <w:ilvl w:val="0"/>
          <w:numId w:val="40"/>
        </w:numPr>
      </w:pPr>
      <w:r>
        <w:t>Unit tests</w:t>
      </w:r>
    </w:p>
    <w:p w14:paraId="59AF5177" w14:textId="19C31769" w:rsidR="00623631" w:rsidRDefault="00623631" w:rsidP="00623631">
      <w:pPr>
        <w:pStyle w:val="BodyText"/>
        <w:numPr>
          <w:ilvl w:val="0"/>
          <w:numId w:val="40"/>
        </w:numPr>
      </w:pPr>
      <w:r>
        <w:t>Integration tests</w:t>
      </w:r>
    </w:p>
    <w:p w14:paraId="6C65E06C" w14:textId="3EBB808E" w:rsidR="00623631" w:rsidRDefault="00623631" w:rsidP="00623631">
      <w:pPr>
        <w:pStyle w:val="BodyText"/>
        <w:numPr>
          <w:ilvl w:val="0"/>
          <w:numId w:val="40"/>
        </w:numPr>
      </w:pPr>
      <w:r>
        <w:t>Full-system tests</w:t>
      </w:r>
    </w:p>
    <w:p w14:paraId="3A3F931D" w14:textId="6E7AB903" w:rsidR="00623631" w:rsidRDefault="00623631" w:rsidP="00623631">
      <w:pPr>
        <w:pStyle w:val="BodyText"/>
        <w:numPr>
          <w:ilvl w:val="0"/>
          <w:numId w:val="40"/>
        </w:numPr>
      </w:pPr>
      <w:r>
        <w:t>Specialized tests</w:t>
      </w:r>
    </w:p>
    <w:p w14:paraId="32BB0D85" w14:textId="41BEC679" w:rsidR="00056D92" w:rsidRDefault="00623631" w:rsidP="00623631">
      <w:pPr>
        <w:pStyle w:val="BodyText"/>
      </w:pPr>
      <w:r>
        <w:t xml:space="preserve">Rather than create an exhaustive listing, specialized tests include types of testing that do not have a short enough cycle time to reliably include in an automated DevOps pipeline in any comprehensive fashion. Load testing and security testing fall into this category.  While you may include some spot checks of these types of tests in your full-system tests, </w:t>
      </w:r>
      <w:r w:rsidR="00056D92">
        <w:t>these types of specialized test cases often require special environments and human assistance in order to run. They are valuable, but they will be outside the scope of this chapter. For the first three types of tests, Microsoft provides some documentation</w:t>
      </w:r>
      <w:r w:rsidR="00056D92">
        <w:rPr>
          <w:rStyle w:val="FootnoteReference"/>
        </w:rPr>
        <w:footnoteReference w:id="7"/>
      </w:r>
      <w:r w:rsidR="00056D92">
        <w:t xml:space="preserve"> and guidance on how they separate these test types within their Azure DevOps product team. They correlate tests in four different categories, L0-L3 and match nicely the list above. </w:t>
      </w:r>
      <w:proofErr w:type="gramStart"/>
      <w:r w:rsidR="00056D92">
        <w:t>All of</w:t>
      </w:r>
      <w:proofErr w:type="gramEnd"/>
      <w:r w:rsidR="00056D92">
        <w:t xml:space="preserve"> these tests can be run with popular testing frameworks like NUnit and </w:t>
      </w:r>
      <w:proofErr w:type="spellStart"/>
      <w:r w:rsidR="00056D92">
        <w:t>XUnit</w:t>
      </w:r>
      <w:proofErr w:type="spellEnd"/>
      <w:r w:rsidR="00056D92">
        <w:t>.</w:t>
      </w:r>
    </w:p>
    <w:p w14:paraId="4ED0E334" w14:textId="77777777" w:rsidR="00056D92" w:rsidRDefault="00056D92" w:rsidP="00623631">
      <w:pPr>
        <w:pStyle w:val="BodyText"/>
      </w:pPr>
    </w:p>
    <w:p w14:paraId="16CE112B" w14:textId="4ECFAB49" w:rsidR="00056D92" w:rsidRDefault="00056D92" w:rsidP="00623631">
      <w:pPr>
        <w:pStyle w:val="BodyText"/>
        <w:rPr>
          <w:b/>
        </w:rPr>
      </w:pPr>
      <w:r>
        <w:rPr>
          <w:b/>
        </w:rPr>
        <w:t>Unit tests</w:t>
      </w:r>
      <w:r w:rsidR="00063515">
        <w:rPr>
          <w:b/>
        </w:rPr>
        <w:t xml:space="preserve"> (L0)</w:t>
      </w:r>
    </w:p>
    <w:p w14:paraId="50387ED8" w14:textId="4B565FD1" w:rsidR="00056D92" w:rsidRDefault="00056D92" w:rsidP="00623631">
      <w:pPr>
        <w:pStyle w:val="BodyText"/>
      </w:pPr>
      <w:r>
        <w:t>These tests are very fast. The call stack stays in memory. The average execution time for these tests should hover around 50-70ms. Because of these, code that includes out-of-process dependencies are disqualified. Any of these would make the tests too slow. These tests can test a single method or many classes together, but they should be testing some logical unit of software logic. The watchwords for these tests are small and fast. These tests should</w:t>
      </w:r>
      <w:r w:rsidR="00063515">
        <w:t xml:space="preserve"> be able to be run on each </w:t>
      </w:r>
      <w:proofErr w:type="gramStart"/>
      <w:r w:rsidR="00063515">
        <w:t>developers</w:t>
      </w:r>
      <w:proofErr w:type="gramEnd"/>
      <w:r w:rsidR="00063515">
        <w:t xml:space="preserve"> workstation as well as on the build server. These tests should be included in the Visual Studio solution with the production code. Some antipatterns for unit tests are:</w:t>
      </w:r>
    </w:p>
    <w:p w14:paraId="57C8F40A" w14:textId="097A8EF4" w:rsidR="00063515" w:rsidRDefault="00063515" w:rsidP="00063515">
      <w:pPr>
        <w:pStyle w:val="BodyText"/>
        <w:numPr>
          <w:ilvl w:val="0"/>
          <w:numId w:val="40"/>
        </w:numPr>
      </w:pPr>
      <w:r>
        <w:lastRenderedPageBreak/>
        <w:t xml:space="preserve">Use of global or threading resources like Mutexes, file I/O, registry, </w:t>
      </w:r>
      <w:proofErr w:type="spellStart"/>
      <w:r>
        <w:t>etc</w:t>
      </w:r>
      <w:proofErr w:type="spellEnd"/>
    </w:p>
    <w:p w14:paraId="6EC4E6A0" w14:textId="7EDA9A55" w:rsidR="00063515" w:rsidRDefault="00063515" w:rsidP="00063515">
      <w:pPr>
        <w:pStyle w:val="BodyText"/>
        <w:numPr>
          <w:ilvl w:val="0"/>
          <w:numId w:val="40"/>
        </w:numPr>
      </w:pPr>
      <w:r>
        <w:t>Any dependencies between a test and another</w:t>
      </w:r>
    </w:p>
    <w:p w14:paraId="235FA81D" w14:textId="3711DC4C" w:rsidR="00063515" w:rsidRDefault="00063515" w:rsidP="00063515">
      <w:pPr>
        <w:pStyle w:val="BodyText"/>
        <w:numPr>
          <w:ilvl w:val="0"/>
          <w:numId w:val="40"/>
        </w:numPr>
      </w:pPr>
      <w:r>
        <w:t>High consumption of CPU or memory for a single test</w:t>
      </w:r>
    </w:p>
    <w:p w14:paraId="433D1179" w14:textId="7C5FCDBB" w:rsidR="00063515" w:rsidRPr="00056D92" w:rsidRDefault="00063515" w:rsidP="00063515">
      <w:pPr>
        <w:pStyle w:val="BodyText"/>
        <w:numPr>
          <w:ilvl w:val="0"/>
          <w:numId w:val="40"/>
        </w:numPr>
      </w:pPr>
      <w:r>
        <w:t>Including code that calls out of the current process</w:t>
      </w:r>
    </w:p>
    <w:p w14:paraId="6702AE2B" w14:textId="2ACB2ADE" w:rsidR="00056D92" w:rsidRPr="00056D92" w:rsidRDefault="00056D92" w:rsidP="00623631">
      <w:pPr>
        <w:pStyle w:val="BodyText"/>
        <w:rPr>
          <w:b/>
        </w:rPr>
      </w:pPr>
      <w:r w:rsidRPr="00056D92">
        <w:rPr>
          <w:b/>
        </w:rPr>
        <w:t>Integration tests</w:t>
      </w:r>
      <w:r w:rsidR="00063515">
        <w:rPr>
          <w:b/>
        </w:rPr>
        <w:t xml:space="preserve"> (L1)</w:t>
      </w:r>
    </w:p>
    <w:p w14:paraId="0D1345E4" w14:textId="7C9DB69F" w:rsidR="00056D92" w:rsidRDefault="00063515" w:rsidP="00623631">
      <w:pPr>
        <w:pStyle w:val="BodyText"/>
      </w:pPr>
      <w:r>
        <w:t xml:space="preserve">Microsoft’s guidance is that L1 tests should run under 2 seconds. </w:t>
      </w:r>
      <w:proofErr w:type="gramStart"/>
      <w:r>
        <w:t>The vast majority of</w:t>
      </w:r>
      <w:proofErr w:type="gramEnd"/>
      <w:r>
        <w:t xml:space="preserve"> these tests should run within 1 second. Consider 2 seconds to be an upper bound. When the code is covered with unit tests, we are left with a code base where the individual classes do the right thing, but we have not yet proven that </w:t>
      </w:r>
      <w:proofErr w:type="gramStart"/>
      <w:r>
        <w:t>all of</w:t>
      </w:r>
      <w:proofErr w:type="gramEnd"/>
      <w:r>
        <w:t xml:space="preserve"> the modules or layers work together. The best example of this is the database schema, the data layer, and the domain model entities. Entity Framework Core is a very good choice for working with relational data in .Net Core, but without executing tests that round-trip from the domain model entities to the database and back, we cannot know that those components will work when integrated together on a downstream environment. Unit tests will not test this capability because any call to the database is an out-of-process call. Integration tests are run with the continuous integration build as well as within the private build script on the developers’ workstation. These tests should be included in the Visual Studio solution with the production code. Some antipatterns for integration tests are:</w:t>
      </w:r>
    </w:p>
    <w:p w14:paraId="4973F1AA" w14:textId="17B2F25D" w:rsidR="00063515" w:rsidRDefault="00B71161" w:rsidP="00063515">
      <w:pPr>
        <w:pStyle w:val="BodyText"/>
        <w:numPr>
          <w:ilvl w:val="0"/>
          <w:numId w:val="40"/>
        </w:numPr>
      </w:pPr>
      <w:r>
        <w:t>Requirement for large amounts of data setup</w:t>
      </w:r>
    </w:p>
    <w:p w14:paraId="47089D85" w14:textId="4111FC91" w:rsidR="00B71161" w:rsidRDefault="00B71161" w:rsidP="00063515">
      <w:pPr>
        <w:pStyle w:val="BodyText"/>
        <w:numPr>
          <w:ilvl w:val="0"/>
          <w:numId w:val="40"/>
        </w:numPr>
      </w:pPr>
      <w:r>
        <w:t>Any functional dependency on any other test</w:t>
      </w:r>
    </w:p>
    <w:p w14:paraId="6A130B3C" w14:textId="2356B145" w:rsidR="00B71161" w:rsidRDefault="00B71161" w:rsidP="00063515">
      <w:pPr>
        <w:pStyle w:val="BodyText"/>
        <w:numPr>
          <w:ilvl w:val="0"/>
          <w:numId w:val="40"/>
        </w:numPr>
      </w:pPr>
      <w:r>
        <w:t>Validating more than one logical behavior between layers (being too large)</w:t>
      </w:r>
    </w:p>
    <w:p w14:paraId="4FDB74B0" w14:textId="7C946E6D" w:rsidR="00B71161" w:rsidRDefault="00B71161" w:rsidP="00063515">
      <w:pPr>
        <w:pStyle w:val="BodyText"/>
        <w:numPr>
          <w:ilvl w:val="0"/>
          <w:numId w:val="40"/>
        </w:numPr>
      </w:pPr>
      <w:r>
        <w:t>Requiring external test state or data setup – every test is responsible for its own setup</w:t>
      </w:r>
    </w:p>
    <w:p w14:paraId="6AF7000E" w14:textId="44B0ECEF" w:rsidR="00056D92" w:rsidRDefault="00056D92" w:rsidP="00623631">
      <w:pPr>
        <w:pStyle w:val="BodyText"/>
        <w:rPr>
          <w:b/>
        </w:rPr>
      </w:pPr>
      <w:r>
        <w:rPr>
          <w:b/>
        </w:rPr>
        <w:t>Full-system tests</w:t>
      </w:r>
      <w:r w:rsidR="00B71161">
        <w:rPr>
          <w:b/>
        </w:rPr>
        <w:t xml:space="preserve"> (L2)</w:t>
      </w:r>
    </w:p>
    <w:p w14:paraId="28E66D37" w14:textId="74BB20B7" w:rsidR="00B71161" w:rsidRDefault="00B71161" w:rsidP="00B71161">
      <w:pPr>
        <w:pStyle w:val="BodyText"/>
      </w:pPr>
      <w:r>
        <w:t xml:space="preserve">These tests are a superset of the designed test scenarios for each developed feature and defect fix proofs created when the root cause of a defect is identified. Full-system tests require a fully deployed environment in order to execute. They often will execute through the same interfaces as other interactors of the software. If a web page, Selenium may be used to type in text boxes and push buttons. All layers of the application or service are online as these tests execute. They are responsible for their own </w:t>
      </w:r>
      <w:proofErr w:type="gramStart"/>
      <w:r>
        <w:t>setup, and</w:t>
      </w:r>
      <w:proofErr w:type="gramEnd"/>
      <w:r>
        <w:t xml:space="preserve"> are often responsible for reliably running in any order even as other tests continually change the state of the system. These tests should assume the context of an identity and execute the full application just as a normal user would. These tests should be included in the Visual Studio solution with the production code. Some antipatterns for integration tests are:</w:t>
      </w:r>
    </w:p>
    <w:p w14:paraId="49E2F6E1" w14:textId="11BB4778" w:rsidR="00B71161" w:rsidRDefault="00B71161" w:rsidP="00B71161">
      <w:pPr>
        <w:pStyle w:val="BodyText"/>
        <w:numPr>
          <w:ilvl w:val="0"/>
          <w:numId w:val="40"/>
        </w:numPr>
      </w:pPr>
      <w:r>
        <w:t xml:space="preserve">Unnecessarily slow: while these tests will be a few orders of magnitude slower than unit tests, the aggregate of them will determine the cycle time of a release branch. </w:t>
      </w:r>
    </w:p>
    <w:p w14:paraId="58B185E8" w14:textId="004DBF3E" w:rsidR="00B71161" w:rsidRDefault="00B71161" w:rsidP="00B71161">
      <w:pPr>
        <w:pStyle w:val="BodyText"/>
        <w:numPr>
          <w:ilvl w:val="0"/>
          <w:numId w:val="40"/>
        </w:numPr>
      </w:pPr>
      <w:r>
        <w:t>Modify global state</w:t>
      </w:r>
    </w:p>
    <w:p w14:paraId="41AE5828" w14:textId="5DD79C85" w:rsidR="00B71161" w:rsidRDefault="00B71161" w:rsidP="00B71161">
      <w:pPr>
        <w:pStyle w:val="BodyText"/>
        <w:numPr>
          <w:ilvl w:val="0"/>
          <w:numId w:val="40"/>
        </w:numPr>
      </w:pPr>
      <w:r>
        <w:t>The use of shared resources that prevent parallelization</w:t>
      </w:r>
    </w:p>
    <w:p w14:paraId="339C8F0E" w14:textId="0A901923" w:rsidR="00B71161" w:rsidRDefault="00B71161" w:rsidP="00B71161">
      <w:pPr>
        <w:pStyle w:val="BodyText"/>
        <w:numPr>
          <w:ilvl w:val="0"/>
          <w:numId w:val="40"/>
        </w:numPr>
      </w:pPr>
      <w:r>
        <w:t>Requirement of 3</w:t>
      </w:r>
      <w:r w:rsidRPr="00B71161">
        <w:rPr>
          <w:vertAlign w:val="superscript"/>
        </w:rPr>
        <w:t>rd</w:t>
      </w:r>
      <w:r>
        <w:t xml:space="preserve"> party services that are outside of the team’s control. i.e. Office 365 login, PayPal, etc.</w:t>
      </w:r>
    </w:p>
    <w:p w14:paraId="5AECE2AD" w14:textId="334924C3" w:rsidR="00B71161" w:rsidRDefault="00B71161" w:rsidP="00B71161">
      <w:pPr>
        <w:pStyle w:val="BodyText"/>
      </w:pPr>
    </w:p>
    <w:p w14:paraId="18140D81" w14:textId="0DDB80EB" w:rsidR="00B71161" w:rsidRDefault="00B71161" w:rsidP="00B71161">
      <w:pPr>
        <w:pStyle w:val="BodyText"/>
      </w:pPr>
      <w:r>
        <w:t xml:space="preserve">For these three types of automated testing, you will see a decline in the numbers of each. Let’s consider </w:t>
      </w:r>
      <w:r w:rsidR="0096520F">
        <w:t>a code base that is 300,000 lines of code.  Some averages this author has seen (not backed at all by research) is around a unit test for every 50 lines of code. For covered code, the average should be lower, but some production code will not be covered, especially code that is on the edge, hopelessly coupled to 3</w:t>
      </w:r>
      <w:r w:rsidR="0096520F" w:rsidRPr="0096520F">
        <w:rPr>
          <w:vertAlign w:val="superscript"/>
        </w:rPr>
        <w:t>rd</w:t>
      </w:r>
      <w:r w:rsidR="0096520F">
        <w:t xml:space="preserve"> party libraries and frameworks and wrapped in isolation layers. Beyond this, drop an order of magnitude for your expectation of integration tests. This would be an integration test for every 500 lines of code. Then for full-system tests, one of these for every 5000 lines of code. Giving concrete numbers like these is fraught with peril because inadequate research exists for one to give any numbers at all. Given the uselessness of the “it depends” answer, anecdotal experience has seen ratios such as 100:10:1 when looking at unit tests to integration tests to full-system tests. Don’t expect the </w:t>
      </w:r>
      <w:proofErr w:type="gramStart"/>
      <w:r w:rsidR="0096520F">
        <w:t>drop in</w:t>
      </w:r>
      <w:proofErr w:type="gramEnd"/>
      <w:r w:rsidR="0096520F">
        <w:t xml:space="preserve"> order of magnitude to be exact, but do expect each smaller scope of tests to include a greater number. Your ratio is certain to </w:t>
      </w:r>
      <w:proofErr w:type="gramStart"/>
      <w:r w:rsidR="0096520F">
        <w:t>vary, but</w:t>
      </w:r>
      <w:proofErr w:type="gramEnd"/>
      <w:r w:rsidR="0096520F">
        <w:t xml:space="preserve"> take alarm if you end up with more full-system tests than integration tests and more integration tests than unit tests. Take alarm if the numbers are similar. You should see a significant different in numbers. For example, full-system tests are testing user scenarios with the fully deployed system online. Each branch of business logic can be tested as a unit test and each branch of database or queue behavior can be tested with an integration test. </w:t>
      </w:r>
      <w:proofErr w:type="gramStart"/>
      <w:r w:rsidR="0096520F">
        <w:t>So</w:t>
      </w:r>
      <w:proofErr w:type="gramEnd"/>
      <w:r w:rsidR="0096520F">
        <w:t xml:space="preserve"> take care that you pick the type of test with the smallest scope when determining how to test an aspect of code behavior.</w:t>
      </w:r>
    </w:p>
    <w:p w14:paraId="38ED709E" w14:textId="489579EB" w:rsidR="0096520F" w:rsidRDefault="0096520F" w:rsidP="0096520F">
      <w:pPr>
        <w:pStyle w:val="SidebarCaption"/>
      </w:pPr>
      <w:r>
        <w:t>Acceptance Test-Driven Development</w:t>
      </w:r>
    </w:p>
    <w:p w14:paraId="24675090" w14:textId="5FD54F30" w:rsidR="009A7D85" w:rsidRDefault="0096520F" w:rsidP="004072FB">
      <w:pPr>
        <w:pStyle w:val="SideBar"/>
      </w:pPr>
      <w:r>
        <w:t xml:space="preserve">Before coding, we have a swim lane called Test Design. In this column, test scenarios are to be added to the work item definition. Scrum calls for clear acceptance criteria to be added to backlog items. </w:t>
      </w:r>
      <w:r w:rsidR="004072FB">
        <w:t xml:space="preserve">Scripted test scenarios are an implementation of Scrum’s acceptance test concept that creates a test name and a set of test steps that can be </w:t>
      </w:r>
      <w:r w:rsidR="004072FB">
        <w:lastRenderedPageBreak/>
        <w:t xml:space="preserve">programmed into an executable full-system test. In this fashion, acceptance criteria </w:t>
      </w:r>
      <w:proofErr w:type="gramStart"/>
      <w:r w:rsidR="004072FB">
        <w:t>is</w:t>
      </w:r>
      <w:proofErr w:type="gramEnd"/>
      <w:r w:rsidR="004072FB">
        <w:t xml:space="preserve"> added to an executable regression tests suite so that all accumulated acceptance criteria is validated with every successive build of the software. This puts the product owner, or other leader, in control of this aspect of verifiable quality.</w:t>
      </w:r>
    </w:p>
    <w:p w14:paraId="6D606B2C" w14:textId="65097B9D" w:rsidR="00CA7A8B" w:rsidRDefault="00CA7A8B" w:rsidP="00006F75">
      <w:pPr>
        <w:pStyle w:val="Heading3"/>
      </w:pPr>
      <w:r>
        <w:t>Inspections</w:t>
      </w:r>
    </w:p>
    <w:p w14:paraId="1DF3E6A0" w14:textId="4C5D1CFD" w:rsidR="00376A64" w:rsidRDefault="00F47A1F" w:rsidP="00CA7A8B">
      <w:pPr>
        <w:pStyle w:val="BodyText"/>
      </w:pPr>
      <w:r>
        <w:t xml:space="preserve">Inspections are a manual process. But it is different than manual testing. An inspection is a consistent process whereby a </w:t>
      </w:r>
      <w:proofErr w:type="gramStart"/>
      <w:r>
        <w:t>human checks</w:t>
      </w:r>
      <w:proofErr w:type="gramEnd"/>
      <w:r>
        <w:t xml:space="preserve"> some work product using the same checklist and criteria as every other work product. In software, we can implement inspections in several places across the broader process. For example, a good pre-code inspection would be after all four elements of design are complete and before the feature or user story is cleared for development. The checklist for this type of inspection might have high level items to verify completeness:</w:t>
      </w:r>
    </w:p>
    <w:p w14:paraId="2B2DFCA3" w14:textId="471E83C6" w:rsidR="00F47A1F" w:rsidRDefault="00F47A1F" w:rsidP="00F47A1F">
      <w:pPr>
        <w:pStyle w:val="BodyText"/>
        <w:numPr>
          <w:ilvl w:val="0"/>
          <w:numId w:val="40"/>
        </w:numPr>
      </w:pPr>
      <w:r>
        <w:t>Feature includes conceptual definition and vision description along with objectives.</w:t>
      </w:r>
    </w:p>
    <w:p w14:paraId="78B22BFA" w14:textId="6CE08873" w:rsidR="00F47A1F" w:rsidRDefault="00F47A1F" w:rsidP="00F47A1F">
      <w:pPr>
        <w:pStyle w:val="BodyText"/>
        <w:numPr>
          <w:ilvl w:val="0"/>
          <w:numId w:val="40"/>
        </w:numPr>
      </w:pPr>
      <w:r>
        <w:t>Feature includes detailed user experience design such as wireframes, screen mockups, etc.</w:t>
      </w:r>
    </w:p>
    <w:p w14:paraId="7CDFA327" w14:textId="182A98CA" w:rsidR="00F47A1F" w:rsidRDefault="00F47A1F" w:rsidP="00F47A1F">
      <w:pPr>
        <w:pStyle w:val="BodyText"/>
        <w:numPr>
          <w:ilvl w:val="0"/>
          <w:numId w:val="40"/>
        </w:numPr>
      </w:pPr>
      <w:r>
        <w:t>Feature includes changes to architecture layers, new libraries needed, and other key technology decisions</w:t>
      </w:r>
    </w:p>
    <w:p w14:paraId="353435A8" w14:textId="03BEC7FA" w:rsidR="00F47A1F" w:rsidRDefault="00F47A1F" w:rsidP="00F47A1F">
      <w:pPr>
        <w:pStyle w:val="BodyText"/>
        <w:numPr>
          <w:ilvl w:val="0"/>
          <w:numId w:val="40"/>
        </w:numPr>
      </w:pPr>
      <w:r>
        <w:t>Feature includes written test scenarios complete with test steps suitable for manual execution as well as test automation</w:t>
      </w:r>
    </w:p>
    <w:p w14:paraId="490A8422" w14:textId="2DCE43DD" w:rsidR="00F47A1F" w:rsidRDefault="00F47A1F" w:rsidP="00F47A1F">
      <w:pPr>
        <w:pStyle w:val="BodyText"/>
      </w:pPr>
      <w:r>
        <w:t xml:space="preserve">Without this inspection, it would likely be common for features to make it to developers and lack a critical part of the design. Faced with an incomplete design, developers will have to stop developing and backtrack with the right conversations in order to complete the work that was left incomplete upstream in the process. Without catching this design rework, it may appear that the development phase of work is dropping in productivity (throughput) when the developers are </w:t>
      </w:r>
      <w:proofErr w:type="gramStart"/>
      <w:r>
        <w:t>actually finding</w:t>
      </w:r>
      <w:proofErr w:type="gramEnd"/>
      <w:r>
        <w:t xml:space="preserve"> upstream design defects and working to fix them before continuing with coding.</w:t>
      </w:r>
    </w:p>
    <w:p w14:paraId="5D0E5365" w14:textId="09A228EE" w:rsidR="00F47A1F" w:rsidRDefault="00F47A1F" w:rsidP="00F47A1F">
      <w:pPr>
        <w:pStyle w:val="BodyText"/>
      </w:pPr>
    </w:p>
    <w:p w14:paraId="2D08E0C5" w14:textId="5D01C55A" w:rsidR="00F47A1F" w:rsidRDefault="00F47A1F" w:rsidP="00F47A1F">
      <w:pPr>
        <w:pStyle w:val="BodyText"/>
      </w:pPr>
      <w:r>
        <w:t xml:space="preserve">For the purposes of finding coding defects, a good implementation of an inspection would be integrated with the pull request process. If every feature/user story is developed using a feature branch, a pull request can govern and document the process of accepting the changes on the branch back into the master branch. In Azure Repos or GitHub, the pull request experience is rich enough to accommodate a formal, documented inspection. When the pull request fails inspection, which is not to be feared given that this would indicate a defect being found, </w:t>
      </w:r>
      <w:r w:rsidR="00771343">
        <w:t xml:space="preserve">the branch can continue to be worked in order to resolve the defect. Once the defect is fixed, the branch can be inspected again, and upon passing inspection, the pull request can then be approved, and the branch merged into master. In this example, we would use an expert inspector – another member of the engineering team. For this type of inspection, a power user or product owner would not be a qualified inspector because the target of the inspection is source code. But a product owner/product manager would likely be very interested in the results of the inspection, reports that they are happening, and the number of defects that are found and fixed through executing inspections. </w:t>
      </w:r>
    </w:p>
    <w:p w14:paraId="27FCF4B9" w14:textId="2E452DAE" w:rsidR="00771343" w:rsidRDefault="00771343" w:rsidP="00F47A1F">
      <w:pPr>
        <w:pStyle w:val="BodyText"/>
      </w:pPr>
    </w:p>
    <w:p w14:paraId="2EF64933" w14:textId="0839C23F" w:rsidR="00771343" w:rsidRDefault="00771343" w:rsidP="00F47A1F">
      <w:pPr>
        <w:pStyle w:val="BodyText"/>
      </w:pPr>
      <w:r>
        <w:t>Along with other items, a pull request code inspection might have steps from the following list:</w:t>
      </w:r>
    </w:p>
    <w:p w14:paraId="7E7ADBEE" w14:textId="698B106B" w:rsidR="00BF190D" w:rsidRDefault="00771343" w:rsidP="00CA7A8B">
      <w:pPr>
        <w:pStyle w:val="BodyText"/>
        <w:numPr>
          <w:ilvl w:val="0"/>
          <w:numId w:val="39"/>
        </w:numPr>
      </w:pPr>
      <w:r>
        <w:t>The application works after a git pull and private build</w:t>
      </w:r>
    </w:p>
    <w:p w14:paraId="75DD0A7F" w14:textId="774736CD" w:rsidR="00CA7A8B" w:rsidRDefault="00771343" w:rsidP="00771343">
      <w:pPr>
        <w:pStyle w:val="BodyText"/>
        <w:numPr>
          <w:ilvl w:val="0"/>
          <w:numId w:val="39"/>
        </w:numPr>
      </w:pPr>
      <w:r>
        <w:t xml:space="preserve">The changes conform to the approved </w:t>
      </w:r>
      <w:r w:rsidR="00CA7A8B">
        <w:t>architecture of system</w:t>
      </w:r>
    </w:p>
    <w:p w14:paraId="04EE8CB6" w14:textId="3BCA627D" w:rsidR="00CA7A8B" w:rsidRDefault="00771343" w:rsidP="00CA7A8B">
      <w:pPr>
        <w:pStyle w:val="BodyText"/>
        <w:numPr>
          <w:ilvl w:val="0"/>
          <w:numId w:val="39"/>
        </w:numPr>
      </w:pPr>
      <w:r>
        <w:t xml:space="preserve">The changes implement the </w:t>
      </w:r>
      <w:r w:rsidR="00CA7A8B">
        <w:t>design decisions called out in the feature</w:t>
      </w:r>
    </w:p>
    <w:p w14:paraId="64C2A5C3" w14:textId="45196A15" w:rsidR="00CA7A8B" w:rsidRDefault="00771343" w:rsidP="00CA7A8B">
      <w:pPr>
        <w:pStyle w:val="BodyText"/>
        <w:numPr>
          <w:ilvl w:val="0"/>
          <w:numId w:val="39"/>
        </w:numPr>
      </w:pPr>
      <w:r>
        <w:t xml:space="preserve">The changes conform </w:t>
      </w:r>
      <w:r w:rsidR="00CA7A8B">
        <w:t>to existing norms of the code base</w:t>
      </w:r>
    </w:p>
    <w:p w14:paraId="10F851A5" w14:textId="44FCBF4D" w:rsidR="00CA7A8B" w:rsidRDefault="00771343" w:rsidP="00CA7A8B">
      <w:pPr>
        <w:pStyle w:val="BodyText"/>
        <w:numPr>
          <w:ilvl w:val="0"/>
          <w:numId w:val="39"/>
        </w:numPr>
      </w:pPr>
      <w:r>
        <w:t>No unapproved packages or libraries were introduced to the code base</w:t>
      </w:r>
    </w:p>
    <w:p w14:paraId="55762A83" w14:textId="4BA29CBD" w:rsidR="00CA7A8B" w:rsidRDefault="00771343" w:rsidP="00CA7A8B">
      <w:pPr>
        <w:pStyle w:val="BodyText"/>
        <w:numPr>
          <w:ilvl w:val="0"/>
          <w:numId w:val="39"/>
        </w:numPr>
      </w:pPr>
      <w:r>
        <w:t xml:space="preserve">The code is accompanied </w:t>
      </w:r>
      <w:r w:rsidR="00CA7A8B">
        <w:t>by right balance of tests</w:t>
      </w:r>
    </w:p>
    <w:p w14:paraId="0C20E043" w14:textId="1FB0E9BB" w:rsidR="00CA7A8B" w:rsidRDefault="00CA7A8B" w:rsidP="00CA7A8B">
      <w:pPr>
        <w:pStyle w:val="BodyText"/>
        <w:numPr>
          <w:ilvl w:val="0"/>
          <w:numId w:val="39"/>
        </w:numPr>
      </w:pPr>
      <w:r>
        <w:t xml:space="preserve">All test scenarios in acceptance criteria of </w:t>
      </w:r>
      <w:r w:rsidR="00771343">
        <w:t xml:space="preserve">the feature have been </w:t>
      </w:r>
      <w:r>
        <w:t>implemented as full system L2 tests</w:t>
      </w:r>
    </w:p>
    <w:p w14:paraId="4C2D12DC" w14:textId="59CCB449" w:rsidR="00CA7A8B" w:rsidRDefault="00BF190D" w:rsidP="00CA7A8B">
      <w:pPr>
        <w:pStyle w:val="BodyText"/>
        <w:numPr>
          <w:ilvl w:val="0"/>
          <w:numId w:val="39"/>
        </w:numPr>
      </w:pPr>
      <w:r>
        <w:t xml:space="preserve">Logging is </w:t>
      </w:r>
      <w:r w:rsidR="00771343">
        <w:t xml:space="preserve">implemented properly and of </w:t>
      </w:r>
      <w:proofErr w:type="gramStart"/>
      <w:r w:rsidR="00771343">
        <w:t>sufficient</w:t>
      </w:r>
      <w:proofErr w:type="gramEnd"/>
      <w:r w:rsidR="00771343">
        <w:t xml:space="preserve"> detail</w:t>
      </w:r>
    </w:p>
    <w:p w14:paraId="6B8E5C60" w14:textId="1B4C1EAF" w:rsidR="00BF190D" w:rsidRDefault="00BF190D" w:rsidP="00CA7A8B">
      <w:pPr>
        <w:pStyle w:val="BodyText"/>
        <w:numPr>
          <w:ilvl w:val="0"/>
          <w:numId w:val="39"/>
        </w:numPr>
      </w:pPr>
      <w:r>
        <w:t>Performance considerations</w:t>
      </w:r>
      <w:r w:rsidR="00771343">
        <w:t xml:space="preserve"> – application specific</w:t>
      </w:r>
    </w:p>
    <w:p w14:paraId="1DF1CE7C" w14:textId="04DABEE3" w:rsidR="00BF190D" w:rsidRDefault="00BF190D" w:rsidP="00CA7A8B">
      <w:pPr>
        <w:pStyle w:val="BodyText"/>
        <w:numPr>
          <w:ilvl w:val="0"/>
          <w:numId w:val="39"/>
        </w:numPr>
      </w:pPr>
      <w:r>
        <w:t>Security considerations</w:t>
      </w:r>
      <w:r w:rsidR="00771343">
        <w:t xml:space="preserve"> – application specific and conforming to organizational standards</w:t>
      </w:r>
    </w:p>
    <w:p w14:paraId="3F2B3EEC" w14:textId="56D9B326" w:rsidR="00BF190D" w:rsidRDefault="00771343" w:rsidP="00771343">
      <w:pPr>
        <w:pStyle w:val="BodyText"/>
        <w:numPr>
          <w:ilvl w:val="0"/>
          <w:numId w:val="39"/>
        </w:numPr>
      </w:pPr>
      <w:r>
        <w:t>Readability considerations - c</w:t>
      </w:r>
      <w:r w:rsidR="00BF190D">
        <w:t xml:space="preserve">ode is scannable – factored and named so that it is self-documenting and </w:t>
      </w:r>
      <w:r>
        <w:t xml:space="preserve">quickly reveals </w:t>
      </w:r>
      <w:r w:rsidR="00BF190D">
        <w:t>what it does.</w:t>
      </w:r>
    </w:p>
    <w:p w14:paraId="1F28A9C8" w14:textId="4E0A8A25" w:rsidR="00CA7A8B" w:rsidRDefault="00771343" w:rsidP="009A7D85">
      <w:pPr>
        <w:pStyle w:val="BodyText"/>
      </w:pPr>
      <w:r>
        <w:t>When the inspector (pull request approver) approves the pull request, that individual is affirming that they have faithfully inspected the changes on the branch according to the inspection checklist and that in their professional opinion, the branch meets all the demands of the inspection and does not contain any defects that can be seen or suspected at this time. With this large responsibility, code reviews become a thing of the past. Quick glances at the code and subjective comments in the pull request record cease. In its place, we</w:t>
      </w:r>
      <w:r w:rsidR="00AC3991">
        <w:t xml:space="preserve"> gain a rigorous and comprehensive inspection of each set of changes as branches are created and merged back into master. Using trunk-based development, branches are very short-lived, so inspections </w:t>
      </w:r>
      <w:r w:rsidR="00AC3991">
        <w:lastRenderedPageBreak/>
        <w:t>remain quick to perform. And because the standards for passing inspection are well-known, developers understand exactly what is expected and submit pull requests fully expecting to pass inspection.</w:t>
      </w:r>
    </w:p>
    <w:p w14:paraId="647DF7FC" w14:textId="5E471E12" w:rsidR="00CA7A8B" w:rsidRDefault="00006F75" w:rsidP="00937D26">
      <w:pPr>
        <w:pStyle w:val="Heading2"/>
      </w:pPr>
      <w:r>
        <w:t>Implementing Defect Detection</w:t>
      </w:r>
    </w:p>
    <w:p w14:paraId="6CFA5C02" w14:textId="2F012EEA" w:rsidR="00937D26" w:rsidRDefault="00AC3991" w:rsidP="00937D26">
      <w:pPr>
        <w:pStyle w:val="BodyText"/>
      </w:pPr>
      <w:r>
        <w:t xml:space="preserve">Armed with these defect removal methods and where they should reside in the process, let’s </w:t>
      </w:r>
      <w:r w:rsidR="008C6146">
        <w:t>look</w:t>
      </w:r>
      <w:r>
        <w:t xml:space="preserve"> at how each one of them look in .Net and implementing using Azure DevOps Services.</w:t>
      </w:r>
    </w:p>
    <w:p w14:paraId="71E83E59" w14:textId="1F7EF208" w:rsidR="00937D26" w:rsidRDefault="00937D26" w:rsidP="00937D26">
      <w:pPr>
        <w:pStyle w:val="Heading3"/>
      </w:pPr>
      <w:r>
        <w:t>Static Analysis</w:t>
      </w:r>
    </w:p>
    <w:p w14:paraId="182B7CD6" w14:textId="0C5F85B8" w:rsidR="00AC3991" w:rsidRDefault="00AC3991" w:rsidP="00937D26">
      <w:pPr>
        <w:pStyle w:val="BodyText"/>
      </w:pPr>
      <w:r>
        <w:t>Microsoft provides very good documentation on FxCop analyzers for Visual Studio, and those instructions can be found in the footnotes</w:t>
      </w:r>
      <w:r>
        <w:rPr>
          <w:rStyle w:val="FootnoteReference"/>
        </w:rPr>
        <w:footnoteReference w:id="8"/>
      </w:r>
      <w:r>
        <w:t>.</w:t>
      </w:r>
      <w:r w:rsidR="008C6146">
        <w:t xml:space="preserve"> After adding FxCop analyzers to a .Net Framework application, we can customize the built-in Microsoft rulesets right from within Visual Studio.</w:t>
      </w:r>
    </w:p>
    <w:p w14:paraId="479995F9" w14:textId="01B1744E" w:rsidR="008C6146" w:rsidRDefault="008C6146" w:rsidP="008C6146">
      <w:pPr>
        <w:pStyle w:val="Figure"/>
      </w:pPr>
      <w:r>
        <w:rPr>
          <w:noProof/>
        </w:rPr>
        <w:lastRenderedPageBreak/>
        <w:drawing>
          <wp:inline distT="0" distB="0" distL="0" distR="0" wp14:anchorId="5D50D5A6" wp14:editId="2BA8B195">
            <wp:extent cx="6400800" cy="667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6670675"/>
                    </a:xfrm>
                    <a:prstGeom prst="rect">
                      <a:avLst/>
                    </a:prstGeom>
                  </pic:spPr>
                </pic:pic>
              </a:graphicData>
            </a:graphic>
          </wp:inline>
        </w:drawing>
      </w:r>
    </w:p>
    <w:p w14:paraId="0FC77947" w14:textId="4847E7C2" w:rsidR="008C6146" w:rsidRDefault="008C6146" w:rsidP="008C6146">
      <w:pPr>
        <w:pStyle w:val="FigureCaption"/>
      </w:pPr>
      <w:r>
        <w:t>Figure: Visual Studio will save a project-specific ruleset file if you modify any of the settings of the Microsoft ruleset.</w:t>
      </w:r>
    </w:p>
    <w:p w14:paraId="0992E9E7" w14:textId="1DC8A67D" w:rsidR="008C6146" w:rsidRDefault="008C6146" w:rsidP="008C6146">
      <w:pPr>
        <w:pStyle w:val="BodyText"/>
      </w:pPr>
    </w:p>
    <w:p w14:paraId="35A7BDC9" w14:textId="77B19F13" w:rsidR="00FD71E8" w:rsidRDefault="00FD71E8" w:rsidP="008C6146">
      <w:pPr>
        <w:pStyle w:val="BodyText"/>
      </w:pPr>
      <w:r>
        <w:t>In your build script, you can add the following command line arguments so that the analyzers are run when you want them run. Make sure to fail the build on a rule failure.</w:t>
      </w:r>
    </w:p>
    <w:p w14:paraId="485BB648" w14:textId="77777777" w:rsidR="00FD71E8" w:rsidRDefault="00FD71E8" w:rsidP="00FD71E8">
      <w:pPr>
        <w:pStyle w:val="CodeSnippet"/>
      </w:pPr>
      <w:r>
        <w:t>msbuild.exe</w:t>
      </w:r>
    </w:p>
    <w:p w14:paraId="016CCB24" w14:textId="77777777" w:rsidR="00FD71E8" w:rsidRDefault="00FD71E8" w:rsidP="00FD71E8">
      <w:pPr>
        <w:pStyle w:val="CodeSnippet"/>
      </w:pPr>
      <w:r>
        <w:t>/</w:t>
      </w:r>
      <w:proofErr w:type="spellStart"/>
      <w:r>
        <w:t>t:Clean</w:t>
      </w:r>
      <w:proofErr w:type="spellEnd"/>
      <w:r>
        <w:t xml:space="preserve">`;Rebuild </w:t>
      </w:r>
      <w:r>
        <w:rPr>
          <w:color w:val="8A2BE2"/>
        </w:rPr>
        <w:t>/</w:t>
      </w:r>
      <w:proofErr w:type="spellStart"/>
      <w:r>
        <w:rPr>
          <w:color w:val="8A2BE2"/>
        </w:rPr>
        <w:t>v:m</w:t>
      </w:r>
      <w:proofErr w:type="spellEnd"/>
      <w:r>
        <w:t xml:space="preserve"> </w:t>
      </w:r>
      <w:r>
        <w:rPr>
          <w:color w:val="8A2BE2"/>
        </w:rPr>
        <w:t>/maxcpucount:1</w:t>
      </w:r>
      <w:r>
        <w:t xml:space="preserve"> </w:t>
      </w:r>
      <w:r>
        <w:rPr>
          <w:color w:val="8A2BE2"/>
        </w:rPr>
        <w:t>/</w:t>
      </w:r>
      <w:proofErr w:type="spellStart"/>
      <w:r>
        <w:rPr>
          <w:color w:val="8A2BE2"/>
        </w:rPr>
        <w:t>nologo</w:t>
      </w:r>
      <w:proofErr w:type="spellEnd"/>
      <w:r>
        <w:t xml:space="preserve"> </w:t>
      </w:r>
      <w:r>
        <w:rPr>
          <w:color w:val="8A2BE2"/>
        </w:rPr>
        <w:t>/</w:t>
      </w:r>
      <w:proofErr w:type="spellStart"/>
      <w:r>
        <w:rPr>
          <w:color w:val="8A2BE2"/>
        </w:rPr>
        <w:t>p:RunCodeAnalysis</w:t>
      </w:r>
      <w:proofErr w:type="spellEnd"/>
      <w:r>
        <w:rPr>
          <w:color w:val="8A2BE2"/>
        </w:rPr>
        <w:t>=true</w:t>
      </w:r>
      <w:r>
        <w:t xml:space="preserve"> </w:t>
      </w:r>
    </w:p>
    <w:p w14:paraId="45B9D588" w14:textId="77777777" w:rsidR="00FD71E8" w:rsidRDefault="00FD71E8" w:rsidP="00FD71E8">
      <w:pPr>
        <w:pStyle w:val="CodeSnippet"/>
        <w:rPr>
          <w:color w:val="8A2BE2"/>
        </w:rPr>
      </w:pPr>
      <w:r>
        <w:t>/</w:t>
      </w:r>
      <w:proofErr w:type="spellStart"/>
      <w:r>
        <w:t>p:ActiveRulesets</w:t>
      </w:r>
      <w:proofErr w:type="spellEnd"/>
      <w:r>
        <w:t>=</w:t>
      </w:r>
      <w:proofErr w:type="spellStart"/>
      <w:r>
        <w:t>MinimumRecommendedRules.ruleset</w:t>
      </w:r>
      <w:proofErr w:type="spellEnd"/>
      <w:r>
        <w:t xml:space="preserve"> </w:t>
      </w:r>
      <w:r>
        <w:rPr>
          <w:color w:val="8A2BE2"/>
        </w:rPr>
        <w:t>/</w:t>
      </w:r>
      <w:proofErr w:type="spellStart"/>
      <w:r>
        <w:rPr>
          <w:color w:val="8A2BE2"/>
        </w:rPr>
        <w:t>p:Configuration</w:t>
      </w:r>
      <w:proofErr w:type="spellEnd"/>
      <w:r>
        <w:rPr>
          <w:color w:val="8A2BE2"/>
        </w:rPr>
        <w:t>=Release</w:t>
      </w:r>
    </w:p>
    <w:p w14:paraId="054197C1" w14:textId="77777777" w:rsidR="00FD71E8" w:rsidRDefault="00FD71E8" w:rsidP="00FD71E8">
      <w:pPr>
        <w:pStyle w:val="CodeSnippet"/>
      </w:pPr>
      <w:proofErr w:type="spellStart"/>
      <w:r>
        <w:t>src</w:t>
      </w:r>
      <w:proofErr w:type="spellEnd"/>
      <w:r>
        <w:t xml:space="preserve">\MySolution.sln </w:t>
      </w:r>
    </w:p>
    <w:p w14:paraId="74308F10" w14:textId="129C4DCA" w:rsidR="00FD71E8" w:rsidRDefault="00FD71E8" w:rsidP="008C6146">
      <w:pPr>
        <w:pStyle w:val="BodyText"/>
      </w:pPr>
    </w:p>
    <w:p w14:paraId="1160E799" w14:textId="2C5D4499" w:rsidR="00EA487C" w:rsidRDefault="00EA487C" w:rsidP="008C6146">
      <w:pPr>
        <w:pStyle w:val="BodyText"/>
      </w:pPr>
      <w:r>
        <w:t xml:space="preserve">When you add the </w:t>
      </w:r>
      <w:r w:rsidR="002228DE">
        <w:t>Nuget package</w:t>
      </w:r>
    </w:p>
    <w:p w14:paraId="111D69D1" w14:textId="0D8FC26A" w:rsidR="002228DE" w:rsidRDefault="002228DE" w:rsidP="002228DE">
      <w:pPr>
        <w:pStyle w:val="CodeSnippet"/>
      </w:pPr>
      <w:r>
        <w:t>Microsoft.CodeAnalysis.FxCopAnalyzers</w:t>
      </w:r>
    </w:p>
    <w:p w14:paraId="5F22032B" w14:textId="6F090D88" w:rsidR="002228DE" w:rsidRDefault="002228DE" w:rsidP="002228DE">
      <w:pPr>
        <w:pStyle w:val="BodyText"/>
      </w:pPr>
      <w:r>
        <w:t>To your project in .Net Core, you’ll see the analyzers appear in your solution explorer, and warnings will start to show when you build your code inside Visual Studio.</w:t>
      </w:r>
    </w:p>
    <w:p w14:paraId="49591164" w14:textId="754D39D5" w:rsidR="002228DE" w:rsidRDefault="002228DE" w:rsidP="002228DE">
      <w:pPr>
        <w:pStyle w:val="Figure"/>
      </w:pPr>
      <w:r>
        <w:rPr>
          <w:noProof/>
        </w:rPr>
        <w:lastRenderedPageBreak/>
        <w:drawing>
          <wp:inline distT="0" distB="0" distL="0" distR="0" wp14:anchorId="7C064583" wp14:editId="17A5B232">
            <wp:extent cx="3629025" cy="624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025" cy="6248400"/>
                    </a:xfrm>
                    <a:prstGeom prst="rect">
                      <a:avLst/>
                    </a:prstGeom>
                  </pic:spPr>
                </pic:pic>
              </a:graphicData>
            </a:graphic>
          </wp:inline>
        </w:drawing>
      </w:r>
    </w:p>
    <w:p w14:paraId="2EB088AE" w14:textId="1A953477" w:rsidR="002228DE" w:rsidRDefault="002228DE" w:rsidP="002228DE">
      <w:pPr>
        <w:pStyle w:val="FigureCaption"/>
      </w:pPr>
      <w:r>
        <w:t>Figure: Code Analyzers are added to a .Net Core project through Nuget</w:t>
      </w:r>
    </w:p>
    <w:p w14:paraId="690A8BE0" w14:textId="6ED06309" w:rsidR="002228DE" w:rsidRDefault="002228DE" w:rsidP="002228DE">
      <w:pPr>
        <w:pStyle w:val="BodyText"/>
      </w:pPr>
      <w:r>
        <w:t>There is no need to add a command line argument to your call to dotnet.exe in your build script. When analyzers are added to your project, they will automatically run and generate the appropriate warnings or errors.</w:t>
      </w:r>
    </w:p>
    <w:p w14:paraId="4B743319" w14:textId="43D93666" w:rsidR="002228DE" w:rsidRDefault="002228DE" w:rsidP="002228DE">
      <w:pPr>
        <w:pStyle w:val="BodyText"/>
      </w:pPr>
    </w:p>
    <w:p w14:paraId="3ACA4BED" w14:textId="2BF1FAF4" w:rsidR="00937D26" w:rsidRDefault="002228DE" w:rsidP="00937D26">
      <w:pPr>
        <w:pStyle w:val="BodyText"/>
      </w:pPr>
      <w:r>
        <w:t>Each static analysis product has its own instructions for integrating it with your code, but in order to keep your Azure Pipelines build configuration simple, make sure to add your static analysis tools to your build script so that the configuration is stored in your Git repository. If you convert your Azure Pipelines build to YAML, you’ll be storing more build logic in Git.</w:t>
      </w:r>
    </w:p>
    <w:p w14:paraId="302A3064" w14:textId="28967E42" w:rsidR="00937D26" w:rsidRDefault="00937D26" w:rsidP="00937D26">
      <w:pPr>
        <w:pStyle w:val="Heading3"/>
      </w:pPr>
      <w:r>
        <w:t>Testing</w:t>
      </w:r>
    </w:p>
    <w:p w14:paraId="79844439" w14:textId="010BC9FD" w:rsidR="002228DE" w:rsidRDefault="002B3A56" w:rsidP="00937D26">
      <w:pPr>
        <w:pStyle w:val="BodyText"/>
      </w:pPr>
      <w:r>
        <w:t xml:space="preserve">Implementing automated tests could fill a volume of its own, and there are plenty of books on the topic. If you are new to test automation, you would spend some time well reading James </w:t>
      </w:r>
      <w:proofErr w:type="spellStart"/>
      <w:r>
        <w:t>Newkirks</w:t>
      </w:r>
      <w:proofErr w:type="spellEnd"/>
      <w:r>
        <w:t>’ book mentioned above.  For brevity, here are some examples of the various types of tests that are mentioned in this chapter.</w:t>
      </w:r>
    </w:p>
    <w:p w14:paraId="3C50A203" w14:textId="3A45B8C2" w:rsidR="002B3A56" w:rsidRDefault="002B3A56" w:rsidP="00937D26">
      <w:pPr>
        <w:pStyle w:val="BodyText"/>
        <w:rPr>
          <w:b/>
        </w:rPr>
      </w:pPr>
      <w:r>
        <w:rPr>
          <w:b/>
        </w:rPr>
        <w:t>Unit tests</w:t>
      </w:r>
    </w:p>
    <w:p w14:paraId="1FCDCA3D" w14:textId="17F8DB14" w:rsidR="002B3A56" w:rsidRDefault="002B3A56" w:rsidP="00937D26">
      <w:pPr>
        <w:pStyle w:val="BodyText"/>
      </w:pPr>
      <w:r>
        <w:t xml:space="preserve">In our example application, we have an entity which serves as an </w:t>
      </w:r>
      <w:proofErr w:type="spellStart"/>
      <w:r>
        <w:t>an</w:t>
      </w:r>
      <w:proofErr w:type="spellEnd"/>
      <w:r>
        <w:t xml:space="preserve"> aggregate root, in domain-driven design terms. It has </w:t>
      </w:r>
      <w:proofErr w:type="gramStart"/>
      <w:r>
        <w:t>a number of</w:t>
      </w:r>
      <w:proofErr w:type="gramEnd"/>
      <w:r>
        <w:t xml:space="preserve"> properties and methods. The code for this short class is as follows.</w:t>
      </w:r>
    </w:p>
    <w:p w14:paraId="276B739E" w14:textId="77777777" w:rsidR="002B3A56" w:rsidRDefault="002B3A56" w:rsidP="002B3A56">
      <w:pPr>
        <w:pStyle w:val="CodeSnippet"/>
        <w:ind w:right="1620"/>
      </w:pPr>
      <w:r>
        <w:rPr>
          <w:color w:val="0000FF"/>
        </w:rPr>
        <w:t>using</w:t>
      </w:r>
      <w:r>
        <w:t xml:space="preserve"> System;</w:t>
      </w:r>
    </w:p>
    <w:p w14:paraId="603F4CAA" w14:textId="77777777" w:rsidR="002B3A56" w:rsidRDefault="002B3A56" w:rsidP="002B3A56">
      <w:pPr>
        <w:pStyle w:val="CodeSnippet"/>
        <w:ind w:right="1620"/>
      </w:pPr>
    </w:p>
    <w:p w14:paraId="776CEE8B" w14:textId="77777777" w:rsidR="002B3A56" w:rsidRDefault="002B3A56" w:rsidP="002B3A56">
      <w:pPr>
        <w:pStyle w:val="CodeSnippet"/>
        <w:ind w:right="1620"/>
      </w:pPr>
      <w:r>
        <w:rPr>
          <w:color w:val="0000FF"/>
        </w:rPr>
        <w:lastRenderedPageBreak/>
        <w:t>namespace</w:t>
      </w:r>
      <w:r>
        <w:t xml:space="preserve"> ClearMeasure.OnionDevOpsArchitecture.Core.Model</w:t>
      </w:r>
    </w:p>
    <w:p w14:paraId="29085411" w14:textId="77777777" w:rsidR="002B3A56" w:rsidRDefault="002B3A56" w:rsidP="002B3A56">
      <w:pPr>
        <w:pStyle w:val="CodeSnippet"/>
        <w:ind w:right="1620"/>
      </w:pPr>
      <w:r>
        <w:t>{</w:t>
      </w:r>
    </w:p>
    <w:p w14:paraId="3F8DD689" w14:textId="77777777" w:rsidR="002B3A56" w:rsidRDefault="002B3A56" w:rsidP="002B3A56">
      <w:pPr>
        <w:pStyle w:val="CodeSnippet"/>
        <w:ind w:right="1620"/>
      </w:pPr>
      <w:r>
        <w:t xml:space="preserve">    </w:t>
      </w:r>
      <w:r>
        <w:rPr>
          <w:color w:val="0000FF"/>
        </w:rPr>
        <w:t>public</w:t>
      </w:r>
      <w:r>
        <w:t xml:space="preserve"> </w:t>
      </w:r>
      <w:r>
        <w:rPr>
          <w:color w:val="0000FF"/>
        </w:rPr>
        <w:t>class</w:t>
      </w:r>
      <w:r>
        <w:t xml:space="preserve"> </w:t>
      </w:r>
      <w:r>
        <w:rPr>
          <w:color w:val="2B91AF"/>
        </w:rPr>
        <w:t>ExpenseReport</w:t>
      </w:r>
    </w:p>
    <w:p w14:paraId="3F6C0EC0" w14:textId="77777777" w:rsidR="002B3A56" w:rsidRDefault="002B3A56" w:rsidP="002B3A56">
      <w:pPr>
        <w:pStyle w:val="CodeSnippet"/>
        <w:ind w:right="1620"/>
      </w:pPr>
      <w:r>
        <w:t xml:space="preserve">    {</w:t>
      </w:r>
    </w:p>
    <w:p w14:paraId="2F7EB272" w14:textId="77777777" w:rsidR="002B3A56" w:rsidRDefault="002B3A56" w:rsidP="002B3A56">
      <w:pPr>
        <w:pStyle w:val="CodeSnippet"/>
        <w:ind w:right="1620"/>
      </w:pPr>
      <w:r>
        <w:t xml:space="preserve">        </w:t>
      </w:r>
      <w:r>
        <w:rPr>
          <w:color w:val="0000FF"/>
        </w:rPr>
        <w:t>public</w:t>
      </w:r>
      <w:r>
        <w:t xml:space="preserve"> Guid Id { </w:t>
      </w:r>
      <w:r>
        <w:rPr>
          <w:color w:val="0000FF"/>
        </w:rPr>
        <w:t>get</w:t>
      </w:r>
      <w:r>
        <w:t xml:space="preserve">; </w:t>
      </w:r>
      <w:r>
        <w:rPr>
          <w:color w:val="0000FF"/>
        </w:rPr>
        <w:t>set</w:t>
      </w:r>
      <w:r>
        <w:t>; }</w:t>
      </w:r>
    </w:p>
    <w:p w14:paraId="2A9078F6" w14:textId="77777777" w:rsidR="002B3A56" w:rsidRDefault="002B3A56" w:rsidP="002B3A56">
      <w:pPr>
        <w:pStyle w:val="CodeSnippet"/>
        <w:ind w:right="1620"/>
      </w:pPr>
      <w:r>
        <w:t xml:space="preserve">        </w:t>
      </w:r>
      <w:r>
        <w:rPr>
          <w:color w:val="0000FF"/>
        </w:rPr>
        <w:t>public</w:t>
      </w:r>
      <w:r>
        <w:t xml:space="preserve"> </w:t>
      </w:r>
      <w:r>
        <w:rPr>
          <w:color w:val="0000FF"/>
        </w:rPr>
        <w:t>string</w:t>
      </w:r>
      <w:r>
        <w:t xml:space="preserve"> Title { </w:t>
      </w:r>
      <w:r>
        <w:rPr>
          <w:color w:val="0000FF"/>
        </w:rPr>
        <w:t>get</w:t>
      </w:r>
      <w:r>
        <w:t xml:space="preserve">; </w:t>
      </w:r>
      <w:r>
        <w:rPr>
          <w:color w:val="0000FF"/>
        </w:rPr>
        <w:t>set</w:t>
      </w:r>
      <w:r>
        <w:t>; }</w:t>
      </w:r>
    </w:p>
    <w:p w14:paraId="037D3C07" w14:textId="77777777" w:rsidR="002B3A56" w:rsidRDefault="002B3A56" w:rsidP="002B3A56">
      <w:pPr>
        <w:pStyle w:val="CodeSnippet"/>
        <w:ind w:right="1620"/>
      </w:pPr>
      <w:r>
        <w:t xml:space="preserve">        </w:t>
      </w:r>
      <w:r>
        <w:rPr>
          <w:color w:val="0000FF"/>
        </w:rPr>
        <w:t>public</w:t>
      </w:r>
      <w:r>
        <w:t xml:space="preserve"> </w:t>
      </w:r>
      <w:r>
        <w:rPr>
          <w:color w:val="0000FF"/>
        </w:rPr>
        <w:t>string</w:t>
      </w:r>
      <w:r>
        <w:t xml:space="preserve"> Description { </w:t>
      </w:r>
      <w:r>
        <w:rPr>
          <w:color w:val="0000FF"/>
        </w:rPr>
        <w:t>get</w:t>
      </w:r>
      <w:r>
        <w:t xml:space="preserve">; </w:t>
      </w:r>
      <w:r>
        <w:rPr>
          <w:color w:val="0000FF"/>
        </w:rPr>
        <w:t>set</w:t>
      </w:r>
      <w:r>
        <w:t>; }</w:t>
      </w:r>
    </w:p>
    <w:p w14:paraId="76749708" w14:textId="77777777" w:rsidR="002B3A56" w:rsidRDefault="002B3A56" w:rsidP="002B3A56">
      <w:pPr>
        <w:pStyle w:val="CodeSnippet"/>
        <w:ind w:right="1620"/>
      </w:pPr>
      <w:r>
        <w:t xml:space="preserve">        </w:t>
      </w:r>
      <w:r>
        <w:rPr>
          <w:color w:val="0000FF"/>
        </w:rPr>
        <w:t>public</w:t>
      </w:r>
      <w:r>
        <w:t xml:space="preserve"> </w:t>
      </w:r>
      <w:proofErr w:type="spellStart"/>
      <w:r>
        <w:t>ExpenseReportStatus</w:t>
      </w:r>
      <w:proofErr w:type="spellEnd"/>
      <w:r>
        <w:t xml:space="preserve"> Status { </w:t>
      </w:r>
      <w:r>
        <w:rPr>
          <w:color w:val="0000FF"/>
        </w:rPr>
        <w:t>get</w:t>
      </w:r>
      <w:r>
        <w:t xml:space="preserve">; </w:t>
      </w:r>
      <w:r>
        <w:rPr>
          <w:color w:val="0000FF"/>
        </w:rPr>
        <w:t>set</w:t>
      </w:r>
      <w:r>
        <w:t>; }</w:t>
      </w:r>
    </w:p>
    <w:p w14:paraId="71D2FA7A" w14:textId="77777777" w:rsidR="002B3A56" w:rsidRDefault="002B3A56" w:rsidP="002B3A56">
      <w:pPr>
        <w:pStyle w:val="CodeSnippet"/>
        <w:ind w:right="1620"/>
      </w:pPr>
      <w:r>
        <w:t xml:space="preserve">        </w:t>
      </w:r>
      <w:r>
        <w:rPr>
          <w:color w:val="0000FF"/>
        </w:rPr>
        <w:t>public</w:t>
      </w:r>
      <w:r>
        <w:t xml:space="preserve"> </w:t>
      </w:r>
      <w:r>
        <w:rPr>
          <w:color w:val="0000FF"/>
        </w:rPr>
        <w:t>string</w:t>
      </w:r>
      <w:r>
        <w:t xml:space="preserve"> Number { </w:t>
      </w:r>
      <w:r>
        <w:rPr>
          <w:color w:val="0000FF"/>
        </w:rPr>
        <w:t>get</w:t>
      </w:r>
      <w:r>
        <w:t xml:space="preserve">; </w:t>
      </w:r>
      <w:r>
        <w:rPr>
          <w:color w:val="0000FF"/>
        </w:rPr>
        <w:t>set</w:t>
      </w:r>
      <w:r>
        <w:t>; }</w:t>
      </w:r>
    </w:p>
    <w:p w14:paraId="45DFFBCD" w14:textId="77777777" w:rsidR="002B3A56" w:rsidRDefault="002B3A56" w:rsidP="002B3A56">
      <w:pPr>
        <w:pStyle w:val="CodeSnippet"/>
        <w:ind w:right="1620"/>
      </w:pPr>
    </w:p>
    <w:p w14:paraId="3CCBCD73" w14:textId="77777777" w:rsidR="002B3A56" w:rsidRDefault="002B3A56" w:rsidP="002B3A56">
      <w:pPr>
        <w:pStyle w:val="CodeSnippet"/>
        <w:ind w:right="1620"/>
      </w:pPr>
      <w:r>
        <w:t xml:space="preserve">        </w:t>
      </w:r>
      <w:r>
        <w:rPr>
          <w:color w:val="0000FF"/>
        </w:rPr>
        <w:t>public</w:t>
      </w:r>
      <w:r>
        <w:t xml:space="preserve"> </w:t>
      </w:r>
      <w:proofErr w:type="spellStart"/>
      <w:r>
        <w:t>ExpenseReport</w:t>
      </w:r>
      <w:proofErr w:type="spellEnd"/>
      <w:r>
        <w:t>()</w:t>
      </w:r>
    </w:p>
    <w:p w14:paraId="719596C8" w14:textId="77777777" w:rsidR="002B3A56" w:rsidRDefault="002B3A56" w:rsidP="002B3A56">
      <w:pPr>
        <w:pStyle w:val="CodeSnippet"/>
        <w:ind w:right="1620"/>
      </w:pPr>
      <w:r>
        <w:t xml:space="preserve">        {</w:t>
      </w:r>
    </w:p>
    <w:p w14:paraId="12C666FA" w14:textId="77777777" w:rsidR="002B3A56" w:rsidRDefault="002B3A56" w:rsidP="002B3A56">
      <w:pPr>
        <w:pStyle w:val="CodeSnippet"/>
        <w:ind w:right="1620"/>
      </w:pPr>
      <w:r>
        <w:t xml:space="preserve">            Status = </w:t>
      </w:r>
      <w:proofErr w:type="spellStart"/>
      <w:r>
        <w:t>ExpenseReportStatus.Draft</w:t>
      </w:r>
      <w:proofErr w:type="spellEnd"/>
      <w:r>
        <w:t>;</w:t>
      </w:r>
    </w:p>
    <w:p w14:paraId="60694316" w14:textId="77777777" w:rsidR="002B3A56" w:rsidRDefault="002B3A56" w:rsidP="002B3A56">
      <w:pPr>
        <w:pStyle w:val="CodeSnippet"/>
        <w:ind w:right="1620"/>
      </w:pPr>
      <w:r>
        <w:t xml:space="preserve">            Description = </w:t>
      </w:r>
      <w:r>
        <w:rPr>
          <w:color w:val="A31515"/>
        </w:rPr>
        <w:t>""</w:t>
      </w:r>
      <w:r>
        <w:t>;</w:t>
      </w:r>
    </w:p>
    <w:p w14:paraId="413F7AA9" w14:textId="77777777" w:rsidR="002B3A56" w:rsidRDefault="002B3A56" w:rsidP="002B3A56">
      <w:pPr>
        <w:pStyle w:val="CodeSnippet"/>
        <w:ind w:right="1620"/>
      </w:pPr>
      <w:r>
        <w:t xml:space="preserve">            Title = </w:t>
      </w:r>
      <w:r>
        <w:rPr>
          <w:color w:val="A31515"/>
        </w:rPr>
        <w:t>""</w:t>
      </w:r>
      <w:r>
        <w:t>;</w:t>
      </w:r>
    </w:p>
    <w:p w14:paraId="3B516CCD" w14:textId="77777777" w:rsidR="002B3A56" w:rsidRDefault="002B3A56" w:rsidP="002B3A56">
      <w:pPr>
        <w:pStyle w:val="CodeSnippet"/>
        <w:ind w:right="1620"/>
      </w:pPr>
      <w:r>
        <w:t xml:space="preserve">        }</w:t>
      </w:r>
    </w:p>
    <w:p w14:paraId="3DC7D249" w14:textId="77777777" w:rsidR="002B3A56" w:rsidRDefault="002B3A56" w:rsidP="002B3A56">
      <w:pPr>
        <w:pStyle w:val="CodeSnippet"/>
        <w:ind w:right="1620"/>
      </w:pPr>
    </w:p>
    <w:p w14:paraId="35DAFDE2" w14:textId="77777777" w:rsidR="002B3A56" w:rsidRDefault="002B3A56" w:rsidP="002B3A56">
      <w:pPr>
        <w:pStyle w:val="CodeSnippet"/>
        <w:ind w:right="1620"/>
      </w:pPr>
      <w:r>
        <w:t xml:space="preserve">        </w:t>
      </w:r>
      <w:r>
        <w:rPr>
          <w:color w:val="0000FF"/>
        </w:rPr>
        <w:t>public</w:t>
      </w:r>
      <w:r>
        <w:t xml:space="preserve"> </w:t>
      </w:r>
      <w:r>
        <w:rPr>
          <w:color w:val="0000FF"/>
        </w:rPr>
        <w:t>string</w:t>
      </w:r>
      <w:r>
        <w:t xml:space="preserve"> </w:t>
      </w:r>
      <w:proofErr w:type="spellStart"/>
      <w:r>
        <w:t>FriendlyStatus</w:t>
      </w:r>
      <w:proofErr w:type="spellEnd"/>
    </w:p>
    <w:p w14:paraId="2D4A85E5" w14:textId="77777777" w:rsidR="002B3A56" w:rsidRDefault="002B3A56" w:rsidP="002B3A56">
      <w:pPr>
        <w:pStyle w:val="CodeSnippet"/>
        <w:ind w:right="1620"/>
      </w:pPr>
      <w:r>
        <w:t xml:space="preserve">        {</w:t>
      </w:r>
    </w:p>
    <w:p w14:paraId="1EFF5DE9" w14:textId="77777777" w:rsidR="002B3A56" w:rsidRDefault="002B3A56" w:rsidP="002B3A56">
      <w:pPr>
        <w:pStyle w:val="CodeSnippet"/>
        <w:ind w:right="1620"/>
      </w:pPr>
      <w:r>
        <w:t xml:space="preserve">            </w:t>
      </w:r>
      <w:r>
        <w:rPr>
          <w:color w:val="0000FF"/>
        </w:rPr>
        <w:t>get</w:t>
      </w:r>
      <w:r>
        <w:t xml:space="preserve"> { </w:t>
      </w:r>
      <w:r>
        <w:rPr>
          <w:color w:val="0000FF"/>
        </w:rPr>
        <w:t>return</w:t>
      </w:r>
      <w:r>
        <w:t xml:space="preserve"> </w:t>
      </w:r>
      <w:proofErr w:type="spellStart"/>
      <w:r>
        <w:t>GetTextForStatus</w:t>
      </w:r>
      <w:proofErr w:type="spellEnd"/>
      <w:r>
        <w:t>(); }</w:t>
      </w:r>
    </w:p>
    <w:p w14:paraId="45C28491" w14:textId="77777777" w:rsidR="002B3A56" w:rsidRDefault="002B3A56" w:rsidP="002B3A56">
      <w:pPr>
        <w:pStyle w:val="CodeSnippet"/>
        <w:ind w:right="1620"/>
      </w:pPr>
      <w:r>
        <w:t xml:space="preserve">        }</w:t>
      </w:r>
    </w:p>
    <w:p w14:paraId="52648F1C" w14:textId="77777777" w:rsidR="002B3A56" w:rsidRDefault="002B3A56" w:rsidP="002B3A56">
      <w:pPr>
        <w:pStyle w:val="CodeSnippet"/>
        <w:ind w:right="1620"/>
      </w:pPr>
    </w:p>
    <w:p w14:paraId="76D2F63E" w14:textId="77777777" w:rsidR="002B3A56" w:rsidRDefault="002B3A56" w:rsidP="002B3A56">
      <w:pPr>
        <w:pStyle w:val="CodeSnippet"/>
        <w:ind w:right="1620"/>
      </w:pPr>
      <w:r>
        <w:t xml:space="preserve">        </w:t>
      </w:r>
      <w:r>
        <w:rPr>
          <w:color w:val="0000FF"/>
        </w:rPr>
        <w:t>protected</w:t>
      </w:r>
      <w:r>
        <w:t xml:space="preserve"> </w:t>
      </w:r>
      <w:r>
        <w:rPr>
          <w:color w:val="0000FF"/>
        </w:rPr>
        <w:t>string</w:t>
      </w:r>
      <w:r>
        <w:t xml:space="preserve"> </w:t>
      </w:r>
      <w:proofErr w:type="spellStart"/>
      <w:r>
        <w:t>GetTextForStatus</w:t>
      </w:r>
      <w:proofErr w:type="spellEnd"/>
      <w:r>
        <w:t>()</w:t>
      </w:r>
    </w:p>
    <w:p w14:paraId="163D96E5" w14:textId="77777777" w:rsidR="002B3A56" w:rsidRDefault="002B3A56" w:rsidP="002B3A56">
      <w:pPr>
        <w:pStyle w:val="CodeSnippet"/>
        <w:ind w:right="1620"/>
      </w:pPr>
      <w:r>
        <w:t xml:space="preserve">        {</w:t>
      </w:r>
    </w:p>
    <w:p w14:paraId="53D29819" w14:textId="77777777" w:rsidR="002B3A56" w:rsidRDefault="002B3A56" w:rsidP="002B3A56">
      <w:pPr>
        <w:pStyle w:val="CodeSnippet"/>
        <w:ind w:right="1620"/>
      </w:pPr>
      <w:r>
        <w:t xml:space="preserve">            </w:t>
      </w:r>
      <w:r>
        <w:rPr>
          <w:color w:val="0000FF"/>
        </w:rPr>
        <w:t>return</w:t>
      </w:r>
      <w:r>
        <w:t xml:space="preserve"> </w:t>
      </w:r>
      <w:proofErr w:type="spellStart"/>
      <w:r>
        <w:t>Status.ToString</w:t>
      </w:r>
      <w:proofErr w:type="spellEnd"/>
      <w:r>
        <w:t>();</w:t>
      </w:r>
    </w:p>
    <w:p w14:paraId="5121C6CE" w14:textId="77777777" w:rsidR="002B3A56" w:rsidRDefault="002B3A56" w:rsidP="002B3A56">
      <w:pPr>
        <w:pStyle w:val="CodeSnippet"/>
        <w:ind w:right="1620"/>
      </w:pPr>
      <w:r>
        <w:t xml:space="preserve">        }</w:t>
      </w:r>
    </w:p>
    <w:p w14:paraId="17D4B0DE" w14:textId="77777777" w:rsidR="002B3A56" w:rsidRDefault="002B3A56" w:rsidP="002B3A56">
      <w:pPr>
        <w:pStyle w:val="CodeSnippet"/>
        <w:ind w:right="1620"/>
      </w:pPr>
    </w:p>
    <w:p w14:paraId="5591FAEE" w14:textId="77777777" w:rsidR="002B3A56" w:rsidRDefault="002B3A56" w:rsidP="002B3A56">
      <w:pPr>
        <w:pStyle w:val="CodeSnippet"/>
        <w:ind w:right="1620"/>
      </w:pPr>
      <w:r>
        <w:t xml:space="preserve">        </w:t>
      </w:r>
      <w:r>
        <w:rPr>
          <w:color w:val="0000FF"/>
        </w:rPr>
        <w:t>public</w:t>
      </w:r>
      <w:r>
        <w:t xml:space="preserve"> </w:t>
      </w:r>
      <w:r>
        <w:rPr>
          <w:color w:val="0000FF"/>
        </w:rPr>
        <w:t>override</w:t>
      </w:r>
      <w:r>
        <w:t xml:space="preserve"> </w:t>
      </w:r>
      <w:r>
        <w:rPr>
          <w:color w:val="0000FF"/>
        </w:rPr>
        <w:t>string</w:t>
      </w:r>
      <w:r>
        <w:t xml:space="preserve"> </w:t>
      </w:r>
      <w:proofErr w:type="spellStart"/>
      <w:r>
        <w:t>ToString</w:t>
      </w:r>
      <w:proofErr w:type="spellEnd"/>
      <w:r>
        <w:t>()</w:t>
      </w:r>
    </w:p>
    <w:p w14:paraId="5C5464D6" w14:textId="77777777" w:rsidR="002B3A56" w:rsidRDefault="002B3A56" w:rsidP="002B3A56">
      <w:pPr>
        <w:pStyle w:val="CodeSnippet"/>
        <w:ind w:right="1620"/>
      </w:pPr>
      <w:r>
        <w:t xml:space="preserve">        {</w:t>
      </w:r>
    </w:p>
    <w:p w14:paraId="2CAD408F" w14:textId="77777777" w:rsidR="002B3A56" w:rsidRDefault="002B3A56" w:rsidP="002B3A56">
      <w:pPr>
        <w:pStyle w:val="CodeSnippet"/>
        <w:ind w:right="1620"/>
      </w:pPr>
      <w:r>
        <w:t xml:space="preserve">            </w:t>
      </w:r>
      <w:r>
        <w:rPr>
          <w:color w:val="0000FF"/>
        </w:rPr>
        <w:t>return</w:t>
      </w:r>
      <w:r>
        <w:t xml:space="preserve"> </w:t>
      </w:r>
      <w:r>
        <w:rPr>
          <w:color w:val="A31515"/>
        </w:rPr>
        <w:t>"</w:t>
      </w:r>
      <w:proofErr w:type="spellStart"/>
      <w:r>
        <w:rPr>
          <w:color w:val="A31515"/>
        </w:rPr>
        <w:t>ExpenseReport</w:t>
      </w:r>
      <w:proofErr w:type="spellEnd"/>
      <w:r>
        <w:rPr>
          <w:color w:val="A31515"/>
        </w:rPr>
        <w:t xml:space="preserve"> "</w:t>
      </w:r>
      <w:r>
        <w:t xml:space="preserve"> + Number;</w:t>
      </w:r>
    </w:p>
    <w:p w14:paraId="0D92671F" w14:textId="77777777" w:rsidR="002B3A56" w:rsidRDefault="002B3A56" w:rsidP="002B3A56">
      <w:pPr>
        <w:pStyle w:val="CodeSnippet"/>
        <w:ind w:right="1620"/>
      </w:pPr>
      <w:r>
        <w:t xml:space="preserve">        }</w:t>
      </w:r>
    </w:p>
    <w:p w14:paraId="448ADA71" w14:textId="77777777" w:rsidR="002B3A56" w:rsidRDefault="002B3A56" w:rsidP="002B3A56">
      <w:pPr>
        <w:pStyle w:val="CodeSnippet"/>
        <w:ind w:right="1620"/>
      </w:pPr>
    </w:p>
    <w:p w14:paraId="1DEAF426" w14:textId="77777777" w:rsidR="002B3A56" w:rsidRDefault="002B3A56" w:rsidP="002B3A56">
      <w:pPr>
        <w:pStyle w:val="CodeSnippet"/>
        <w:ind w:right="1620"/>
      </w:pPr>
      <w:r>
        <w:t xml:space="preserve">        </w:t>
      </w:r>
      <w:r>
        <w:rPr>
          <w:color w:val="0000FF"/>
        </w:rPr>
        <w:t>protected</w:t>
      </w:r>
      <w:r>
        <w:t xml:space="preserve"> </w:t>
      </w:r>
      <w:r>
        <w:rPr>
          <w:color w:val="0000FF"/>
        </w:rPr>
        <w:t>bool</w:t>
      </w:r>
      <w:r>
        <w:t xml:space="preserve"> Equals(</w:t>
      </w:r>
      <w:proofErr w:type="spellStart"/>
      <w:r>
        <w:t>ExpenseReport</w:t>
      </w:r>
      <w:proofErr w:type="spellEnd"/>
      <w:r>
        <w:t xml:space="preserve"> other)</w:t>
      </w:r>
    </w:p>
    <w:p w14:paraId="59A51A23" w14:textId="77777777" w:rsidR="002B3A56" w:rsidRDefault="002B3A56" w:rsidP="002B3A56">
      <w:pPr>
        <w:pStyle w:val="CodeSnippet"/>
        <w:ind w:right="1620"/>
      </w:pPr>
      <w:r>
        <w:t xml:space="preserve">        {</w:t>
      </w:r>
    </w:p>
    <w:p w14:paraId="2DE8A3BB" w14:textId="77777777" w:rsidR="002B3A56" w:rsidRDefault="002B3A56" w:rsidP="002B3A56">
      <w:pPr>
        <w:pStyle w:val="CodeSnippet"/>
        <w:ind w:right="1620"/>
      </w:pPr>
      <w:r>
        <w:t xml:space="preserve">            </w:t>
      </w:r>
      <w:r>
        <w:rPr>
          <w:color w:val="0000FF"/>
        </w:rPr>
        <w:t>return</w:t>
      </w:r>
      <w:r>
        <w:t xml:space="preserve"> </w:t>
      </w:r>
      <w:proofErr w:type="spellStart"/>
      <w:r>
        <w:t>Id.Equals</w:t>
      </w:r>
      <w:proofErr w:type="spellEnd"/>
      <w:r>
        <w:t>(</w:t>
      </w:r>
      <w:proofErr w:type="spellStart"/>
      <w:r>
        <w:t>other.Id</w:t>
      </w:r>
      <w:proofErr w:type="spellEnd"/>
      <w:r>
        <w:t>);</w:t>
      </w:r>
    </w:p>
    <w:p w14:paraId="50DE0FCE" w14:textId="77777777" w:rsidR="002B3A56" w:rsidRDefault="002B3A56" w:rsidP="002B3A56">
      <w:pPr>
        <w:pStyle w:val="CodeSnippet"/>
        <w:ind w:right="1620"/>
      </w:pPr>
      <w:r>
        <w:t xml:space="preserve">        }</w:t>
      </w:r>
    </w:p>
    <w:p w14:paraId="721127A0" w14:textId="77777777" w:rsidR="002B3A56" w:rsidRDefault="002B3A56" w:rsidP="002B3A56">
      <w:pPr>
        <w:pStyle w:val="CodeSnippet"/>
        <w:ind w:right="1620"/>
      </w:pPr>
    </w:p>
    <w:p w14:paraId="172A2482" w14:textId="77777777" w:rsidR="002B3A56" w:rsidRDefault="002B3A56" w:rsidP="002B3A56">
      <w:pPr>
        <w:pStyle w:val="CodeSnippet"/>
        <w:ind w:right="1620"/>
      </w:pPr>
      <w:r>
        <w:t xml:space="preserve">        </w:t>
      </w:r>
      <w:r>
        <w:rPr>
          <w:color w:val="0000FF"/>
        </w:rPr>
        <w:t>public</w:t>
      </w:r>
      <w:r>
        <w:t xml:space="preserve"> </w:t>
      </w:r>
      <w:r>
        <w:rPr>
          <w:color w:val="0000FF"/>
        </w:rPr>
        <w:t>override</w:t>
      </w:r>
      <w:r>
        <w:t xml:space="preserve"> </w:t>
      </w:r>
      <w:r>
        <w:rPr>
          <w:color w:val="0000FF"/>
        </w:rPr>
        <w:t>bool</w:t>
      </w:r>
      <w:r>
        <w:t xml:space="preserve"> Equals(</w:t>
      </w:r>
      <w:r>
        <w:rPr>
          <w:color w:val="0000FF"/>
        </w:rPr>
        <w:t>object</w:t>
      </w:r>
      <w:r>
        <w:t xml:space="preserve"> obj)</w:t>
      </w:r>
    </w:p>
    <w:p w14:paraId="46C73A9C" w14:textId="77777777" w:rsidR="002B3A56" w:rsidRDefault="002B3A56" w:rsidP="002B3A56">
      <w:pPr>
        <w:pStyle w:val="CodeSnippet"/>
        <w:ind w:right="1620"/>
      </w:pPr>
      <w:r>
        <w:t xml:space="preserve">        {</w:t>
      </w:r>
    </w:p>
    <w:p w14:paraId="64205307" w14:textId="77777777" w:rsidR="002B3A56" w:rsidRDefault="002B3A56" w:rsidP="002B3A56">
      <w:pPr>
        <w:pStyle w:val="CodeSnippet"/>
        <w:ind w:right="1620"/>
      </w:pPr>
      <w:r>
        <w:t xml:space="preserve">            </w:t>
      </w:r>
      <w:r>
        <w:rPr>
          <w:color w:val="0000FF"/>
        </w:rPr>
        <w:t>if</w:t>
      </w:r>
      <w:r>
        <w:t xml:space="preserve"> (</w:t>
      </w:r>
      <w:proofErr w:type="spellStart"/>
      <w:r>
        <w:t>ReferenceEquals</w:t>
      </w:r>
      <w:proofErr w:type="spellEnd"/>
      <w:r>
        <w:t>(</w:t>
      </w:r>
      <w:r>
        <w:rPr>
          <w:color w:val="0000FF"/>
        </w:rPr>
        <w:t>null</w:t>
      </w:r>
      <w:r>
        <w:t xml:space="preserve">, obj)) </w:t>
      </w:r>
      <w:r>
        <w:rPr>
          <w:color w:val="0000FF"/>
        </w:rPr>
        <w:t>return</w:t>
      </w:r>
      <w:r>
        <w:t xml:space="preserve"> </w:t>
      </w:r>
      <w:r>
        <w:rPr>
          <w:color w:val="0000FF"/>
        </w:rPr>
        <w:t>false</w:t>
      </w:r>
      <w:r>
        <w:t>;</w:t>
      </w:r>
    </w:p>
    <w:p w14:paraId="471E2403" w14:textId="77777777" w:rsidR="002B3A56" w:rsidRDefault="002B3A56" w:rsidP="002B3A56">
      <w:pPr>
        <w:pStyle w:val="CodeSnippet"/>
        <w:ind w:right="1620"/>
      </w:pPr>
      <w:r>
        <w:t xml:space="preserve">            </w:t>
      </w:r>
      <w:r>
        <w:rPr>
          <w:color w:val="0000FF"/>
        </w:rPr>
        <w:t>if</w:t>
      </w:r>
      <w:r>
        <w:t xml:space="preserve"> (</w:t>
      </w:r>
      <w:proofErr w:type="spellStart"/>
      <w:r>
        <w:t>ReferenceEquals</w:t>
      </w:r>
      <w:proofErr w:type="spellEnd"/>
      <w:r>
        <w:t>(</w:t>
      </w:r>
      <w:r>
        <w:rPr>
          <w:color w:val="0000FF"/>
        </w:rPr>
        <w:t>this</w:t>
      </w:r>
      <w:r>
        <w:t xml:space="preserve">, obj)) </w:t>
      </w:r>
      <w:r>
        <w:rPr>
          <w:color w:val="0000FF"/>
        </w:rPr>
        <w:t>return</w:t>
      </w:r>
      <w:r>
        <w:t xml:space="preserve"> </w:t>
      </w:r>
      <w:r>
        <w:rPr>
          <w:color w:val="0000FF"/>
        </w:rPr>
        <w:t>true</w:t>
      </w:r>
      <w:r>
        <w:t>;</w:t>
      </w:r>
    </w:p>
    <w:p w14:paraId="6A585337" w14:textId="77777777" w:rsidR="002B3A56" w:rsidRDefault="002B3A56" w:rsidP="002B3A56">
      <w:pPr>
        <w:pStyle w:val="CodeSnippet"/>
        <w:ind w:right="1620"/>
      </w:pPr>
      <w:r>
        <w:t xml:space="preserve">            </w:t>
      </w:r>
      <w:r>
        <w:rPr>
          <w:color w:val="0000FF"/>
        </w:rPr>
        <w:t>if</w:t>
      </w:r>
      <w:r>
        <w:t xml:space="preserve"> (</w:t>
      </w:r>
      <w:proofErr w:type="spellStart"/>
      <w:r>
        <w:t>obj.GetType</w:t>
      </w:r>
      <w:proofErr w:type="spellEnd"/>
      <w:r>
        <w:t xml:space="preserve">() != </w:t>
      </w:r>
      <w:proofErr w:type="spellStart"/>
      <w:r>
        <w:rPr>
          <w:color w:val="0000FF"/>
        </w:rPr>
        <w:t>this</w:t>
      </w:r>
      <w:r>
        <w:t>.GetType</w:t>
      </w:r>
      <w:proofErr w:type="spellEnd"/>
      <w:r>
        <w:t xml:space="preserve">()) </w:t>
      </w:r>
      <w:r>
        <w:rPr>
          <w:color w:val="0000FF"/>
        </w:rPr>
        <w:t>return</w:t>
      </w:r>
      <w:r>
        <w:t xml:space="preserve"> </w:t>
      </w:r>
      <w:r>
        <w:rPr>
          <w:color w:val="0000FF"/>
        </w:rPr>
        <w:t>false</w:t>
      </w:r>
      <w:r>
        <w:t>;</w:t>
      </w:r>
    </w:p>
    <w:p w14:paraId="597D53CC" w14:textId="77777777" w:rsidR="002B3A56" w:rsidRDefault="002B3A56" w:rsidP="002B3A56">
      <w:pPr>
        <w:pStyle w:val="CodeSnippet"/>
        <w:ind w:right="1620"/>
      </w:pPr>
      <w:r>
        <w:t xml:space="preserve">            </w:t>
      </w:r>
      <w:r>
        <w:rPr>
          <w:color w:val="0000FF"/>
        </w:rPr>
        <w:t>return</w:t>
      </w:r>
      <w:r>
        <w:t xml:space="preserve"> Equals((</w:t>
      </w:r>
      <w:proofErr w:type="spellStart"/>
      <w:r>
        <w:t>ExpenseReport</w:t>
      </w:r>
      <w:proofErr w:type="spellEnd"/>
      <w:r>
        <w:t>) obj);</w:t>
      </w:r>
    </w:p>
    <w:p w14:paraId="3804ABC0" w14:textId="77777777" w:rsidR="002B3A56" w:rsidRDefault="002B3A56" w:rsidP="002B3A56">
      <w:pPr>
        <w:pStyle w:val="CodeSnippet"/>
        <w:ind w:right="1620"/>
      </w:pPr>
      <w:r>
        <w:t xml:space="preserve">        }</w:t>
      </w:r>
    </w:p>
    <w:p w14:paraId="263DBB25" w14:textId="77777777" w:rsidR="002B3A56" w:rsidRDefault="002B3A56" w:rsidP="002B3A56">
      <w:pPr>
        <w:pStyle w:val="CodeSnippet"/>
        <w:ind w:right="1620"/>
      </w:pPr>
    </w:p>
    <w:p w14:paraId="29413E7A" w14:textId="77777777" w:rsidR="002B3A56" w:rsidRDefault="002B3A56" w:rsidP="002B3A56">
      <w:pPr>
        <w:pStyle w:val="CodeSnippet"/>
        <w:ind w:right="1620"/>
      </w:pPr>
      <w:r>
        <w:t xml:space="preserve">        </w:t>
      </w:r>
      <w:r>
        <w:rPr>
          <w:color w:val="0000FF"/>
        </w:rPr>
        <w:t>public</w:t>
      </w:r>
      <w:r>
        <w:t xml:space="preserve"> </w:t>
      </w:r>
      <w:r>
        <w:rPr>
          <w:color w:val="0000FF"/>
        </w:rPr>
        <w:t>override</w:t>
      </w:r>
      <w:r>
        <w:t xml:space="preserve"> </w:t>
      </w:r>
      <w:r>
        <w:rPr>
          <w:color w:val="0000FF"/>
        </w:rPr>
        <w:t>int</w:t>
      </w:r>
      <w:r>
        <w:t xml:space="preserve"> </w:t>
      </w:r>
      <w:proofErr w:type="spellStart"/>
      <w:r>
        <w:t>GetHashCode</w:t>
      </w:r>
      <w:proofErr w:type="spellEnd"/>
      <w:r>
        <w:t>()</w:t>
      </w:r>
    </w:p>
    <w:p w14:paraId="4706A576" w14:textId="77777777" w:rsidR="002B3A56" w:rsidRDefault="002B3A56" w:rsidP="002B3A56">
      <w:pPr>
        <w:pStyle w:val="CodeSnippet"/>
        <w:ind w:right="1620"/>
      </w:pPr>
      <w:r>
        <w:t xml:space="preserve">        {</w:t>
      </w:r>
    </w:p>
    <w:p w14:paraId="65068338" w14:textId="77777777" w:rsidR="002B3A56" w:rsidRDefault="002B3A56" w:rsidP="002B3A56">
      <w:pPr>
        <w:pStyle w:val="CodeSnippet"/>
        <w:ind w:right="1620"/>
      </w:pPr>
      <w:r>
        <w:t xml:space="preserve">            </w:t>
      </w:r>
      <w:r>
        <w:rPr>
          <w:color w:val="0000FF"/>
        </w:rPr>
        <w:t>return</w:t>
      </w:r>
      <w:r>
        <w:t xml:space="preserve"> </w:t>
      </w:r>
      <w:proofErr w:type="spellStart"/>
      <w:r>
        <w:t>Id.GetHashCode</w:t>
      </w:r>
      <w:proofErr w:type="spellEnd"/>
      <w:r>
        <w:t>();</w:t>
      </w:r>
    </w:p>
    <w:p w14:paraId="45E4F600" w14:textId="77777777" w:rsidR="002B3A56" w:rsidRDefault="002B3A56" w:rsidP="002B3A56">
      <w:pPr>
        <w:pStyle w:val="CodeSnippet"/>
        <w:ind w:right="1620"/>
      </w:pPr>
      <w:r>
        <w:t xml:space="preserve">        }</w:t>
      </w:r>
    </w:p>
    <w:p w14:paraId="7BBE4519" w14:textId="77777777" w:rsidR="002B3A56" w:rsidRDefault="002B3A56" w:rsidP="002B3A56">
      <w:pPr>
        <w:pStyle w:val="CodeSnippet"/>
        <w:ind w:right="1620"/>
      </w:pPr>
      <w:r>
        <w:t xml:space="preserve">    }</w:t>
      </w:r>
    </w:p>
    <w:p w14:paraId="40F950CD" w14:textId="4D6DCDE3" w:rsidR="002B3A56" w:rsidRPr="002B3A56" w:rsidRDefault="002B3A56" w:rsidP="002B3A56">
      <w:pPr>
        <w:pStyle w:val="CodeSnippet"/>
        <w:ind w:right="1620"/>
      </w:pPr>
      <w:r>
        <w:t>}</w:t>
      </w:r>
    </w:p>
    <w:p w14:paraId="5E4F6F68" w14:textId="5DEF43BF" w:rsidR="002B3A56" w:rsidRDefault="002B3A56" w:rsidP="00937D26">
      <w:pPr>
        <w:pStyle w:val="BodyText"/>
      </w:pPr>
      <w:r>
        <w:t xml:space="preserve">There is quite a bit of logic here that could fail. This logic can be tested inside a single memory space without needed to call out of process to any application dependencies; therefore, we can write some unit tests. In a code base where entities are placed into collections, sorted, and compared, some methods are used by the Base Class Library (BCL) and show a diminished return on investment for explicit unit tests. These methods are </w:t>
      </w:r>
      <w:proofErr w:type="gramStart"/>
      <w:r>
        <w:t>Equals(</w:t>
      </w:r>
      <w:proofErr w:type="gramEnd"/>
      <w:r>
        <w:t xml:space="preserve">) and </w:t>
      </w:r>
      <w:proofErr w:type="spellStart"/>
      <w:r>
        <w:t>GetHashCode</w:t>
      </w:r>
      <w:proofErr w:type="spellEnd"/>
      <w:r>
        <w:t xml:space="preserve">(). Any entity in a domain model that doesn’t implement these will force other logic to know what property represents its identity in order to see if two objects represent the same record. Most of these objects have data that is pulled from a database of some sort. Full coverage on </w:t>
      </w:r>
      <w:proofErr w:type="gramStart"/>
      <w:r>
        <w:t>Equals(</w:t>
      </w:r>
      <w:proofErr w:type="gramEnd"/>
      <w:r>
        <w:t xml:space="preserve">) and </w:t>
      </w:r>
      <w:proofErr w:type="spellStart"/>
      <w:r>
        <w:t>GetHashCode</w:t>
      </w:r>
      <w:proofErr w:type="spellEnd"/>
      <w:r>
        <w:t>() normally happens automatically as tests of business logic</w:t>
      </w:r>
      <w:r w:rsidR="00720044">
        <w:t xml:space="preserve"> are written. And some tools such as JetBrains ReSharper will generate these methods automatically, so the likelihood of defects is low unless you hand-write them.</w:t>
      </w:r>
    </w:p>
    <w:p w14:paraId="3F06CC08" w14:textId="05453F9B" w:rsidR="00720044" w:rsidRDefault="00720044" w:rsidP="00937D26">
      <w:pPr>
        <w:pStyle w:val="BodyText"/>
      </w:pPr>
      <w:r>
        <w:t xml:space="preserve">A unit test class for </w:t>
      </w:r>
      <w:proofErr w:type="spellStart"/>
      <w:r w:rsidRPr="00720044">
        <w:t>ExpenseReport</w:t>
      </w:r>
      <w:proofErr w:type="spellEnd"/>
      <w:r>
        <w:t xml:space="preserve"> is shown here.</w:t>
      </w:r>
    </w:p>
    <w:p w14:paraId="41289295" w14:textId="77777777" w:rsidR="00720044" w:rsidRDefault="00720044" w:rsidP="00720044">
      <w:pPr>
        <w:pStyle w:val="CodeSnippet"/>
        <w:ind w:right="90"/>
      </w:pPr>
      <w:r>
        <w:rPr>
          <w:color w:val="0000FF"/>
        </w:rPr>
        <w:lastRenderedPageBreak/>
        <w:t>using</w:t>
      </w:r>
      <w:r>
        <w:t xml:space="preserve"> System;</w:t>
      </w:r>
    </w:p>
    <w:p w14:paraId="4C8C43BB" w14:textId="77777777" w:rsidR="00720044" w:rsidRDefault="00720044" w:rsidP="00720044">
      <w:pPr>
        <w:pStyle w:val="CodeSnippet"/>
        <w:ind w:right="90"/>
      </w:pPr>
      <w:r>
        <w:rPr>
          <w:color w:val="0000FF"/>
        </w:rPr>
        <w:t>using</w:t>
      </w:r>
      <w:r>
        <w:t xml:space="preserve"> ClearMeasure.OnionDevOpsArchitecture.Core.Model;</w:t>
      </w:r>
    </w:p>
    <w:p w14:paraId="3C0F4276" w14:textId="77777777" w:rsidR="00720044" w:rsidRDefault="00720044" w:rsidP="00720044">
      <w:pPr>
        <w:pStyle w:val="CodeSnippet"/>
        <w:ind w:right="90"/>
      </w:pPr>
      <w:r>
        <w:rPr>
          <w:color w:val="0000FF"/>
        </w:rPr>
        <w:t>using</w:t>
      </w:r>
      <w:r>
        <w:t xml:space="preserve"> NUnit.Framework;</w:t>
      </w:r>
    </w:p>
    <w:p w14:paraId="3075876E" w14:textId="77777777" w:rsidR="00720044" w:rsidRDefault="00720044" w:rsidP="00720044">
      <w:pPr>
        <w:pStyle w:val="CodeSnippet"/>
        <w:ind w:right="90"/>
      </w:pPr>
    </w:p>
    <w:p w14:paraId="27D94348" w14:textId="77777777" w:rsidR="00720044" w:rsidRDefault="00720044" w:rsidP="00720044">
      <w:pPr>
        <w:pStyle w:val="CodeSnippet"/>
        <w:ind w:right="90"/>
      </w:pPr>
      <w:r>
        <w:rPr>
          <w:color w:val="0000FF"/>
        </w:rPr>
        <w:t>namespace</w:t>
      </w:r>
      <w:r>
        <w:t xml:space="preserve"> ClearMeasure.OnionDevOpsArchitecture.UnitTests</w:t>
      </w:r>
    </w:p>
    <w:p w14:paraId="54F6DD19" w14:textId="77777777" w:rsidR="00720044" w:rsidRDefault="00720044" w:rsidP="00720044">
      <w:pPr>
        <w:pStyle w:val="CodeSnippet"/>
        <w:ind w:right="90"/>
      </w:pPr>
      <w:r>
        <w:t>{</w:t>
      </w:r>
    </w:p>
    <w:p w14:paraId="1D8CEDE9" w14:textId="77777777" w:rsidR="00720044" w:rsidRDefault="00720044" w:rsidP="00720044">
      <w:pPr>
        <w:pStyle w:val="CodeSnippet"/>
        <w:ind w:right="90"/>
      </w:pPr>
      <w:r>
        <w:t xml:space="preserve">    </w:t>
      </w:r>
      <w:r>
        <w:rPr>
          <w:color w:val="0000FF"/>
        </w:rPr>
        <w:t>public</w:t>
      </w:r>
      <w:r>
        <w:t xml:space="preserve"> </w:t>
      </w:r>
      <w:r>
        <w:rPr>
          <w:color w:val="0000FF"/>
        </w:rPr>
        <w:t>class</w:t>
      </w:r>
      <w:r>
        <w:t xml:space="preserve"> </w:t>
      </w:r>
      <w:r>
        <w:rPr>
          <w:color w:val="2B91AF"/>
        </w:rPr>
        <w:t>ExpenseReportTester</w:t>
      </w:r>
    </w:p>
    <w:p w14:paraId="428FD7B7" w14:textId="77777777" w:rsidR="00720044" w:rsidRDefault="00720044" w:rsidP="00720044">
      <w:pPr>
        <w:pStyle w:val="CodeSnippet"/>
        <w:ind w:right="90"/>
      </w:pPr>
      <w:r>
        <w:t xml:space="preserve">    {</w:t>
      </w:r>
    </w:p>
    <w:p w14:paraId="235359AE" w14:textId="77777777" w:rsidR="00720044" w:rsidRDefault="00720044" w:rsidP="00720044">
      <w:pPr>
        <w:pStyle w:val="CodeSnippet"/>
        <w:ind w:right="90"/>
      </w:pPr>
      <w:r>
        <w:t xml:space="preserve">        [Test]</w:t>
      </w:r>
    </w:p>
    <w:p w14:paraId="4FA425A7" w14:textId="77777777" w:rsidR="00720044" w:rsidRDefault="00720044" w:rsidP="00720044">
      <w:pPr>
        <w:pStyle w:val="CodeSnippet"/>
        <w:ind w:right="90"/>
      </w:pPr>
      <w:r>
        <w:t xml:space="preserve">        </w:t>
      </w:r>
      <w:r>
        <w:rPr>
          <w:color w:val="0000FF"/>
        </w:rPr>
        <w:t>public</w:t>
      </w:r>
      <w:r>
        <w:t xml:space="preserve"> </w:t>
      </w:r>
      <w:r>
        <w:rPr>
          <w:color w:val="0000FF"/>
        </w:rPr>
        <w:t>void</w:t>
      </w:r>
      <w:r>
        <w:t xml:space="preserve"> PropertiesShouldInitializeToProperDefaults()</w:t>
      </w:r>
    </w:p>
    <w:p w14:paraId="67454F68" w14:textId="77777777" w:rsidR="00720044" w:rsidRDefault="00720044" w:rsidP="00720044">
      <w:pPr>
        <w:pStyle w:val="CodeSnippet"/>
        <w:ind w:right="90"/>
      </w:pPr>
      <w:r>
        <w:t xml:space="preserve">        {</w:t>
      </w:r>
    </w:p>
    <w:p w14:paraId="69043D84" w14:textId="77777777" w:rsidR="00720044" w:rsidRDefault="00720044" w:rsidP="00720044">
      <w:pPr>
        <w:pStyle w:val="CodeSnippet"/>
        <w:ind w:right="90"/>
      </w:pPr>
      <w:r>
        <w:t xml:space="preserve">            </w:t>
      </w:r>
      <w:r>
        <w:rPr>
          <w:color w:val="0000FF"/>
        </w:rPr>
        <w:t>var</w:t>
      </w:r>
      <w:r>
        <w:t xml:space="preserve"> report = </w:t>
      </w:r>
      <w:r>
        <w:rPr>
          <w:color w:val="0000FF"/>
        </w:rPr>
        <w:t>new</w:t>
      </w:r>
      <w:r>
        <w:t xml:space="preserve"> </w:t>
      </w:r>
      <w:proofErr w:type="spellStart"/>
      <w:r>
        <w:t>ExpenseReport</w:t>
      </w:r>
      <w:proofErr w:type="spellEnd"/>
      <w:r>
        <w:t>();</w:t>
      </w:r>
    </w:p>
    <w:p w14:paraId="62B8F101" w14:textId="77777777" w:rsidR="00720044" w:rsidRDefault="00720044" w:rsidP="00720044">
      <w:pPr>
        <w:pStyle w:val="CodeSnippet"/>
        <w:ind w:right="90"/>
      </w:pPr>
      <w:r>
        <w:t xml:space="preserve">            </w:t>
      </w:r>
      <w:proofErr w:type="spellStart"/>
      <w:r>
        <w:t>Assert.That</w:t>
      </w:r>
      <w:proofErr w:type="spellEnd"/>
      <w:r>
        <w:t>(</w:t>
      </w:r>
      <w:proofErr w:type="spellStart"/>
      <w:r>
        <w:t>report.Id</w:t>
      </w:r>
      <w:proofErr w:type="spellEnd"/>
      <w:r>
        <w:t xml:space="preserve">, </w:t>
      </w:r>
      <w:proofErr w:type="spellStart"/>
      <w:r>
        <w:t>Is.EqualTo</w:t>
      </w:r>
      <w:proofErr w:type="spellEnd"/>
      <w:r>
        <w:t>(</w:t>
      </w:r>
      <w:proofErr w:type="spellStart"/>
      <w:r>
        <w:t>Guid.Empty</w:t>
      </w:r>
      <w:proofErr w:type="spellEnd"/>
      <w:r>
        <w:t>));</w:t>
      </w:r>
    </w:p>
    <w:p w14:paraId="6C029D76" w14:textId="77777777" w:rsidR="00720044" w:rsidRDefault="00720044" w:rsidP="00720044">
      <w:pPr>
        <w:pStyle w:val="CodeSnippet"/>
        <w:ind w:right="90"/>
      </w:pPr>
      <w:r>
        <w:t xml:space="preserve">            </w:t>
      </w:r>
      <w:proofErr w:type="spellStart"/>
      <w:r>
        <w:t>Assert.That</w:t>
      </w:r>
      <w:proofErr w:type="spellEnd"/>
      <w:r>
        <w:t>(</w:t>
      </w:r>
      <w:proofErr w:type="spellStart"/>
      <w:r>
        <w:t>report.Title</w:t>
      </w:r>
      <w:proofErr w:type="spellEnd"/>
      <w:r>
        <w:t xml:space="preserve">, </w:t>
      </w:r>
      <w:proofErr w:type="spellStart"/>
      <w:r>
        <w:t>Is.EqualTo</w:t>
      </w:r>
      <w:proofErr w:type="spellEnd"/>
      <w:r>
        <w:t>(</w:t>
      </w:r>
      <w:proofErr w:type="spellStart"/>
      <w:r>
        <w:rPr>
          <w:color w:val="0000FF"/>
        </w:rPr>
        <w:t>string</w:t>
      </w:r>
      <w:r>
        <w:t>.Empty</w:t>
      </w:r>
      <w:proofErr w:type="spellEnd"/>
      <w:r>
        <w:t>));</w:t>
      </w:r>
    </w:p>
    <w:p w14:paraId="3B5F9980" w14:textId="77777777" w:rsidR="00720044" w:rsidRDefault="00720044" w:rsidP="00720044">
      <w:pPr>
        <w:pStyle w:val="CodeSnippet"/>
        <w:ind w:right="90"/>
      </w:pPr>
      <w:r>
        <w:t xml:space="preserve">            </w:t>
      </w:r>
      <w:proofErr w:type="spellStart"/>
      <w:r>
        <w:t>Assert.That</w:t>
      </w:r>
      <w:proofErr w:type="spellEnd"/>
      <w:r>
        <w:t>(</w:t>
      </w:r>
      <w:proofErr w:type="spellStart"/>
      <w:r>
        <w:t>report.Description</w:t>
      </w:r>
      <w:proofErr w:type="spellEnd"/>
      <w:r>
        <w:t xml:space="preserve">, </w:t>
      </w:r>
      <w:proofErr w:type="spellStart"/>
      <w:r>
        <w:t>Is.EqualTo</w:t>
      </w:r>
      <w:proofErr w:type="spellEnd"/>
      <w:r>
        <w:t>(</w:t>
      </w:r>
      <w:proofErr w:type="spellStart"/>
      <w:r>
        <w:rPr>
          <w:color w:val="0000FF"/>
        </w:rPr>
        <w:t>string</w:t>
      </w:r>
      <w:r>
        <w:t>.Empty</w:t>
      </w:r>
      <w:proofErr w:type="spellEnd"/>
      <w:r>
        <w:t>));</w:t>
      </w:r>
    </w:p>
    <w:p w14:paraId="5D90910D" w14:textId="77777777" w:rsidR="00720044" w:rsidRDefault="00720044" w:rsidP="00720044">
      <w:pPr>
        <w:pStyle w:val="CodeSnippet"/>
        <w:ind w:right="90"/>
      </w:pPr>
      <w:r>
        <w:t xml:space="preserve">            </w:t>
      </w:r>
      <w:proofErr w:type="spellStart"/>
      <w:r>
        <w:t>Assert.That</w:t>
      </w:r>
      <w:proofErr w:type="spellEnd"/>
      <w:r>
        <w:t>(</w:t>
      </w:r>
      <w:proofErr w:type="spellStart"/>
      <w:r>
        <w:t>report.Status</w:t>
      </w:r>
      <w:proofErr w:type="spellEnd"/>
      <w:r>
        <w:t xml:space="preserve">, </w:t>
      </w:r>
      <w:proofErr w:type="spellStart"/>
      <w:r>
        <w:t>Is.EqualTo</w:t>
      </w:r>
      <w:proofErr w:type="spellEnd"/>
      <w:r>
        <w:t>(</w:t>
      </w:r>
      <w:proofErr w:type="spellStart"/>
      <w:r>
        <w:t>ExpenseReportStatus.Draft</w:t>
      </w:r>
      <w:proofErr w:type="spellEnd"/>
      <w:r>
        <w:t>));</w:t>
      </w:r>
    </w:p>
    <w:p w14:paraId="0E19797D" w14:textId="77777777" w:rsidR="00720044" w:rsidRDefault="00720044" w:rsidP="00720044">
      <w:pPr>
        <w:pStyle w:val="CodeSnippet"/>
        <w:ind w:right="90"/>
      </w:pPr>
      <w:r>
        <w:t xml:space="preserve">            </w:t>
      </w:r>
      <w:proofErr w:type="spellStart"/>
      <w:r>
        <w:t>Assert.That</w:t>
      </w:r>
      <w:proofErr w:type="spellEnd"/>
      <w:r>
        <w:t>(</w:t>
      </w:r>
      <w:proofErr w:type="spellStart"/>
      <w:r>
        <w:t>report.Number</w:t>
      </w:r>
      <w:proofErr w:type="spellEnd"/>
      <w:r>
        <w:t xml:space="preserve">, </w:t>
      </w:r>
      <w:proofErr w:type="spellStart"/>
      <w:r>
        <w:t>Is.EqualTo</w:t>
      </w:r>
      <w:proofErr w:type="spellEnd"/>
      <w:r>
        <w:t>(</w:t>
      </w:r>
      <w:r>
        <w:rPr>
          <w:color w:val="0000FF"/>
        </w:rPr>
        <w:t>null</w:t>
      </w:r>
      <w:r>
        <w:t>));</w:t>
      </w:r>
    </w:p>
    <w:p w14:paraId="02567B1E" w14:textId="77777777" w:rsidR="00720044" w:rsidRDefault="00720044" w:rsidP="00720044">
      <w:pPr>
        <w:pStyle w:val="CodeSnippet"/>
        <w:ind w:right="90"/>
      </w:pPr>
      <w:r>
        <w:t xml:space="preserve">        }</w:t>
      </w:r>
    </w:p>
    <w:p w14:paraId="4ABDE50C" w14:textId="77777777" w:rsidR="00720044" w:rsidRDefault="00720044" w:rsidP="00720044">
      <w:pPr>
        <w:pStyle w:val="CodeSnippet"/>
        <w:ind w:right="90"/>
      </w:pPr>
    </w:p>
    <w:p w14:paraId="7208CB36" w14:textId="77777777" w:rsidR="00720044" w:rsidRDefault="00720044" w:rsidP="00720044">
      <w:pPr>
        <w:pStyle w:val="CodeSnippet"/>
        <w:ind w:right="90"/>
      </w:pPr>
      <w:r>
        <w:t xml:space="preserve">        [Test]</w:t>
      </w:r>
    </w:p>
    <w:p w14:paraId="5668BCE5" w14:textId="77777777" w:rsidR="00720044" w:rsidRDefault="00720044" w:rsidP="00720044">
      <w:pPr>
        <w:pStyle w:val="CodeSnippet"/>
        <w:ind w:right="90"/>
      </w:pPr>
      <w:r>
        <w:t xml:space="preserve">        </w:t>
      </w:r>
      <w:r>
        <w:rPr>
          <w:color w:val="0000FF"/>
        </w:rPr>
        <w:t>public</w:t>
      </w:r>
      <w:r>
        <w:t xml:space="preserve"> </w:t>
      </w:r>
      <w:r>
        <w:rPr>
          <w:color w:val="0000FF"/>
        </w:rPr>
        <w:t>void</w:t>
      </w:r>
      <w:r>
        <w:t xml:space="preserve"> </w:t>
      </w:r>
      <w:proofErr w:type="spellStart"/>
      <w:r>
        <w:t>ToStringShouldReturnNumber</w:t>
      </w:r>
      <w:proofErr w:type="spellEnd"/>
      <w:r>
        <w:t>()</w:t>
      </w:r>
    </w:p>
    <w:p w14:paraId="0B2374C9" w14:textId="77777777" w:rsidR="00720044" w:rsidRDefault="00720044" w:rsidP="00720044">
      <w:pPr>
        <w:pStyle w:val="CodeSnippet"/>
        <w:ind w:right="90"/>
      </w:pPr>
      <w:r>
        <w:t xml:space="preserve">        {</w:t>
      </w:r>
    </w:p>
    <w:p w14:paraId="6A440375" w14:textId="77777777" w:rsidR="00720044" w:rsidRDefault="00720044" w:rsidP="00720044">
      <w:pPr>
        <w:pStyle w:val="CodeSnippet"/>
        <w:ind w:right="90"/>
      </w:pPr>
      <w:r>
        <w:t xml:space="preserve">            </w:t>
      </w:r>
      <w:r>
        <w:rPr>
          <w:color w:val="0000FF"/>
        </w:rPr>
        <w:t>var</w:t>
      </w:r>
      <w:r>
        <w:t xml:space="preserve"> report = </w:t>
      </w:r>
      <w:r>
        <w:rPr>
          <w:color w:val="0000FF"/>
        </w:rPr>
        <w:t>new</w:t>
      </w:r>
      <w:r>
        <w:t xml:space="preserve"> </w:t>
      </w:r>
      <w:proofErr w:type="spellStart"/>
      <w:r>
        <w:t>ExpenseReport</w:t>
      </w:r>
      <w:proofErr w:type="spellEnd"/>
      <w:r>
        <w:t>();</w:t>
      </w:r>
    </w:p>
    <w:p w14:paraId="4E45816F" w14:textId="77777777" w:rsidR="00720044" w:rsidRDefault="00720044" w:rsidP="00720044">
      <w:pPr>
        <w:pStyle w:val="CodeSnippet"/>
        <w:ind w:right="90"/>
      </w:pPr>
      <w:r>
        <w:t xml:space="preserve">            </w:t>
      </w:r>
      <w:proofErr w:type="spellStart"/>
      <w:r>
        <w:t>report.Number</w:t>
      </w:r>
      <w:proofErr w:type="spellEnd"/>
      <w:r>
        <w:t xml:space="preserve"> = </w:t>
      </w:r>
      <w:r>
        <w:rPr>
          <w:color w:val="A31515"/>
        </w:rPr>
        <w:t>"456"</w:t>
      </w:r>
      <w:r>
        <w:t>;</w:t>
      </w:r>
    </w:p>
    <w:p w14:paraId="5B8368AC" w14:textId="77777777" w:rsidR="00720044" w:rsidRDefault="00720044" w:rsidP="00720044">
      <w:pPr>
        <w:pStyle w:val="CodeSnippet"/>
        <w:ind w:right="90"/>
      </w:pPr>
      <w:r>
        <w:t xml:space="preserve">            </w:t>
      </w:r>
      <w:proofErr w:type="spellStart"/>
      <w:r>
        <w:t>Assert.That</w:t>
      </w:r>
      <w:proofErr w:type="spellEnd"/>
      <w:r>
        <w:t>(</w:t>
      </w:r>
      <w:proofErr w:type="spellStart"/>
      <w:r>
        <w:t>report.ToString</w:t>
      </w:r>
      <w:proofErr w:type="spellEnd"/>
      <w:r>
        <w:t xml:space="preserve">(), </w:t>
      </w:r>
      <w:proofErr w:type="spellStart"/>
      <w:r>
        <w:t>Is.EqualTo</w:t>
      </w:r>
      <w:proofErr w:type="spellEnd"/>
      <w:r>
        <w:t>(</w:t>
      </w:r>
      <w:r>
        <w:rPr>
          <w:color w:val="A31515"/>
        </w:rPr>
        <w:t>"</w:t>
      </w:r>
      <w:proofErr w:type="spellStart"/>
      <w:r>
        <w:rPr>
          <w:color w:val="A31515"/>
        </w:rPr>
        <w:t>ExpenseReport</w:t>
      </w:r>
      <w:proofErr w:type="spellEnd"/>
      <w:r>
        <w:rPr>
          <w:color w:val="A31515"/>
        </w:rPr>
        <w:t xml:space="preserve"> 456"</w:t>
      </w:r>
      <w:r>
        <w:t>));</w:t>
      </w:r>
    </w:p>
    <w:p w14:paraId="5B537728" w14:textId="77777777" w:rsidR="00720044" w:rsidRDefault="00720044" w:rsidP="00720044">
      <w:pPr>
        <w:pStyle w:val="CodeSnippet"/>
        <w:ind w:right="90"/>
      </w:pPr>
      <w:r>
        <w:t xml:space="preserve">        }</w:t>
      </w:r>
    </w:p>
    <w:p w14:paraId="2C0F3038" w14:textId="77777777" w:rsidR="00720044" w:rsidRDefault="00720044" w:rsidP="00720044">
      <w:pPr>
        <w:pStyle w:val="CodeSnippet"/>
        <w:ind w:right="90"/>
      </w:pPr>
    </w:p>
    <w:p w14:paraId="5DB9A364" w14:textId="77777777" w:rsidR="00720044" w:rsidRDefault="00720044" w:rsidP="00720044">
      <w:pPr>
        <w:pStyle w:val="CodeSnippet"/>
        <w:ind w:right="90"/>
      </w:pPr>
      <w:r>
        <w:t xml:space="preserve">        [Test]</w:t>
      </w:r>
    </w:p>
    <w:p w14:paraId="35BE255F" w14:textId="77777777" w:rsidR="00720044" w:rsidRDefault="00720044" w:rsidP="00720044">
      <w:pPr>
        <w:pStyle w:val="CodeSnippet"/>
        <w:ind w:right="90"/>
      </w:pPr>
      <w:r>
        <w:t xml:space="preserve">        </w:t>
      </w:r>
      <w:r>
        <w:rPr>
          <w:color w:val="0000FF"/>
        </w:rPr>
        <w:t>public</w:t>
      </w:r>
      <w:r>
        <w:t xml:space="preserve"> </w:t>
      </w:r>
      <w:r>
        <w:rPr>
          <w:color w:val="0000FF"/>
        </w:rPr>
        <w:t>void</w:t>
      </w:r>
      <w:r>
        <w:t xml:space="preserve"> </w:t>
      </w:r>
      <w:proofErr w:type="spellStart"/>
      <w:r>
        <w:t>PropertiesShouldGetAndSetValuesProperly</w:t>
      </w:r>
      <w:proofErr w:type="spellEnd"/>
      <w:r>
        <w:t>()</w:t>
      </w:r>
    </w:p>
    <w:p w14:paraId="5AAC7285" w14:textId="77777777" w:rsidR="00720044" w:rsidRDefault="00720044" w:rsidP="00720044">
      <w:pPr>
        <w:pStyle w:val="CodeSnippet"/>
        <w:ind w:right="90"/>
      </w:pPr>
      <w:r>
        <w:t xml:space="preserve">        {</w:t>
      </w:r>
    </w:p>
    <w:p w14:paraId="24B23D52" w14:textId="77777777" w:rsidR="00720044" w:rsidRDefault="00720044" w:rsidP="00720044">
      <w:pPr>
        <w:pStyle w:val="CodeSnippet"/>
        <w:ind w:right="90"/>
      </w:pPr>
      <w:r>
        <w:t xml:space="preserve">            </w:t>
      </w:r>
      <w:r>
        <w:rPr>
          <w:color w:val="0000FF"/>
        </w:rPr>
        <w:t>var</w:t>
      </w:r>
      <w:r>
        <w:t xml:space="preserve"> report = </w:t>
      </w:r>
      <w:r>
        <w:rPr>
          <w:color w:val="0000FF"/>
        </w:rPr>
        <w:t>new</w:t>
      </w:r>
      <w:r>
        <w:t xml:space="preserve"> </w:t>
      </w:r>
      <w:proofErr w:type="spellStart"/>
      <w:r>
        <w:t>ExpenseReport</w:t>
      </w:r>
      <w:proofErr w:type="spellEnd"/>
      <w:r>
        <w:t>();</w:t>
      </w:r>
    </w:p>
    <w:p w14:paraId="64E746EE" w14:textId="77777777" w:rsidR="00720044" w:rsidRDefault="00720044" w:rsidP="00720044">
      <w:pPr>
        <w:pStyle w:val="CodeSnippet"/>
        <w:ind w:right="90"/>
      </w:pPr>
      <w:r>
        <w:t xml:space="preserve">            </w:t>
      </w:r>
      <w:proofErr w:type="spellStart"/>
      <w:r>
        <w:t>Guid</w:t>
      </w:r>
      <w:proofErr w:type="spellEnd"/>
      <w:r>
        <w:t xml:space="preserve"> </w:t>
      </w:r>
      <w:proofErr w:type="spellStart"/>
      <w:r>
        <w:t>guid</w:t>
      </w:r>
      <w:proofErr w:type="spellEnd"/>
      <w:r>
        <w:t xml:space="preserve"> = </w:t>
      </w:r>
      <w:proofErr w:type="spellStart"/>
      <w:r>
        <w:t>Guid.NewGuid</w:t>
      </w:r>
      <w:proofErr w:type="spellEnd"/>
      <w:r>
        <w:t>();</w:t>
      </w:r>
    </w:p>
    <w:p w14:paraId="179917FE" w14:textId="77777777" w:rsidR="00720044" w:rsidRDefault="00720044" w:rsidP="00720044">
      <w:pPr>
        <w:pStyle w:val="CodeSnippet"/>
        <w:ind w:right="90"/>
      </w:pPr>
      <w:r>
        <w:t xml:space="preserve">            </w:t>
      </w:r>
      <w:proofErr w:type="spellStart"/>
      <w:r>
        <w:t>report.Id</w:t>
      </w:r>
      <w:proofErr w:type="spellEnd"/>
      <w:r>
        <w:t xml:space="preserve"> = </w:t>
      </w:r>
      <w:proofErr w:type="spellStart"/>
      <w:r>
        <w:t>guid</w:t>
      </w:r>
      <w:proofErr w:type="spellEnd"/>
      <w:r>
        <w:t>;</w:t>
      </w:r>
    </w:p>
    <w:p w14:paraId="673A2497" w14:textId="77777777" w:rsidR="00720044" w:rsidRDefault="00720044" w:rsidP="00720044">
      <w:pPr>
        <w:pStyle w:val="CodeSnippet"/>
        <w:ind w:right="90"/>
      </w:pPr>
      <w:r>
        <w:t xml:space="preserve">            </w:t>
      </w:r>
      <w:proofErr w:type="spellStart"/>
      <w:r>
        <w:t>report.Title</w:t>
      </w:r>
      <w:proofErr w:type="spellEnd"/>
      <w:r>
        <w:t xml:space="preserve"> = </w:t>
      </w:r>
      <w:r>
        <w:rPr>
          <w:color w:val="A31515"/>
        </w:rPr>
        <w:t>"Title"</w:t>
      </w:r>
      <w:r>
        <w:t>;</w:t>
      </w:r>
    </w:p>
    <w:p w14:paraId="3C9AB356" w14:textId="77777777" w:rsidR="00720044" w:rsidRDefault="00720044" w:rsidP="00720044">
      <w:pPr>
        <w:pStyle w:val="CodeSnippet"/>
        <w:ind w:right="90"/>
      </w:pPr>
      <w:r>
        <w:t xml:space="preserve">            </w:t>
      </w:r>
      <w:proofErr w:type="spellStart"/>
      <w:r>
        <w:t>report.Description</w:t>
      </w:r>
      <w:proofErr w:type="spellEnd"/>
      <w:r>
        <w:t xml:space="preserve"> = </w:t>
      </w:r>
      <w:r>
        <w:rPr>
          <w:color w:val="A31515"/>
        </w:rPr>
        <w:t>"Description"</w:t>
      </w:r>
      <w:r>
        <w:t>;</w:t>
      </w:r>
    </w:p>
    <w:p w14:paraId="15DEB519" w14:textId="77777777" w:rsidR="00720044" w:rsidRDefault="00720044" w:rsidP="00720044">
      <w:pPr>
        <w:pStyle w:val="CodeSnippet"/>
        <w:ind w:right="90"/>
      </w:pPr>
      <w:r>
        <w:t xml:space="preserve">            </w:t>
      </w:r>
      <w:proofErr w:type="spellStart"/>
      <w:r>
        <w:t>report.Status</w:t>
      </w:r>
      <w:proofErr w:type="spellEnd"/>
      <w:r>
        <w:t xml:space="preserve"> = </w:t>
      </w:r>
      <w:proofErr w:type="spellStart"/>
      <w:r>
        <w:t>ExpenseReportStatus.Approved</w:t>
      </w:r>
      <w:proofErr w:type="spellEnd"/>
      <w:r>
        <w:t>;</w:t>
      </w:r>
    </w:p>
    <w:p w14:paraId="1BD6452B" w14:textId="77777777" w:rsidR="00720044" w:rsidRDefault="00720044" w:rsidP="00720044">
      <w:pPr>
        <w:pStyle w:val="CodeSnippet"/>
        <w:ind w:right="90"/>
      </w:pPr>
      <w:r>
        <w:t xml:space="preserve">            </w:t>
      </w:r>
      <w:proofErr w:type="spellStart"/>
      <w:r>
        <w:t>report.Number</w:t>
      </w:r>
      <w:proofErr w:type="spellEnd"/>
      <w:r>
        <w:t xml:space="preserve"> = </w:t>
      </w:r>
      <w:r>
        <w:rPr>
          <w:color w:val="A31515"/>
        </w:rPr>
        <w:t>"Number"</w:t>
      </w:r>
      <w:r>
        <w:t>;</w:t>
      </w:r>
    </w:p>
    <w:p w14:paraId="0628483C" w14:textId="77777777" w:rsidR="00720044" w:rsidRDefault="00720044" w:rsidP="00720044">
      <w:pPr>
        <w:pStyle w:val="CodeSnippet"/>
        <w:ind w:right="90"/>
      </w:pPr>
    </w:p>
    <w:p w14:paraId="5267CF75" w14:textId="77777777" w:rsidR="00720044" w:rsidRDefault="00720044" w:rsidP="00720044">
      <w:pPr>
        <w:pStyle w:val="CodeSnippet"/>
        <w:ind w:right="90"/>
      </w:pPr>
      <w:r>
        <w:t xml:space="preserve">            </w:t>
      </w:r>
      <w:proofErr w:type="spellStart"/>
      <w:r>
        <w:t>Assert.That</w:t>
      </w:r>
      <w:proofErr w:type="spellEnd"/>
      <w:r>
        <w:t>(</w:t>
      </w:r>
      <w:proofErr w:type="spellStart"/>
      <w:r>
        <w:t>report.Id</w:t>
      </w:r>
      <w:proofErr w:type="spellEnd"/>
      <w:r>
        <w:t xml:space="preserve">, </w:t>
      </w:r>
      <w:proofErr w:type="spellStart"/>
      <w:r>
        <w:t>Is.EqualTo</w:t>
      </w:r>
      <w:proofErr w:type="spellEnd"/>
      <w:r>
        <w:t>(</w:t>
      </w:r>
      <w:proofErr w:type="spellStart"/>
      <w:r>
        <w:t>guid</w:t>
      </w:r>
      <w:proofErr w:type="spellEnd"/>
      <w:r>
        <w:t>));</w:t>
      </w:r>
    </w:p>
    <w:p w14:paraId="738E950A" w14:textId="77777777" w:rsidR="00720044" w:rsidRDefault="00720044" w:rsidP="00720044">
      <w:pPr>
        <w:pStyle w:val="CodeSnippet"/>
        <w:ind w:right="90"/>
      </w:pPr>
      <w:r>
        <w:t xml:space="preserve">            </w:t>
      </w:r>
      <w:proofErr w:type="spellStart"/>
      <w:r>
        <w:t>Assert.That</w:t>
      </w:r>
      <w:proofErr w:type="spellEnd"/>
      <w:r>
        <w:t>(</w:t>
      </w:r>
      <w:proofErr w:type="spellStart"/>
      <w:r>
        <w:t>report.Title</w:t>
      </w:r>
      <w:proofErr w:type="spellEnd"/>
      <w:r>
        <w:t xml:space="preserve">, </w:t>
      </w:r>
      <w:proofErr w:type="spellStart"/>
      <w:r>
        <w:t>Is.EqualTo</w:t>
      </w:r>
      <w:proofErr w:type="spellEnd"/>
      <w:r>
        <w:t>(</w:t>
      </w:r>
      <w:r>
        <w:rPr>
          <w:color w:val="A31515"/>
        </w:rPr>
        <w:t>"Title"</w:t>
      </w:r>
      <w:r>
        <w:t>));</w:t>
      </w:r>
    </w:p>
    <w:p w14:paraId="3FF8A329" w14:textId="77777777" w:rsidR="00720044" w:rsidRDefault="00720044" w:rsidP="00720044">
      <w:pPr>
        <w:pStyle w:val="CodeSnippet"/>
        <w:ind w:right="90"/>
      </w:pPr>
      <w:r>
        <w:t xml:space="preserve">            </w:t>
      </w:r>
      <w:proofErr w:type="spellStart"/>
      <w:r>
        <w:t>Assert.That</w:t>
      </w:r>
      <w:proofErr w:type="spellEnd"/>
      <w:r>
        <w:t>(</w:t>
      </w:r>
      <w:proofErr w:type="spellStart"/>
      <w:r>
        <w:t>report.Description</w:t>
      </w:r>
      <w:proofErr w:type="spellEnd"/>
      <w:r>
        <w:t xml:space="preserve">, </w:t>
      </w:r>
      <w:proofErr w:type="spellStart"/>
      <w:r>
        <w:t>Is.EqualTo</w:t>
      </w:r>
      <w:proofErr w:type="spellEnd"/>
      <w:r>
        <w:t>(</w:t>
      </w:r>
      <w:r>
        <w:rPr>
          <w:color w:val="A31515"/>
        </w:rPr>
        <w:t>"Description"</w:t>
      </w:r>
      <w:r>
        <w:t>));</w:t>
      </w:r>
    </w:p>
    <w:p w14:paraId="40981F8E" w14:textId="77777777" w:rsidR="00720044" w:rsidRDefault="00720044" w:rsidP="00720044">
      <w:pPr>
        <w:pStyle w:val="CodeSnippet"/>
        <w:ind w:right="90"/>
      </w:pPr>
      <w:r>
        <w:t xml:space="preserve">            </w:t>
      </w:r>
      <w:proofErr w:type="spellStart"/>
      <w:r>
        <w:t>Assert.That</w:t>
      </w:r>
      <w:proofErr w:type="spellEnd"/>
      <w:r>
        <w:t>(</w:t>
      </w:r>
      <w:proofErr w:type="spellStart"/>
      <w:r>
        <w:t>report.Status</w:t>
      </w:r>
      <w:proofErr w:type="spellEnd"/>
      <w:r>
        <w:t xml:space="preserve">, </w:t>
      </w:r>
      <w:proofErr w:type="spellStart"/>
      <w:r>
        <w:t>Is.EqualTo</w:t>
      </w:r>
      <w:proofErr w:type="spellEnd"/>
      <w:r>
        <w:t>(</w:t>
      </w:r>
      <w:proofErr w:type="spellStart"/>
      <w:r>
        <w:t>ExpenseReportStatus.Approved</w:t>
      </w:r>
      <w:proofErr w:type="spellEnd"/>
      <w:r>
        <w:t>));</w:t>
      </w:r>
    </w:p>
    <w:p w14:paraId="26FF6540" w14:textId="77777777" w:rsidR="00720044" w:rsidRDefault="00720044" w:rsidP="00720044">
      <w:pPr>
        <w:pStyle w:val="CodeSnippet"/>
        <w:ind w:right="90"/>
      </w:pPr>
      <w:r>
        <w:t xml:space="preserve">            </w:t>
      </w:r>
      <w:proofErr w:type="spellStart"/>
      <w:r>
        <w:t>Assert.That</w:t>
      </w:r>
      <w:proofErr w:type="spellEnd"/>
      <w:r>
        <w:t>(</w:t>
      </w:r>
      <w:proofErr w:type="spellStart"/>
      <w:r>
        <w:t>report.Number</w:t>
      </w:r>
      <w:proofErr w:type="spellEnd"/>
      <w:r>
        <w:t xml:space="preserve">, </w:t>
      </w:r>
      <w:proofErr w:type="spellStart"/>
      <w:r>
        <w:t>Is.EqualTo</w:t>
      </w:r>
      <w:proofErr w:type="spellEnd"/>
      <w:r>
        <w:t>(</w:t>
      </w:r>
      <w:r>
        <w:rPr>
          <w:color w:val="A31515"/>
        </w:rPr>
        <w:t>"Number"</w:t>
      </w:r>
      <w:r>
        <w:t>));</w:t>
      </w:r>
    </w:p>
    <w:p w14:paraId="2EDC19D9" w14:textId="77777777" w:rsidR="00720044" w:rsidRDefault="00720044" w:rsidP="00720044">
      <w:pPr>
        <w:pStyle w:val="CodeSnippet"/>
        <w:ind w:right="90"/>
      </w:pPr>
      <w:r>
        <w:t xml:space="preserve">        }</w:t>
      </w:r>
    </w:p>
    <w:p w14:paraId="4CD86C41" w14:textId="77777777" w:rsidR="00720044" w:rsidRDefault="00720044" w:rsidP="00720044">
      <w:pPr>
        <w:pStyle w:val="CodeSnippet"/>
        <w:ind w:right="90"/>
      </w:pPr>
    </w:p>
    <w:p w14:paraId="25BDCBF6" w14:textId="77777777" w:rsidR="00720044" w:rsidRDefault="00720044" w:rsidP="00720044">
      <w:pPr>
        <w:pStyle w:val="CodeSnippet"/>
        <w:ind w:right="90"/>
      </w:pPr>
      <w:r>
        <w:t xml:space="preserve">        [Test]</w:t>
      </w:r>
    </w:p>
    <w:p w14:paraId="7D4667BE" w14:textId="77777777" w:rsidR="00720044" w:rsidRDefault="00720044" w:rsidP="00720044">
      <w:pPr>
        <w:pStyle w:val="CodeSnippet"/>
        <w:ind w:right="90"/>
      </w:pPr>
      <w:r>
        <w:t xml:space="preserve">        </w:t>
      </w:r>
      <w:r>
        <w:rPr>
          <w:color w:val="0000FF"/>
        </w:rPr>
        <w:t>public</w:t>
      </w:r>
      <w:r>
        <w:t xml:space="preserve"> </w:t>
      </w:r>
      <w:r>
        <w:rPr>
          <w:color w:val="0000FF"/>
        </w:rPr>
        <w:t>void</w:t>
      </w:r>
      <w:r>
        <w:t xml:space="preserve"> </w:t>
      </w:r>
      <w:proofErr w:type="spellStart"/>
      <w:r>
        <w:t>ShouldShowFriendlyStatusValuesAsStrings</w:t>
      </w:r>
      <w:proofErr w:type="spellEnd"/>
      <w:r>
        <w:t>()</w:t>
      </w:r>
    </w:p>
    <w:p w14:paraId="1106D9E4" w14:textId="77777777" w:rsidR="00720044" w:rsidRDefault="00720044" w:rsidP="00720044">
      <w:pPr>
        <w:pStyle w:val="CodeSnippet"/>
        <w:ind w:right="90"/>
      </w:pPr>
      <w:r>
        <w:t xml:space="preserve">        {</w:t>
      </w:r>
    </w:p>
    <w:p w14:paraId="4EE1A8AA" w14:textId="77777777" w:rsidR="00720044" w:rsidRDefault="00720044" w:rsidP="00720044">
      <w:pPr>
        <w:pStyle w:val="CodeSnippet"/>
        <w:ind w:right="90"/>
      </w:pPr>
      <w:r>
        <w:t xml:space="preserve">            </w:t>
      </w:r>
      <w:r>
        <w:rPr>
          <w:color w:val="0000FF"/>
        </w:rPr>
        <w:t>var</w:t>
      </w:r>
      <w:r>
        <w:t xml:space="preserve"> report = </w:t>
      </w:r>
      <w:r>
        <w:rPr>
          <w:color w:val="0000FF"/>
        </w:rPr>
        <w:t>new</w:t>
      </w:r>
      <w:r>
        <w:t xml:space="preserve"> </w:t>
      </w:r>
      <w:proofErr w:type="spellStart"/>
      <w:r>
        <w:t>ExpenseReport</w:t>
      </w:r>
      <w:proofErr w:type="spellEnd"/>
      <w:r>
        <w:t>();</w:t>
      </w:r>
    </w:p>
    <w:p w14:paraId="42105B5F" w14:textId="77777777" w:rsidR="00720044" w:rsidRDefault="00720044" w:rsidP="00720044">
      <w:pPr>
        <w:pStyle w:val="CodeSnippet"/>
        <w:ind w:right="90"/>
      </w:pPr>
      <w:r>
        <w:t xml:space="preserve">            </w:t>
      </w:r>
      <w:proofErr w:type="spellStart"/>
      <w:r>
        <w:t>report.Status</w:t>
      </w:r>
      <w:proofErr w:type="spellEnd"/>
      <w:r>
        <w:t xml:space="preserve"> = </w:t>
      </w:r>
      <w:proofErr w:type="spellStart"/>
      <w:r>
        <w:t>ExpenseReportStatus.Submitted</w:t>
      </w:r>
      <w:proofErr w:type="spellEnd"/>
      <w:r>
        <w:t>;</w:t>
      </w:r>
    </w:p>
    <w:p w14:paraId="088E2EA5" w14:textId="77777777" w:rsidR="00720044" w:rsidRDefault="00720044" w:rsidP="00720044">
      <w:pPr>
        <w:pStyle w:val="CodeSnippet"/>
        <w:ind w:right="90"/>
      </w:pPr>
    </w:p>
    <w:p w14:paraId="51A02F54" w14:textId="77777777" w:rsidR="00720044" w:rsidRDefault="00720044" w:rsidP="00720044">
      <w:pPr>
        <w:pStyle w:val="CodeSnippet"/>
        <w:ind w:right="90"/>
      </w:pPr>
      <w:r>
        <w:t xml:space="preserve">            </w:t>
      </w:r>
      <w:proofErr w:type="spellStart"/>
      <w:r>
        <w:t>Assert.That</w:t>
      </w:r>
      <w:proofErr w:type="spellEnd"/>
      <w:r>
        <w:t>(</w:t>
      </w:r>
      <w:proofErr w:type="spellStart"/>
      <w:r>
        <w:t>report.FriendlyStatus</w:t>
      </w:r>
      <w:proofErr w:type="spellEnd"/>
      <w:r>
        <w:t xml:space="preserve">, </w:t>
      </w:r>
      <w:proofErr w:type="spellStart"/>
      <w:r>
        <w:t>Is.EqualTo</w:t>
      </w:r>
      <w:proofErr w:type="spellEnd"/>
      <w:r>
        <w:t>(</w:t>
      </w:r>
      <w:r>
        <w:rPr>
          <w:color w:val="A31515"/>
        </w:rPr>
        <w:t>"Submitted"</w:t>
      </w:r>
      <w:r>
        <w:t>));</w:t>
      </w:r>
    </w:p>
    <w:p w14:paraId="09449CFC" w14:textId="77777777" w:rsidR="00720044" w:rsidRDefault="00720044" w:rsidP="00720044">
      <w:pPr>
        <w:pStyle w:val="CodeSnippet"/>
        <w:ind w:right="90"/>
      </w:pPr>
      <w:r>
        <w:t xml:space="preserve">        }</w:t>
      </w:r>
    </w:p>
    <w:p w14:paraId="28471F81" w14:textId="77777777" w:rsidR="00720044" w:rsidRDefault="00720044" w:rsidP="00720044">
      <w:pPr>
        <w:pStyle w:val="CodeSnippet"/>
        <w:ind w:right="90"/>
      </w:pPr>
      <w:r>
        <w:t xml:space="preserve">    }</w:t>
      </w:r>
    </w:p>
    <w:p w14:paraId="4B9054EE" w14:textId="77777777" w:rsidR="00720044" w:rsidRDefault="00720044" w:rsidP="00720044">
      <w:pPr>
        <w:pStyle w:val="CodeSnippet"/>
        <w:ind w:right="90"/>
      </w:pPr>
      <w:r>
        <w:t>}</w:t>
      </w:r>
    </w:p>
    <w:p w14:paraId="4CA5C7F1" w14:textId="77777777" w:rsidR="00720044" w:rsidRDefault="00720044" w:rsidP="00937D26">
      <w:pPr>
        <w:pStyle w:val="BodyText"/>
      </w:pPr>
    </w:p>
    <w:p w14:paraId="2A904D6C" w14:textId="2434EF92" w:rsidR="00720044" w:rsidRDefault="00720044" w:rsidP="00937D26">
      <w:pPr>
        <w:pStyle w:val="BodyText"/>
      </w:pPr>
      <w:r>
        <w:t>As you read this code file, you see that each test validates that a piece of logic works correctly while keeping all the executing code in-process. Unit tests written in this fashion run very fast, and thousands of them can execute in seconds.</w:t>
      </w:r>
    </w:p>
    <w:p w14:paraId="1DD788B6" w14:textId="70A46B55" w:rsidR="00720044" w:rsidRDefault="00720044" w:rsidP="00937D26">
      <w:pPr>
        <w:pStyle w:val="BodyText"/>
      </w:pPr>
    </w:p>
    <w:p w14:paraId="6EB68513" w14:textId="4066CE35" w:rsidR="00720044" w:rsidRDefault="00720044" w:rsidP="00937D26">
      <w:pPr>
        <w:pStyle w:val="BodyText"/>
        <w:rPr>
          <w:b/>
        </w:rPr>
      </w:pPr>
      <w:r>
        <w:rPr>
          <w:b/>
        </w:rPr>
        <w:t>Integration Tests</w:t>
      </w:r>
    </w:p>
    <w:p w14:paraId="30050F48" w14:textId="77777777" w:rsidR="00720044" w:rsidRDefault="00720044" w:rsidP="00937D26">
      <w:pPr>
        <w:pStyle w:val="BodyText"/>
      </w:pPr>
      <w:r>
        <w:lastRenderedPageBreak/>
        <w:t xml:space="preserve">Our </w:t>
      </w:r>
      <w:proofErr w:type="spellStart"/>
      <w:r>
        <w:t>ExpenseReport</w:t>
      </w:r>
      <w:proofErr w:type="spellEnd"/>
      <w:r>
        <w:t xml:space="preserve"> object is persisted, through Entity Framework Core, to a SQL Server database. In order to validate that the Expense Report class can be hydrated from data in SQL Server, we need a test that puts several layers together. </w:t>
      </w:r>
    </w:p>
    <w:p w14:paraId="43AD6B1A" w14:textId="77777777" w:rsidR="00720044" w:rsidRDefault="00720044" w:rsidP="00720044">
      <w:pPr>
        <w:pStyle w:val="BodyText"/>
        <w:numPr>
          <w:ilvl w:val="0"/>
          <w:numId w:val="39"/>
        </w:numPr>
      </w:pPr>
      <w:r>
        <w:t>The domain model itself, containing the Expense Report class</w:t>
      </w:r>
    </w:p>
    <w:p w14:paraId="4301ADFB" w14:textId="3373B501" w:rsidR="00720044" w:rsidRDefault="00720044" w:rsidP="00720044">
      <w:pPr>
        <w:pStyle w:val="BodyText"/>
        <w:numPr>
          <w:ilvl w:val="0"/>
          <w:numId w:val="39"/>
        </w:numPr>
      </w:pPr>
      <w:r>
        <w:t>The Entity Framework Core mapping configuration</w:t>
      </w:r>
    </w:p>
    <w:p w14:paraId="78F3AE04" w14:textId="35D2EEF6" w:rsidR="00720044" w:rsidRDefault="00720044" w:rsidP="00720044">
      <w:pPr>
        <w:pStyle w:val="BodyText"/>
        <w:numPr>
          <w:ilvl w:val="0"/>
          <w:numId w:val="39"/>
        </w:numPr>
      </w:pPr>
      <w:r>
        <w:t>The data access logic, specifying the query to run</w:t>
      </w:r>
    </w:p>
    <w:p w14:paraId="78262170" w14:textId="32977A85" w:rsidR="00720044" w:rsidRDefault="00720044" w:rsidP="00720044">
      <w:pPr>
        <w:pStyle w:val="BodyText"/>
        <w:numPr>
          <w:ilvl w:val="0"/>
          <w:numId w:val="39"/>
        </w:numPr>
      </w:pPr>
      <w:r>
        <w:t xml:space="preserve">The SQL Server schema, which contains the DDL (Data Definition Language) for the </w:t>
      </w:r>
      <w:proofErr w:type="spellStart"/>
      <w:r>
        <w:t>ExpenseReport</w:t>
      </w:r>
      <w:proofErr w:type="spellEnd"/>
      <w:r>
        <w:t xml:space="preserve"> table</w:t>
      </w:r>
    </w:p>
    <w:p w14:paraId="2332D237" w14:textId="0A4D7373" w:rsidR="00720044" w:rsidRDefault="00720044" w:rsidP="00720044">
      <w:pPr>
        <w:pStyle w:val="BodyText"/>
      </w:pPr>
      <w:r>
        <w:t xml:space="preserve">In most cases, these tests are easy to write, but they are very important. Without them, you will encounter defects, and you will spend valuable time debugging through these four layers in order to find the problem. If </w:t>
      </w:r>
      <w:proofErr w:type="gramStart"/>
      <w:r>
        <w:t>all of</w:t>
      </w:r>
      <w:proofErr w:type="gramEnd"/>
      <w:r>
        <w:t xml:space="preserve"> your database-backed classes are equipped with persistence-level integration tests, you will seldom find yourself in a debugging session for a problem in this area. </w:t>
      </w:r>
    </w:p>
    <w:p w14:paraId="5852AC36" w14:textId="0C545279" w:rsidR="00720044" w:rsidRDefault="00720044" w:rsidP="00720044">
      <w:pPr>
        <w:pStyle w:val="BodyText"/>
      </w:pPr>
      <w:r>
        <w:tab/>
      </w:r>
    </w:p>
    <w:p w14:paraId="19EC947F" w14:textId="4AE3AFCB" w:rsidR="00720044" w:rsidRDefault="00720044" w:rsidP="00720044">
      <w:pPr>
        <w:pStyle w:val="BodyText"/>
      </w:pPr>
      <w:r>
        <w:t>We have seen the Expense Report class. The next class to examine is the Entity Framework Core mapping configuration, which is comprised of the data context class and a mapping class. The data context class is as follows.</w:t>
      </w:r>
    </w:p>
    <w:p w14:paraId="2AD6CE24" w14:textId="77777777" w:rsidR="00720044" w:rsidRDefault="00720044" w:rsidP="00720044">
      <w:pPr>
        <w:pStyle w:val="CodeSnippet"/>
        <w:ind w:right="0"/>
      </w:pPr>
      <w:r>
        <w:rPr>
          <w:color w:val="0000FF"/>
        </w:rPr>
        <w:t>using</w:t>
      </w:r>
      <w:r>
        <w:t xml:space="preserve"> ClearMeasure.OnionDevOpsArchitecture.Core;</w:t>
      </w:r>
    </w:p>
    <w:p w14:paraId="0DAF09AF" w14:textId="77777777" w:rsidR="00720044" w:rsidRDefault="00720044" w:rsidP="00720044">
      <w:pPr>
        <w:pStyle w:val="CodeSnippet"/>
        <w:ind w:right="0"/>
      </w:pPr>
      <w:r>
        <w:rPr>
          <w:color w:val="0000FF"/>
        </w:rPr>
        <w:t>using</w:t>
      </w:r>
      <w:r>
        <w:t xml:space="preserve"> Microsoft.EntityFrameworkCore;</w:t>
      </w:r>
    </w:p>
    <w:p w14:paraId="0F132BF2" w14:textId="77777777" w:rsidR="00720044" w:rsidRDefault="00720044" w:rsidP="00720044">
      <w:pPr>
        <w:pStyle w:val="CodeSnippet"/>
        <w:ind w:right="0"/>
      </w:pPr>
      <w:r>
        <w:rPr>
          <w:color w:val="0000FF"/>
        </w:rPr>
        <w:t>using</w:t>
      </w:r>
      <w:r>
        <w:t xml:space="preserve"> Microsoft.EntityFrameworkCore.Diagnostics;</w:t>
      </w:r>
    </w:p>
    <w:p w14:paraId="6D89A8EF" w14:textId="77777777" w:rsidR="00720044" w:rsidRDefault="00720044" w:rsidP="00720044">
      <w:pPr>
        <w:pStyle w:val="CodeSnippet"/>
        <w:ind w:right="0"/>
      </w:pPr>
    </w:p>
    <w:p w14:paraId="5522BBFE" w14:textId="77777777" w:rsidR="00720044" w:rsidRDefault="00720044" w:rsidP="00720044">
      <w:pPr>
        <w:pStyle w:val="CodeSnippet"/>
        <w:ind w:right="0"/>
      </w:pPr>
      <w:r>
        <w:rPr>
          <w:color w:val="0000FF"/>
        </w:rPr>
        <w:t>namespace</w:t>
      </w:r>
      <w:r>
        <w:t xml:space="preserve"> ClearMeasure.OnionDevOpsArchitecture.DataAccess.Mappings</w:t>
      </w:r>
    </w:p>
    <w:p w14:paraId="3092D55E" w14:textId="77777777" w:rsidR="00720044" w:rsidRDefault="00720044" w:rsidP="00720044">
      <w:pPr>
        <w:pStyle w:val="CodeSnippet"/>
        <w:ind w:right="0"/>
      </w:pPr>
      <w:r>
        <w:t>{</w:t>
      </w:r>
    </w:p>
    <w:p w14:paraId="0C1045AD" w14:textId="77777777" w:rsidR="00720044" w:rsidRDefault="00720044" w:rsidP="00720044">
      <w:pPr>
        <w:pStyle w:val="CodeSnippet"/>
        <w:ind w:right="0"/>
      </w:pPr>
      <w:r>
        <w:t xml:space="preserve">    </w:t>
      </w:r>
      <w:r>
        <w:rPr>
          <w:color w:val="0000FF"/>
        </w:rPr>
        <w:t>public</w:t>
      </w:r>
      <w:r>
        <w:t xml:space="preserve"> </w:t>
      </w:r>
      <w:r>
        <w:rPr>
          <w:color w:val="0000FF"/>
        </w:rPr>
        <w:t>class</w:t>
      </w:r>
      <w:r>
        <w:t xml:space="preserve"> </w:t>
      </w:r>
      <w:r>
        <w:rPr>
          <w:color w:val="2B91AF"/>
        </w:rPr>
        <w:t>DataContext</w:t>
      </w:r>
      <w:r>
        <w:t xml:space="preserve"> : DbContext</w:t>
      </w:r>
    </w:p>
    <w:p w14:paraId="674DBF1C" w14:textId="77777777" w:rsidR="00720044" w:rsidRDefault="00720044" w:rsidP="00720044">
      <w:pPr>
        <w:pStyle w:val="CodeSnippet"/>
        <w:ind w:right="0"/>
      </w:pPr>
      <w:r>
        <w:t xml:space="preserve">    {</w:t>
      </w:r>
    </w:p>
    <w:p w14:paraId="2CA97708" w14:textId="77777777" w:rsidR="00720044" w:rsidRDefault="00720044" w:rsidP="00720044">
      <w:pPr>
        <w:pStyle w:val="CodeSnippet"/>
        <w:ind w:right="0"/>
      </w:pPr>
      <w:r>
        <w:t xml:space="preserve">        </w:t>
      </w:r>
      <w:r>
        <w:rPr>
          <w:color w:val="0000FF"/>
        </w:rPr>
        <w:t>private</w:t>
      </w:r>
      <w:r>
        <w:t xml:space="preserve"> </w:t>
      </w:r>
      <w:r>
        <w:rPr>
          <w:color w:val="0000FF"/>
        </w:rPr>
        <w:t>readonly</w:t>
      </w:r>
      <w:r>
        <w:t xml:space="preserve"> IDataConfiguration _config;</w:t>
      </w:r>
    </w:p>
    <w:p w14:paraId="7C4829EC" w14:textId="77777777" w:rsidR="00720044" w:rsidRDefault="00720044" w:rsidP="00720044">
      <w:pPr>
        <w:pStyle w:val="CodeSnippet"/>
        <w:ind w:right="0"/>
      </w:pPr>
    </w:p>
    <w:p w14:paraId="777D2F87" w14:textId="77777777" w:rsidR="00720044" w:rsidRDefault="00720044" w:rsidP="00720044">
      <w:pPr>
        <w:pStyle w:val="CodeSnippet"/>
        <w:ind w:right="0"/>
      </w:pPr>
      <w:r>
        <w:t xml:space="preserve">        </w:t>
      </w:r>
      <w:r>
        <w:rPr>
          <w:color w:val="0000FF"/>
        </w:rPr>
        <w:t>public</w:t>
      </w:r>
      <w:r>
        <w:t xml:space="preserve"> DataContext(IDataConfi</w:t>
      </w:r>
      <w:proofErr w:type="spellStart"/>
      <w:r>
        <w:t>guration</w:t>
      </w:r>
      <w:proofErr w:type="spellEnd"/>
      <w:r>
        <w:t xml:space="preserve"> config)</w:t>
      </w:r>
    </w:p>
    <w:p w14:paraId="1895445C" w14:textId="77777777" w:rsidR="00720044" w:rsidRDefault="00720044" w:rsidP="00720044">
      <w:pPr>
        <w:pStyle w:val="CodeSnippet"/>
        <w:ind w:right="0"/>
      </w:pPr>
      <w:r>
        <w:t xml:space="preserve">        {</w:t>
      </w:r>
    </w:p>
    <w:p w14:paraId="316C29B5" w14:textId="77777777" w:rsidR="00720044" w:rsidRDefault="00720044" w:rsidP="00720044">
      <w:pPr>
        <w:pStyle w:val="CodeSnippet"/>
        <w:ind w:right="0"/>
      </w:pPr>
      <w:r>
        <w:t xml:space="preserve">            _config = config;</w:t>
      </w:r>
    </w:p>
    <w:p w14:paraId="1D88C5A5" w14:textId="77777777" w:rsidR="00720044" w:rsidRDefault="00720044" w:rsidP="00720044">
      <w:pPr>
        <w:pStyle w:val="CodeSnippet"/>
        <w:ind w:right="0"/>
      </w:pPr>
      <w:r>
        <w:t xml:space="preserve">        }</w:t>
      </w:r>
    </w:p>
    <w:p w14:paraId="231309F5" w14:textId="77777777" w:rsidR="00720044" w:rsidRDefault="00720044" w:rsidP="00720044">
      <w:pPr>
        <w:pStyle w:val="CodeSnippet"/>
        <w:ind w:right="0"/>
      </w:pPr>
    </w:p>
    <w:p w14:paraId="2C71CCA1" w14:textId="77777777" w:rsidR="00720044" w:rsidRDefault="00720044" w:rsidP="00720044">
      <w:pPr>
        <w:pStyle w:val="CodeSnippet"/>
        <w:ind w:right="0"/>
      </w:pPr>
      <w:r>
        <w:t xml:space="preserve">        </w:t>
      </w:r>
      <w:r>
        <w:rPr>
          <w:color w:val="0000FF"/>
        </w:rPr>
        <w:t>protected</w:t>
      </w:r>
      <w:r>
        <w:t xml:space="preserve"> </w:t>
      </w:r>
      <w:r>
        <w:rPr>
          <w:color w:val="0000FF"/>
        </w:rPr>
        <w:t>override</w:t>
      </w:r>
      <w:r>
        <w:t xml:space="preserve"> </w:t>
      </w:r>
      <w:r>
        <w:rPr>
          <w:color w:val="0000FF"/>
        </w:rPr>
        <w:t>void</w:t>
      </w:r>
      <w:r>
        <w:t xml:space="preserve"> </w:t>
      </w:r>
      <w:proofErr w:type="spellStart"/>
      <w:r>
        <w:t>OnConfiguring</w:t>
      </w:r>
      <w:proofErr w:type="spellEnd"/>
      <w:r>
        <w:t>(</w:t>
      </w:r>
      <w:proofErr w:type="spellStart"/>
      <w:r>
        <w:t>DbContextOptionsBuilder</w:t>
      </w:r>
      <w:proofErr w:type="spellEnd"/>
      <w:r>
        <w:t xml:space="preserve"> </w:t>
      </w:r>
      <w:proofErr w:type="spellStart"/>
      <w:r>
        <w:t>optionsBuilder</w:t>
      </w:r>
      <w:proofErr w:type="spellEnd"/>
      <w:r>
        <w:t>)</w:t>
      </w:r>
    </w:p>
    <w:p w14:paraId="24C4010D" w14:textId="77777777" w:rsidR="00720044" w:rsidRDefault="00720044" w:rsidP="00720044">
      <w:pPr>
        <w:pStyle w:val="CodeSnippet"/>
        <w:ind w:right="0"/>
      </w:pPr>
      <w:r>
        <w:t xml:space="preserve">        {</w:t>
      </w:r>
    </w:p>
    <w:p w14:paraId="0E690AEB" w14:textId="77777777" w:rsidR="00720044" w:rsidRDefault="00720044" w:rsidP="00720044">
      <w:pPr>
        <w:pStyle w:val="CodeSnippet"/>
        <w:ind w:right="0"/>
      </w:pPr>
      <w:r>
        <w:t xml:space="preserve">            </w:t>
      </w:r>
      <w:proofErr w:type="spellStart"/>
      <w:r>
        <w:t>optionsBuilder.EnableSensitiveDataLogging</w:t>
      </w:r>
      <w:proofErr w:type="spellEnd"/>
      <w:r>
        <w:t>();</w:t>
      </w:r>
    </w:p>
    <w:p w14:paraId="6ED49FE0" w14:textId="77777777" w:rsidR="00720044" w:rsidRDefault="00720044" w:rsidP="00720044">
      <w:pPr>
        <w:pStyle w:val="CodeSnippet"/>
        <w:ind w:right="0"/>
      </w:pPr>
      <w:r>
        <w:t xml:space="preserve">            </w:t>
      </w:r>
      <w:r>
        <w:rPr>
          <w:color w:val="0000FF"/>
        </w:rPr>
        <w:t>var</w:t>
      </w:r>
      <w:r>
        <w:t xml:space="preserve"> </w:t>
      </w:r>
      <w:proofErr w:type="spellStart"/>
      <w:r>
        <w:t>connectionString</w:t>
      </w:r>
      <w:proofErr w:type="spellEnd"/>
      <w:r>
        <w:t xml:space="preserve"> = _</w:t>
      </w:r>
      <w:proofErr w:type="spellStart"/>
      <w:r>
        <w:t>config.GetConnectionString</w:t>
      </w:r>
      <w:proofErr w:type="spellEnd"/>
      <w:r>
        <w:t>();</w:t>
      </w:r>
    </w:p>
    <w:p w14:paraId="6E0651A7" w14:textId="77777777" w:rsidR="00720044" w:rsidRDefault="00720044" w:rsidP="00720044">
      <w:pPr>
        <w:pStyle w:val="CodeSnippet"/>
        <w:ind w:right="0"/>
      </w:pPr>
      <w:r>
        <w:t xml:space="preserve">            </w:t>
      </w:r>
      <w:proofErr w:type="spellStart"/>
      <w:r>
        <w:t>optionsBuilder</w:t>
      </w:r>
      <w:proofErr w:type="spellEnd"/>
    </w:p>
    <w:p w14:paraId="0377687C" w14:textId="77777777" w:rsidR="00720044" w:rsidRDefault="00720044" w:rsidP="00720044">
      <w:pPr>
        <w:pStyle w:val="CodeSnippet"/>
        <w:ind w:right="0"/>
      </w:pPr>
      <w:r>
        <w:t xml:space="preserve">                .</w:t>
      </w:r>
      <w:proofErr w:type="spellStart"/>
      <w:r>
        <w:t>UseSqlServer</w:t>
      </w:r>
      <w:proofErr w:type="spellEnd"/>
      <w:r>
        <w:t>(</w:t>
      </w:r>
      <w:proofErr w:type="spellStart"/>
      <w:r>
        <w:t>connectionString</w:t>
      </w:r>
      <w:proofErr w:type="spellEnd"/>
      <w:r>
        <w:t>)</w:t>
      </w:r>
    </w:p>
    <w:p w14:paraId="16F0176B" w14:textId="77777777" w:rsidR="00720044" w:rsidRDefault="00720044" w:rsidP="00720044">
      <w:pPr>
        <w:pStyle w:val="CodeSnippet"/>
        <w:ind w:right="0"/>
      </w:pPr>
      <w:r>
        <w:t xml:space="preserve">                .</w:t>
      </w:r>
      <w:proofErr w:type="spellStart"/>
      <w:r>
        <w:t>ConfigureWarnings</w:t>
      </w:r>
      <w:proofErr w:type="spellEnd"/>
      <w:r>
        <w:t xml:space="preserve">(warnings =&gt; </w:t>
      </w:r>
    </w:p>
    <w:p w14:paraId="13BF2A75" w14:textId="77777777" w:rsidR="00720044" w:rsidRDefault="00720044" w:rsidP="00720044">
      <w:pPr>
        <w:pStyle w:val="CodeSnippet"/>
        <w:ind w:right="0"/>
      </w:pPr>
      <w:r>
        <w:t xml:space="preserve">                    </w:t>
      </w:r>
      <w:proofErr w:type="spellStart"/>
      <w:r>
        <w:t>warnings.Throw</w:t>
      </w:r>
      <w:proofErr w:type="spellEnd"/>
      <w:r>
        <w:t>(</w:t>
      </w:r>
      <w:proofErr w:type="spellStart"/>
      <w:r>
        <w:t>RelationalEventId.QueryClientEvaluationWarning</w:t>
      </w:r>
      <w:proofErr w:type="spellEnd"/>
      <w:r>
        <w:t>));</w:t>
      </w:r>
    </w:p>
    <w:p w14:paraId="27CC8207" w14:textId="77777777" w:rsidR="00720044" w:rsidRDefault="00720044" w:rsidP="00720044">
      <w:pPr>
        <w:pStyle w:val="CodeSnippet"/>
        <w:ind w:right="0"/>
      </w:pPr>
    </w:p>
    <w:p w14:paraId="6BA510DF" w14:textId="77777777" w:rsidR="00720044" w:rsidRDefault="00720044" w:rsidP="00720044">
      <w:pPr>
        <w:pStyle w:val="CodeSnippet"/>
        <w:ind w:right="0"/>
      </w:pPr>
      <w:r>
        <w:t xml:space="preserve">            </w:t>
      </w:r>
      <w:proofErr w:type="spellStart"/>
      <w:r>
        <w:rPr>
          <w:color w:val="0000FF"/>
        </w:rPr>
        <w:t>base</w:t>
      </w:r>
      <w:r>
        <w:t>.OnConfiguring</w:t>
      </w:r>
      <w:proofErr w:type="spellEnd"/>
      <w:r>
        <w:t>(</w:t>
      </w:r>
      <w:proofErr w:type="spellStart"/>
      <w:r>
        <w:t>optionsBuilder</w:t>
      </w:r>
      <w:proofErr w:type="spellEnd"/>
      <w:r>
        <w:t>);</w:t>
      </w:r>
    </w:p>
    <w:p w14:paraId="36851C0B" w14:textId="77777777" w:rsidR="00720044" w:rsidRDefault="00720044" w:rsidP="00720044">
      <w:pPr>
        <w:pStyle w:val="CodeSnippet"/>
        <w:ind w:right="0"/>
      </w:pPr>
      <w:r>
        <w:t xml:space="preserve">        }</w:t>
      </w:r>
    </w:p>
    <w:p w14:paraId="2B91B487" w14:textId="77777777" w:rsidR="00720044" w:rsidRDefault="00720044" w:rsidP="00720044">
      <w:pPr>
        <w:pStyle w:val="CodeSnippet"/>
        <w:ind w:right="0"/>
      </w:pPr>
    </w:p>
    <w:p w14:paraId="0FC7736A" w14:textId="77777777" w:rsidR="00720044" w:rsidRDefault="00720044" w:rsidP="00720044">
      <w:pPr>
        <w:pStyle w:val="CodeSnippet"/>
        <w:ind w:right="0"/>
      </w:pPr>
      <w:r>
        <w:t xml:space="preserve">        </w:t>
      </w:r>
      <w:r>
        <w:rPr>
          <w:color w:val="0000FF"/>
        </w:rPr>
        <w:t>protected</w:t>
      </w:r>
      <w:r>
        <w:t xml:space="preserve"> </w:t>
      </w:r>
      <w:r>
        <w:rPr>
          <w:color w:val="0000FF"/>
        </w:rPr>
        <w:t>override</w:t>
      </w:r>
      <w:r>
        <w:t xml:space="preserve"> </w:t>
      </w:r>
      <w:r>
        <w:rPr>
          <w:color w:val="0000FF"/>
        </w:rPr>
        <w:t>void</w:t>
      </w:r>
      <w:r>
        <w:t xml:space="preserve"> </w:t>
      </w:r>
      <w:proofErr w:type="spellStart"/>
      <w:r>
        <w:t>OnModelCreating</w:t>
      </w:r>
      <w:proofErr w:type="spellEnd"/>
      <w:r>
        <w:t>(</w:t>
      </w:r>
      <w:proofErr w:type="spellStart"/>
      <w:r>
        <w:t>ModelBuilder</w:t>
      </w:r>
      <w:proofErr w:type="spellEnd"/>
      <w:r>
        <w:t xml:space="preserve"> </w:t>
      </w:r>
      <w:proofErr w:type="spellStart"/>
      <w:r>
        <w:t>modelBuilder</w:t>
      </w:r>
      <w:proofErr w:type="spellEnd"/>
      <w:r>
        <w:t>)</w:t>
      </w:r>
    </w:p>
    <w:p w14:paraId="71A37136" w14:textId="77777777" w:rsidR="00720044" w:rsidRDefault="00720044" w:rsidP="00720044">
      <w:pPr>
        <w:pStyle w:val="CodeSnippet"/>
        <w:ind w:right="0"/>
      </w:pPr>
      <w:r>
        <w:t xml:space="preserve">        {</w:t>
      </w:r>
    </w:p>
    <w:p w14:paraId="263B1E4D" w14:textId="77777777" w:rsidR="00720044" w:rsidRDefault="00720044" w:rsidP="00720044">
      <w:pPr>
        <w:pStyle w:val="CodeSnippet"/>
        <w:ind w:right="0"/>
      </w:pPr>
      <w:r>
        <w:t xml:space="preserve">            </w:t>
      </w:r>
      <w:r>
        <w:rPr>
          <w:color w:val="0000FF"/>
        </w:rPr>
        <w:t>new</w:t>
      </w:r>
      <w:r>
        <w:t xml:space="preserve"> </w:t>
      </w:r>
      <w:proofErr w:type="spellStart"/>
      <w:r>
        <w:t>ExpenseReportMap</w:t>
      </w:r>
      <w:proofErr w:type="spellEnd"/>
      <w:r>
        <w:t>().Map(</w:t>
      </w:r>
      <w:proofErr w:type="spellStart"/>
      <w:r>
        <w:t>modelBuilder</w:t>
      </w:r>
      <w:proofErr w:type="spellEnd"/>
      <w:r>
        <w:t>);</w:t>
      </w:r>
    </w:p>
    <w:p w14:paraId="45064936" w14:textId="77777777" w:rsidR="00720044" w:rsidRDefault="00720044" w:rsidP="00720044">
      <w:pPr>
        <w:pStyle w:val="CodeSnippet"/>
        <w:ind w:right="0"/>
      </w:pPr>
      <w:r>
        <w:t xml:space="preserve">        }</w:t>
      </w:r>
    </w:p>
    <w:p w14:paraId="1D338345" w14:textId="77777777" w:rsidR="00720044" w:rsidRDefault="00720044" w:rsidP="00720044">
      <w:pPr>
        <w:pStyle w:val="CodeSnippet"/>
        <w:ind w:right="0"/>
      </w:pPr>
      <w:r>
        <w:t xml:space="preserve">    }</w:t>
      </w:r>
    </w:p>
    <w:p w14:paraId="1BDBE1BB" w14:textId="5C3FC20F" w:rsidR="00720044" w:rsidRPr="00720044" w:rsidRDefault="00720044" w:rsidP="00720044">
      <w:pPr>
        <w:pStyle w:val="CodeSnippet"/>
        <w:ind w:right="0"/>
      </w:pPr>
      <w:r>
        <w:t>}</w:t>
      </w:r>
    </w:p>
    <w:p w14:paraId="0AEC5DEB" w14:textId="5D8DF18E" w:rsidR="00720044" w:rsidRDefault="00720044" w:rsidP="00937D26">
      <w:pPr>
        <w:pStyle w:val="BodyText"/>
      </w:pPr>
      <w:r>
        <w:t xml:space="preserve">In our example application, we have one aggregate root, so in our </w:t>
      </w:r>
      <w:proofErr w:type="spellStart"/>
      <w:r>
        <w:t>OnModelCreating</w:t>
      </w:r>
      <w:proofErr w:type="spellEnd"/>
      <w:r>
        <w:t xml:space="preserve"> class, we include one “Map” class. We use this pattern so that as we accumulate hundreds of mapped entities, each have their own class rather than bloating the single </w:t>
      </w:r>
      <w:proofErr w:type="spellStart"/>
      <w:r>
        <w:t>DataContext</w:t>
      </w:r>
      <w:proofErr w:type="spellEnd"/>
      <w:r>
        <w:t xml:space="preserve"> class.</w:t>
      </w:r>
    </w:p>
    <w:p w14:paraId="06C50C7F" w14:textId="77777777" w:rsidR="00720044" w:rsidRDefault="00720044" w:rsidP="00522BE9">
      <w:pPr>
        <w:pStyle w:val="CodeSnippet"/>
        <w:ind w:right="90"/>
      </w:pPr>
      <w:r>
        <w:rPr>
          <w:color w:val="0000FF"/>
        </w:rPr>
        <w:t>using</w:t>
      </w:r>
      <w:r>
        <w:t xml:space="preserve"> System;</w:t>
      </w:r>
    </w:p>
    <w:p w14:paraId="507D2A6B" w14:textId="77777777" w:rsidR="00720044" w:rsidRDefault="00720044" w:rsidP="00522BE9">
      <w:pPr>
        <w:pStyle w:val="CodeSnippet"/>
        <w:ind w:right="90"/>
      </w:pPr>
      <w:r>
        <w:rPr>
          <w:color w:val="0000FF"/>
        </w:rPr>
        <w:t>using</w:t>
      </w:r>
      <w:r>
        <w:t xml:space="preserve"> ClearMeasure.OnionDevOpsArchitecture.Core.Model;</w:t>
      </w:r>
    </w:p>
    <w:p w14:paraId="6CD1333E" w14:textId="77777777" w:rsidR="00720044" w:rsidRDefault="00720044" w:rsidP="00522BE9">
      <w:pPr>
        <w:pStyle w:val="CodeSnippet"/>
        <w:ind w:right="90"/>
      </w:pPr>
      <w:r>
        <w:rPr>
          <w:color w:val="0000FF"/>
        </w:rPr>
        <w:t>using</w:t>
      </w:r>
      <w:r>
        <w:t xml:space="preserve"> Microsoft.EntityFrameworkCore;</w:t>
      </w:r>
    </w:p>
    <w:p w14:paraId="30A7D2B3" w14:textId="77777777" w:rsidR="00720044" w:rsidRDefault="00720044" w:rsidP="00522BE9">
      <w:pPr>
        <w:pStyle w:val="CodeSnippet"/>
        <w:ind w:right="90"/>
      </w:pPr>
      <w:r>
        <w:rPr>
          <w:color w:val="0000FF"/>
        </w:rPr>
        <w:t>using</w:t>
      </w:r>
      <w:r>
        <w:t xml:space="preserve"> Microsoft.EntityFrameworkCore.Metadata.Builders;</w:t>
      </w:r>
    </w:p>
    <w:p w14:paraId="314AFC90" w14:textId="77777777" w:rsidR="00720044" w:rsidRDefault="00720044" w:rsidP="00522BE9">
      <w:pPr>
        <w:pStyle w:val="CodeSnippet"/>
        <w:ind w:right="90"/>
      </w:pPr>
      <w:r>
        <w:rPr>
          <w:color w:val="0000FF"/>
        </w:rPr>
        <w:t>using</w:t>
      </w:r>
      <w:r>
        <w:t xml:space="preserve"> Microsoft.EntityFrameworkCore.ValueGeneration;</w:t>
      </w:r>
    </w:p>
    <w:p w14:paraId="24C7EA7E" w14:textId="77777777" w:rsidR="00720044" w:rsidRDefault="00720044" w:rsidP="00522BE9">
      <w:pPr>
        <w:pStyle w:val="CodeSnippet"/>
        <w:ind w:right="90"/>
      </w:pPr>
    </w:p>
    <w:p w14:paraId="247BB6DF" w14:textId="77777777" w:rsidR="00720044" w:rsidRDefault="00720044" w:rsidP="00522BE9">
      <w:pPr>
        <w:pStyle w:val="CodeSnippet"/>
        <w:ind w:right="90"/>
      </w:pPr>
      <w:r>
        <w:rPr>
          <w:color w:val="0000FF"/>
        </w:rPr>
        <w:t>namespace</w:t>
      </w:r>
      <w:r>
        <w:t xml:space="preserve"> ClearMeasure.OnionDevOpsArchitecture.DataAccess.Mappings</w:t>
      </w:r>
    </w:p>
    <w:p w14:paraId="39234D59" w14:textId="77777777" w:rsidR="00720044" w:rsidRDefault="00720044" w:rsidP="00522BE9">
      <w:pPr>
        <w:pStyle w:val="CodeSnippet"/>
        <w:ind w:right="90"/>
      </w:pPr>
      <w:r>
        <w:t>{</w:t>
      </w:r>
    </w:p>
    <w:p w14:paraId="1A5B1BFC" w14:textId="77777777" w:rsidR="00720044" w:rsidRDefault="00720044" w:rsidP="00522BE9">
      <w:pPr>
        <w:pStyle w:val="CodeSnippet"/>
        <w:ind w:right="90"/>
      </w:pPr>
      <w:r>
        <w:t xml:space="preserve">    </w:t>
      </w:r>
      <w:r>
        <w:rPr>
          <w:color w:val="0000FF"/>
        </w:rPr>
        <w:t>public</w:t>
      </w:r>
      <w:r>
        <w:t xml:space="preserve"> </w:t>
      </w:r>
      <w:r>
        <w:rPr>
          <w:color w:val="0000FF"/>
        </w:rPr>
        <w:t>class</w:t>
      </w:r>
      <w:r>
        <w:t xml:space="preserve"> </w:t>
      </w:r>
      <w:r>
        <w:rPr>
          <w:color w:val="2B91AF"/>
        </w:rPr>
        <w:t>ExpenseReportMap</w:t>
      </w:r>
      <w:r>
        <w:t xml:space="preserve"> : IEntityFrameworkMapping</w:t>
      </w:r>
    </w:p>
    <w:p w14:paraId="344D656B" w14:textId="77777777" w:rsidR="00720044" w:rsidRDefault="00720044" w:rsidP="00522BE9">
      <w:pPr>
        <w:pStyle w:val="CodeSnippet"/>
        <w:ind w:right="90"/>
      </w:pPr>
      <w:r>
        <w:t xml:space="preserve">    {</w:t>
      </w:r>
    </w:p>
    <w:p w14:paraId="18388FAB" w14:textId="77777777" w:rsidR="00720044" w:rsidRDefault="00720044" w:rsidP="00522BE9">
      <w:pPr>
        <w:pStyle w:val="CodeSnippet"/>
        <w:ind w:right="90"/>
      </w:pPr>
      <w:r>
        <w:t xml:space="preserve">        </w:t>
      </w:r>
      <w:r>
        <w:rPr>
          <w:color w:val="0000FF"/>
        </w:rPr>
        <w:t>public</w:t>
      </w:r>
      <w:r>
        <w:t xml:space="preserve"> </w:t>
      </w:r>
      <w:proofErr w:type="spellStart"/>
      <w:r>
        <w:t>EntityTypeBuilder</w:t>
      </w:r>
      <w:proofErr w:type="spellEnd"/>
      <w:r>
        <w:t xml:space="preserve"> Map(</w:t>
      </w:r>
      <w:proofErr w:type="spellStart"/>
      <w:r>
        <w:t>ModelBuilder</w:t>
      </w:r>
      <w:proofErr w:type="spellEnd"/>
      <w:r>
        <w:t xml:space="preserve"> </w:t>
      </w:r>
      <w:proofErr w:type="spellStart"/>
      <w:r>
        <w:t>modelBuilder</w:t>
      </w:r>
      <w:proofErr w:type="spellEnd"/>
      <w:r>
        <w:t>)</w:t>
      </w:r>
    </w:p>
    <w:p w14:paraId="4CEC45C6" w14:textId="77777777" w:rsidR="00720044" w:rsidRDefault="00720044" w:rsidP="00522BE9">
      <w:pPr>
        <w:pStyle w:val="CodeSnippet"/>
        <w:ind w:right="90"/>
      </w:pPr>
      <w:r>
        <w:lastRenderedPageBreak/>
        <w:t xml:space="preserve">        {</w:t>
      </w:r>
    </w:p>
    <w:p w14:paraId="1F3D8EAE" w14:textId="77777777" w:rsidR="00720044" w:rsidRDefault="00720044" w:rsidP="00522BE9">
      <w:pPr>
        <w:pStyle w:val="CodeSnippet"/>
        <w:ind w:right="90"/>
      </w:pPr>
      <w:r>
        <w:t xml:space="preserve">            </w:t>
      </w:r>
      <w:r>
        <w:rPr>
          <w:color w:val="0000FF"/>
        </w:rPr>
        <w:t>var</w:t>
      </w:r>
      <w:r>
        <w:t xml:space="preserve"> mapping = </w:t>
      </w:r>
      <w:proofErr w:type="spellStart"/>
      <w:r>
        <w:t>modelBuilder.Entity</w:t>
      </w:r>
      <w:proofErr w:type="spellEnd"/>
      <w:r>
        <w:t>&lt;</w:t>
      </w:r>
      <w:proofErr w:type="spellStart"/>
      <w:r>
        <w:t>ExpenseReport</w:t>
      </w:r>
      <w:proofErr w:type="spellEnd"/>
      <w:r>
        <w:t>&gt;();</w:t>
      </w:r>
    </w:p>
    <w:p w14:paraId="17976335" w14:textId="77777777" w:rsidR="00720044" w:rsidRDefault="00720044" w:rsidP="00522BE9">
      <w:pPr>
        <w:pStyle w:val="CodeSnippet"/>
        <w:ind w:right="90"/>
      </w:pPr>
      <w:r>
        <w:t xml:space="preserve">            </w:t>
      </w:r>
      <w:proofErr w:type="spellStart"/>
      <w:r>
        <w:t>mapping.UsePropertyAccessMode</w:t>
      </w:r>
      <w:proofErr w:type="spellEnd"/>
      <w:r>
        <w:t>(</w:t>
      </w:r>
      <w:proofErr w:type="spellStart"/>
      <w:r>
        <w:t>PropertyAccessMode.Field</w:t>
      </w:r>
      <w:proofErr w:type="spellEnd"/>
      <w:r>
        <w:t>);</w:t>
      </w:r>
    </w:p>
    <w:p w14:paraId="25C5B25C" w14:textId="77777777" w:rsidR="00720044" w:rsidRDefault="00720044" w:rsidP="00522BE9">
      <w:pPr>
        <w:pStyle w:val="CodeSnippet"/>
        <w:ind w:right="90"/>
      </w:pPr>
      <w:r>
        <w:t xml:space="preserve">            </w:t>
      </w:r>
      <w:proofErr w:type="spellStart"/>
      <w:r>
        <w:t>mapping.HasKey</w:t>
      </w:r>
      <w:proofErr w:type="spellEnd"/>
      <w:r>
        <w:t xml:space="preserve">(x =&gt; </w:t>
      </w:r>
      <w:proofErr w:type="spellStart"/>
      <w:r>
        <w:t>x.Id</w:t>
      </w:r>
      <w:proofErr w:type="spellEnd"/>
      <w:r>
        <w:t>);</w:t>
      </w:r>
    </w:p>
    <w:p w14:paraId="2C583F8D" w14:textId="77777777" w:rsidR="00720044" w:rsidRDefault="00720044" w:rsidP="00522BE9">
      <w:pPr>
        <w:pStyle w:val="CodeSnippet"/>
        <w:ind w:right="90"/>
      </w:pPr>
      <w:r>
        <w:t xml:space="preserve">            </w:t>
      </w:r>
      <w:proofErr w:type="spellStart"/>
      <w:r>
        <w:t>mapping.Property</w:t>
      </w:r>
      <w:proofErr w:type="spellEnd"/>
      <w:r>
        <w:t xml:space="preserve">(x =&gt; </w:t>
      </w:r>
      <w:proofErr w:type="spellStart"/>
      <w:r>
        <w:t>x.Id</w:t>
      </w:r>
      <w:proofErr w:type="spellEnd"/>
      <w:r>
        <w:t>).</w:t>
      </w:r>
      <w:proofErr w:type="spellStart"/>
      <w:r>
        <w:t>IsRequired</w:t>
      </w:r>
      <w:proofErr w:type="spellEnd"/>
      <w:r>
        <w:t>()</w:t>
      </w:r>
    </w:p>
    <w:p w14:paraId="508ACCAD" w14:textId="77777777" w:rsidR="00720044" w:rsidRDefault="00720044" w:rsidP="00522BE9">
      <w:pPr>
        <w:pStyle w:val="CodeSnippet"/>
        <w:ind w:right="90"/>
      </w:pPr>
      <w:r>
        <w:t xml:space="preserve">                .</w:t>
      </w:r>
      <w:proofErr w:type="spellStart"/>
      <w:r>
        <w:t>HasValueGenerator</w:t>
      </w:r>
      <w:proofErr w:type="spellEnd"/>
      <w:r>
        <w:t>&lt;</w:t>
      </w:r>
      <w:proofErr w:type="spellStart"/>
      <w:r>
        <w:t>SequentialGuidValueGenerator</w:t>
      </w:r>
      <w:proofErr w:type="spellEnd"/>
      <w:r>
        <w:t>&gt;()</w:t>
      </w:r>
    </w:p>
    <w:p w14:paraId="77DAFB7C" w14:textId="77777777" w:rsidR="00720044" w:rsidRDefault="00720044" w:rsidP="00522BE9">
      <w:pPr>
        <w:pStyle w:val="CodeSnippet"/>
        <w:ind w:right="90"/>
      </w:pPr>
      <w:r>
        <w:t xml:space="preserve">                .</w:t>
      </w:r>
      <w:proofErr w:type="spellStart"/>
      <w:r>
        <w:t>ValueGeneratedOnAdd</w:t>
      </w:r>
      <w:proofErr w:type="spellEnd"/>
      <w:r>
        <w:t>()</w:t>
      </w:r>
    </w:p>
    <w:p w14:paraId="26EEC0CE" w14:textId="77777777" w:rsidR="00720044" w:rsidRDefault="00720044" w:rsidP="00522BE9">
      <w:pPr>
        <w:pStyle w:val="CodeSnippet"/>
        <w:ind w:right="90"/>
      </w:pPr>
      <w:r>
        <w:t xml:space="preserve">                .</w:t>
      </w:r>
      <w:proofErr w:type="spellStart"/>
      <w:r>
        <w:t>HasDefaultValue</w:t>
      </w:r>
      <w:proofErr w:type="spellEnd"/>
      <w:r>
        <w:t>(</w:t>
      </w:r>
      <w:proofErr w:type="spellStart"/>
      <w:r>
        <w:t>Guid.Empty</w:t>
      </w:r>
      <w:proofErr w:type="spellEnd"/>
      <w:r>
        <w:t>);</w:t>
      </w:r>
    </w:p>
    <w:p w14:paraId="306762F2" w14:textId="77777777" w:rsidR="00720044" w:rsidRDefault="00720044" w:rsidP="00522BE9">
      <w:pPr>
        <w:pStyle w:val="CodeSnippet"/>
        <w:ind w:right="90"/>
      </w:pPr>
      <w:r>
        <w:t xml:space="preserve">            </w:t>
      </w:r>
      <w:proofErr w:type="spellStart"/>
      <w:r>
        <w:t>mapping.Property</w:t>
      </w:r>
      <w:proofErr w:type="spellEnd"/>
      <w:r>
        <w:t xml:space="preserve">(x =&gt; </w:t>
      </w:r>
      <w:proofErr w:type="spellStart"/>
      <w:r>
        <w:t>x.Number</w:t>
      </w:r>
      <w:proofErr w:type="spellEnd"/>
      <w:r>
        <w:t>).</w:t>
      </w:r>
      <w:proofErr w:type="spellStart"/>
      <w:r>
        <w:t>IsRequired</w:t>
      </w:r>
      <w:proofErr w:type="spellEnd"/>
      <w:r>
        <w:t>().</w:t>
      </w:r>
      <w:proofErr w:type="spellStart"/>
      <w:r>
        <w:t>HasMaxLength</w:t>
      </w:r>
      <w:proofErr w:type="spellEnd"/>
      <w:r>
        <w:t>(10);</w:t>
      </w:r>
    </w:p>
    <w:p w14:paraId="094BBC07" w14:textId="77777777" w:rsidR="00720044" w:rsidRDefault="00720044" w:rsidP="00522BE9">
      <w:pPr>
        <w:pStyle w:val="CodeSnippet"/>
        <w:ind w:right="90"/>
      </w:pPr>
      <w:r>
        <w:t xml:space="preserve">            </w:t>
      </w:r>
      <w:proofErr w:type="spellStart"/>
      <w:r>
        <w:t>mapping.Property</w:t>
      </w:r>
      <w:proofErr w:type="spellEnd"/>
      <w:r>
        <w:t xml:space="preserve">(x =&gt; </w:t>
      </w:r>
      <w:proofErr w:type="spellStart"/>
      <w:r>
        <w:t>x.Title</w:t>
      </w:r>
      <w:proofErr w:type="spellEnd"/>
      <w:r>
        <w:t>).</w:t>
      </w:r>
      <w:proofErr w:type="spellStart"/>
      <w:r>
        <w:t>HasMaxLength</w:t>
      </w:r>
      <w:proofErr w:type="spellEnd"/>
      <w:r>
        <w:t>(200);</w:t>
      </w:r>
    </w:p>
    <w:p w14:paraId="3979116A" w14:textId="77777777" w:rsidR="00720044" w:rsidRDefault="00720044" w:rsidP="00522BE9">
      <w:pPr>
        <w:pStyle w:val="CodeSnippet"/>
        <w:ind w:right="90"/>
      </w:pPr>
      <w:r>
        <w:t xml:space="preserve">            </w:t>
      </w:r>
      <w:proofErr w:type="spellStart"/>
      <w:r>
        <w:t>mapping.Property</w:t>
      </w:r>
      <w:proofErr w:type="spellEnd"/>
      <w:r>
        <w:t xml:space="preserve">(x =&gt; </w:t>
      </w:r>
      <w:proofErr w:type="spellStart"/>
      <w:r>
        <w:t>x.Description</w:t>
      </w:r>
      <w:proofErr w:type="spellEnd"/>
      <w:r>
        <w:t>).</w:t>
      </w:r>
      <w:proofErr w:type="spellStart"/>
      <w:r>
        <w:t>HasMaxLength</w:t>
      </w:r>
      <w:proofErr w:type="spellEnd"/>
      <w:r>
        <w:t>(4000);</w:t>
      </w:r>
    </w:p>
    <w:p w14:paraId="749DE42D" w14:textId="77777777" w:rsidR="00720044" w:rsidRDefault="00720044" w:rsidP="00522BE9">
      <w:pPr>
        <w:pStyle w:val="CodeSnippet"/>
        <w:ind w:right="90"/>
      </w:pPr>
      <w:r>
        <w:t xml:space="preserve">            </w:t>
      </w:r>
      <w:proofErr w:type="spellStart"/>
      <w:r>
        <w:t>mapping.Property</w:t>
      </w:r>
      <w:proofErr w:type="spellEnd"/>
      <w:r>
        <w:t xml:space="preserve">(x =&gt; </w:t>
      </w:r>
      <w:proofErr w:type="spellStart"/>
      <w:r>
        <w:t>x.Status</w:t>
      </w:r>
      <w:proofErr w:type="spellEnd"/>
      <w:r>
        <w:t>).</w:t>
      </w:r>
      <w:proofErr w:type="spellStart"/>
      <w:r>
        <w:t>HasMaxLength</w:t>
      </w:r>
      <w:proofErr w:type="spellEnd"/>
      <w:r>
        <w:t>(3)</w:t>
      </w:r>
    </w:p>
    <w:p w14:paraId="684775ED" w14:textId="77777777" w:rsidR="00720044" w:rsidRDefault="00720044" w:rsidP="00522BE9">
      <w:pPr>
        <w:pStyle w:val="CodeSnippet"/>
        <w:ind w:right="90"/>
      </w:pPr>
      <w:r>
        <w:t xml:space="preserve">                .</w:t>
      </w:r>
      <w:proofErr w:type="spellStart"/>
      <w:r>
        <w:t>HasConversion</w:t>
      </w:r>
      <w:proofErr w:type="spellEnd"/>
      <w:r>
        <w:t xml:space="preserve">(status =&gt; </w:t>
      </w:r>
      <w:proofErr w:type="spellStart"/>
      <w:r>
        <w:t>status.Code</w:t>
      </w:r>
      <w:proofErr w:type="spellEnd"/>
    </w:p>
    <w:p w14:paraId="1883EE60" w14:textId="77777777" w:rsidR="00720044" w:rsidRDefault="00720044" w:rsidP="00522BE9">
      <w:pPr>
        <w:pStyle w:val="CodeSnippet"/>
        <w:ind w:right="90"/>
      </w:pPr>
      <w:r>
        <w:t xml:space="preserve">                    , s =&gt; </w:t>
      </w:r>
      <w:proofErr w:type="spellStart"/>
      <w:r>
        <w:t>ExpenseReportStatus.FromCode</w:t>
      </w:r>
      <w:proofErr w:type="spellEnd"/>
      <w:r>
        <w:t>(s));</w:t>
      </w:r>
    </w:p>
    <w:p w14:paraId="185C9439" w14:textId="77777777" w:rsidR="00720044" w:rsidRDefault="00720044" w:rsidP="00522BE9">
      <w:pPr>
        <w:pStyle w:val="CodeSnippet"/>
        <w:ind w:right="90"/>
      </w:pPr>
      <w:r>
        <w:t xml:space="preserve">            </w:t>
      </w:r>
    </w:p>
    <w:p w14:paraId="32AEFCCA" w14:textId="77777777" w:rsidR="00720044" w:rsidRDefault="00720044" w:rsidP="00522BE9">
      <w:pPr>
        <w:pStyle w:val="CodeSnippet"/>
        <w:ind w:right="90"/>
      </w:pPr>
      <w:r>
        <w:t xml:space="preserve">            </w:t>
      </w:r>
      <w:r>
        <w:rPr>
          <w:color w:val="0000FF"/>
        </w:rPr>
        <w:t>return</w:t>
      </w:r>
      <w:r>
        <w:t xml:space="preserve"> mapping;</w:t>
      </w:r>
    </w:p>
    <w:p w14:paraId="7E24A00E" w14:textId="77777777" w:rsidR="00720044" w:rsidRDefault="00720044" w:rsidP="00522BE9">
      <w:pPr>
        <w:pStyle w:val="CodeSnippet"/>
        <w:ind w:right="90"/>
      </w:pPr>
      <w:r>
        <w:t xml:space="preserve">        }</w:t>
      </w:r>
    </w:p>
    <w:p w14:paraId="5E1D2EA6" w14:textId="77777777" w:rsidR="00720044" w:rsidRDefault="00720044" w:rsidP="00522BE9">
      <w:pPr>
        <w:pStyle w:val="CodeSnippet"/>
        <w:ind w:right="90"/>
      </w:pPr>
      <w:r>
        <w:t xml:space="preserve">    }</w:t>
      </w:r>
    </w:p>
    <w:p w14:paraId="2978B5B2" w14:textId="20936FFF" w:rsidR="00720044" w:rsidRDefault="00720044" w:rsidP="00522BE9">
      <w:pPr>
        <w:pStyle w:val="CodeSnippet"/>
        <w:ind w:right="90"/>
      </w:pPr>
      <w:r>
        <w:t>}</w:t>
      </w:r>
    </w:p>
    <w:p w14:paraId="64157DBF" w14:textId="6FB453DD" w:rsidR="00522BE9" w:rsidRDefault="00522BE9" w:rsidP="00937D26">
      <w:pPr>
        <w:pStyle w:val="BodyText"/>
      </w:pPr>
      <w:r>
        <w:t xml:space="preserve">Rather than rely on defaults, which tend to change, our map class specifies how to map each property. Choosing to be explicit in this fashion also lowers the bar for developers understanding what is going on. Each developer will have a different level of memorization for what Entity Framework Core’s default behavior is. Our </w:t>
      </w:r>
      <w:proofErr w:type="spellStart"/>
      <w:r>
        <w:t>ExpenseReport</w:t>
      </w:r>
      <w:proofErr w:type="spellEnd"/>
      <w:r>
        <w:t xml:space="preserve"> table looks like the following.</w:t>
      </w:r>
    </w:p>
    <w:p w14:paraId="4A4C6CFB" w14:textId="77777777" w:rsidR="00522BE9" w:rsidRDefault="00522BE9" w:rsidP="00522BE9">
      <w:pPr>
        <w:pStyle w:val="CodeSnippet"/>
      </w:pPr>
      <w:r>
        <w:rPr>
          <w:color w:val="0000FF"/>
        </w:rPr>
        <w:t>CREATE</w:t>
      </w:r>
      <w:r>
        <w:t xml:space="preserve"> </w:t>
      </w:r>
      <w:r>
        <w:rPr>
          <w:color w:val="0000FF"/>
        </w:rPr>
        <w:t>TABLE</w:t>
      </w:r>
      <w:r>
        <w:t xml:space="preserve"> [</w:t>
      </w:r>
      <w:proofErr w:type="spellStart"/>
      <w:r>
        <w:t>dbo</w:t>
      </w:r>
      <w:proofErr w:type="spellEnd"/>
      <w:r>
        <w:t>]</w:t>
      </w:r>
      <w:r>
        <w:rPr>
          <w:color w:val="808080"/>
        </w:rPr>
        <w:t>.</w:t>
      </w:r>
      <w:r>
        <w:t>[</w:t>
      </w:r>
      <w:proofErr w:type="spellStart"/>
      <w:r>
        <w:t>ExpenseReport</w:t>
      </w:r>
      <w:proofErr w:type="spellEnd"/>
      <w:r>
        <w:t>]</w:t>
      </w:r>
      <w:r>
        <w:rPr>
          <w:color w:val="0000FF"/>
        </w:rPr>
        <w:t xml:space="preserve"> </w:t>
      </w:r>
      <w:r>
        <w:rPr>
          <w:color w:val="808080"/>
        </w:rPr>
        <w:t>(</w:t>
      </w:r>
    </w:p>
    <w:p w14:paraId="70FDB2CC" w14:textId="77777777" w:rsidR="00522BE9" w:rsidRDefault="00522BE9" w:rsidP="00522BE9">
      <w:pPr>
        <w:pStyle w:val="CodeSnippet"/>
      </w:pPr>
      <w:r>
        <w:t xml:space="preserve">    [Id]          </w:t>
      </w:r>
      <w:r>
        <w:rPr>
          <w:color w:val="0000FF"/>
        </w:rPr>
        <w:t>UNIQUEIDENTIFIER</w:t>
      </w:r>
      <w:r>
        <w:t xml:space="preserve"> </w:t>
      </w:r>
      <w:r>
        <w:rPr>
          <w:color w:val="808080"/>
        </w:rPr>
        <w:t>NOT</w:t>
      </w:r>
      <w:r>
        <w:t xml:space="preserve"> </w:t>
      </w:r>
      <w:r>
        <w:rPr>
          <w:color w:val="808080"/>
        </w:rPr>
        <w:t>NULL,</w:t>
      </w:r>
    </w:p>
    <w:p w14:paraId="4FC11F3D" w14:textId="77777777" w:rsidR="00522BE9" w:rsidRDefault="00522BE9" w:rsidP="00522BE9">
      <w:pPr>
        <w:pStyle w:val="CodeSnippet"/>
      </w:pPr>
      <w:r>
        <w:t xml:space="preserve">    [Number]      </w:t>
      </w:r>
      <w:r>
        <w:rPr>
          <w:color w:val="0000FF"/>
        </w:rPr>
        <w:t xml:space="preserve">NVARCHAR </w:t>
      </w:r>
      <w:r>
        <w:rPr>
          <w:color w:val="808080"/>
        </w:rPr>
        <w:t>(</w:t>
      </w:r>
      <w:r>
        <w:t>10</w:t>
      </w:r>
      <w:r>
        <w:rPr>
          <w:color w:val="808080"/>
        </w:rPr>
        <w:t>)</w:t>
      </w:r>
      <w:r>
        <w:t xml:space="preserve">    </w:t>
      </w:r>
      <w:r>
        <w:rPr>
          <w:color w:val="808080"/>
        </w:rPr>
        <w:t>NOT</w:t>
      </w:r>
      <w:r>
        <w:t xml:space="preserve"> </w:t>
      </w:r>
      <w:r>
        <w:rPr>
          <w:color w:val="808080"/>
        </w:rPr>
        <w:t>NULL,</w:t>
      </w:r>
    </w:p>
    <w:p w14:paraId="3ED84CFD" w14:textId="77777777" w:rsidR="00522BE9" w:rsidRDefault="00522BE9" w:rsidP="00522BE9">
      <w:pPr>
        <w:pStyle w:val="CodeSnippet"/>
      </w:pPr>
      <w:r>
        <w:t xml:space="preserve">    [Title]       </w:t>
      </w:r>
      <w:r>
        <w:rPr>
          <w:color w:val="0000FF"/>
        </w:rPr>
        <w:t xml:space="preserve">NVARCHAR </w:t>
      </w:r>
      <w:r>
        <w:rPr>
          <w:color w:val="808080"/>
        </w:rPr>
        <w:t>(</w:t>
      </w:r>
      <w:r>
        <w:t>200</w:t>
      </w:r>
      <w:r>
        <w:rPr>
          <w:color w:val="808080"/>
        </w:rPr>
        <w:t>)</w:t>
      </w:r>
      <w:r>
        <w:t xml:space="preserve">   </w:t>
      </w:r>
      <w:r>
        <w:rPr>
          <w:color w:val="808080"/>
        </w:rPr>
        <w:t>NULL,</w:t>
      </w:r>
    </w:p>
    <w:p w14:paraId="0B0E59FC" w14:textId="77777777" w:rsidR="00522BE9" w:rsidRDefault="00522BE9" w:rsidP="00522BE9">
      <w:pPr>
        <w:pStyle w:val="CodeSnippet"/>
      </w:pPr>
      <w:r>
        <w:t xml:space="preserve">    [Description] </w:t>
      </w:r>
      <w:r>
        <w:rPr>
          <w:color w:val="0000FF"/>
        </w:rPr>
        <w:t xml:space="preserve">NVARCHAR </w:t>
      </w:r>
      <w:r>
        <w:rPr>
          <w:color w:val="808080"/>
        </w:rPr>
        <w:t>(</w:t>
      </w:r>
      <w:r>
        <w:t>4000</w:t>
      </w:r>
      <w:r>
        <w:rPr>
          <w:color w:val="808080"/>
        </w:rPr>
        <w:t>)</w:t>
      </w:r>
      <w:r>
        <w:t xml:space="preserve">  </w:t>
      </w:r>
      <w:r>
        <w:rPr>
          <w:color w:val="808080"/>
        </w:rPr>
        <w:t>NULL,</w:t>
      </w:r>
    </w:p>
    <w:p w14:paraId="409EC461" w14:textId="77777777" w:rsidR="00522BE9" w:rsidRDefault="00522BE9" w:rsidP="00522BE9">
      <w:pPr>
        <w:pStyle w:val="CodeSnippet"/>
      </w:pPr>
      <w:r>
        <w:t xml:space="preserve">    [Status]      </w:t>
      </w:r>
      <w:r>
        <w:rPr>
          <w:color w:val="0000FF"/>
        </w:rPr>
        <w:t xml:space="preserve">NCHAR </w:t>
      </w:r>
      <w:r>
        <w:rPr>
          <w:color w:val="808080"/>
        </w:rPr>
        <w:t>(</w:t>
      </w:r>
      <w:r>
        <w:t>3</w:t>
      </w:r>
      <w:r>
        <w:rPr>
          <w:color w:val="808080"/>
        </w:rPr>
        <w:t>)</w:t>
      </w:r>
      <w:r>
        <w:t xml:space="preserve">        </w:t>
      </w:r>
      <w:r>
        <w:rPr>
          <w:color w:val="808080"/>
        </w:rPr>
        <w:t>NOT</w:t>
      </w:r>
      <w:r>
        <w:t xml:space="preserve"> </w:t>
      </w:r>
      <w:r>
        <w:rPr>
          <w:color w:val="808080"/>
        </w:rPr>
        <w:t>NULL</w:t>
      </w:r>
    </w:p>
    <w:p w14:paraId="7402312E" w14:textId="25E0A10B" w:rsidR="00522BE9" w:rsidRDefault="00522BE9" w:rsidP="00522BE9">
      <w:pPr>
        <w:pStyle w:val="CodeSnippet"/>
      </w:pPr>
      <w:r>
        <w:rPr>
          <w:color w:val="808080"/>
        </w:rPr>
        <w:t>);</w:t>
      </w:r>
    </w:p>
    <w:p w14:paraId="2788961B" w14:textId="77777777" w:rsidR="00522BE9" w:rsidRDefault="00522BE9" w:rsidP="00937D26">
      <w:pPr>
        <w:pStyle w:val="BodyText"/>
      </w:pPr>
    </w:p>
    <w:p w14:paraId="38ADDDBE" w14:textId="57921E1E" w:rsidR="00522BE9" w:rsidRDefault="00522BE9" w:rsidP="00937D26">
      <w:pPr>
        <w:pStyle w:val="BodyText"/>
      </w:pPr>
      <w:r>
        <w:t>With four different layers of code running across two different processes, most of the time across a network on different servers, you should see the importance of an automated test ensuring the stability of the integration of these layers. Our integration test to validate persistence logic is here.</w:t>
      </w:r>
    </w:p>
    <w:p w14:paraId="5731B235" w14:textId="77777777" w:rsidR="00522BE9" w:rsidRDefault="00522BE9" w:rsidP="00522BE9">
      <w:pPr>
        <w:pStyle w:val="CodeSnippet"/>
        <w:ind w:right="180"/>
      </w:pPr>
      <w:r>
        <w:rPr>
          <w:color w:val="0000FF"/>
        </w:rPr>
        <w:t>using</w:t>
      </w:r>
      <w:r>
        <w:t xml:space="preserve"> ClearMeasure.OnionDevOpsArchitecture.Core.Model;</w:t>
      </w:r>
    </w:p>
    <w:p w14:paraId="288E8222" w14:textId="77777777" w:rsidR="00522BE9" w:rsidRDefault="00522BE9" w:rsidP="00522BE9">
      <w:pPr>
        <w:pStyle w:val="CodeSnippet"/>
        <w:ind w:right="180"/>
      </w:pPr>
      <w:r>
        <w:rPr>
          <w:color w:val="0000FF"/>
        </w:rPr>
        <w:t>using</w:t>
      </w:r>
      <w:r>
        <w:t xml:space="preserve"> NUnit.Framework;</w:t>
      </w:r>
    </w:p>
    <w:p w14:paraId="7E2314E2" w14:textId="77777777" w:rsidR="00522BE9" w:rsidRDefault="00522BE9" w:rsidP="00522BE9">
      <w:pPr>
        <w:pStyle w:val="CodeSnippet"/>
        <w:ind w:right="180"/>
      </w:pPr>
      <w:r>
        <w:rPr>
          <w:color w:val="0000FF"/>
        </w:rPr>
        <w:t>using</w:t>
      </w:r>
      <w:r>
        <w:t xml:space="preserve"> Shouldly;</w:t>
      </w:r>
    </w:p>
    <w:p w14:paraId="22E52DB2" w14:textId="77777777" w:rsidR="00522BE9" w:rsidRDefault="00522BE9" w:rsidP="00522BE9">
      <w:pPr>
        <w:pStyle w:val="CodeSnippet"/>
        <w:ind w:right="180"/>
      </w:pPr>
    </w:p>
    <w:p w14:paraId="4D16C86D" w14:textId="77777777" w:rsidR="00522BE9" w:rsidRDefault="00522BE9" w:rsidP="00522BE9">
      <w:pPr>
        <w:pStyle w:val="CodeSnippet"/>
        <w:ind w:right="180"/>
      </w:pPr>
      <w:r>
        <w:rPr>
          <w:color w:val="0000FF"/>
        </w:rPr>
        <w:t>namespace</w:t>
      </w:r>
      <w:r>
        <w:t xml:space="preserve"> ClearMeasure.OnionDevOpsArchitecture.IntegrationTests.DataAccess.Mappings</w:t>
      </w:r>
    </w:p>
    <w:p w14:paraId="7E13D15D" w14:textId="77777777" w:rsidR="00522BE9" w:rsidRDefault="00522BE9" w:rsidP="00522BE9">
      <w:pPr>
        <w:pStyle w:val="CodeSnippet"/>
        <w:ind w:right="180"/>
      </w:pPr>
      <w:r>
        <w:t>{</w:t>
      </w:r>
    </w:p>
    <w:p w14:paraId="5953DFD5" w14:textId="77777777" w:rsidR="00522BE9" w:rsidRDefault="00522BE9" w:rsidP="00522BE9">
      <w:pPr>
        <w:pStyle w:val="CodeSnippet"/>
        <w:ind w:right="180"/>
      </w:pPr>
      <w:r>
        <w:t xml:space="preserve">    </w:t>
      </w:r>
      <w:r>
        <w:rPr>
          <w:color w:val="0000FF"/>
        </w:rPr>
        <w:t>public</w:t>
      </w:r>
      <w:r>
        <w:t xml:space="preserve"> </w:t>
      </w:r>
      <w:r>
        <w:rPr>
          <w:color w:val="0000FF"/>
        </w:rPr>
        <w:t>class</w:t>
      </w:r>
      <w:r>
        <w:t xml:space="preserve"> </w:t>
      </w:r>
      <w:r>
        <w:rPr>
          <w:color w:val="2B91AF"/>
        </w:rPr>
        <w:t>ExpenseReportMappingTester</w:t>
      </w:r>
    </w:p>
    <w:p w14:paraId="01BEE2BF" w14:textId="77777777" w:rsidR="00522BE9" w:rsidRDefault="00522BE9" w:rsidP="00522BE9">
      <w:pPr>
        <w:pStyle w:val="CodeSnippet"/>
        <w:ind w:right="180"/>
      </w:pPr>
      <w:r>
        <w:t xml:space="preserve">    {</w:t>
      </w:r>
    </w:p>
    <w:p w14:paraId="130D703D" w14:textId="77777777" w:rsidR="00522BE9" w:rsidRDefault="00522BE9" w:rsidP="00522BE9">
      <w:pPr>
        <w:pStyle w:val="CodeSnippet"/>
        <w:ind w:right="180"/>
      </w:pPr>
      <w:r>
        <w:t xml:space="preserve">        [Test]</w:t>
      </w:r>
    </w:p>
    <w:p w14:paraId="05978625" w14:textId="77777777" w:rsidR="00522BE9" w:rsidRDefault="00522BE9" w:rsidP="00522BE9">
      <w:pPr>
        <w:pStyle w:val="CodeSnippet"/>
        <w:ind w:right="180"/>
      </w:pPr>
      <w:r>
        <w:t xml:space="preserve">        </w:t>
      </w:r>
      <w:r>
        <w:rPr>
          <w:color w:val="0000FF"/>
        </w:rPr>
        <w:t>public</w:t>
      </w:r>
      <w:r>
        <w:t xml:space="preserve"> </w:t>
      </w:r>
      <w:r>
        <w:rPr>
          <w:color w:val="0000FF"/>
        </w:rPr>
        <w:t>void</w:t>
      </w:r>
      <w:r>
        <w:t xml:space="preserve"> ShouldPersist()</w:t>
      </w:r>
    </w:p>
    <w:p w14:paraId="2101E37A" w14:textId="77777777" w:rsidR="00522BE9" w:rsidRDefault="00522BE9" w:rsidP="00522BE9">
      <w:pPr>
        <w:pStyle w:val="CodeSnippet"/>
        <w:ind w:right="180"/>
      </w:pPr>
      <w:r>
        <w:t xml:space="preserve">        {</w:t>
      </w:r>
    </w:p>
    <w:p w14:paraId="60809556" w14:textId="77777777" w:rsidR="00522BE9" w:rsidRDefault="00522BE9" w:rsidP="00522BE9">
      <w:pPr>
        <w:pStyle w:val="CodeSnippet"/>
        <w:ind w:right="180"/>
      </w:pPr>
      <w:r>
        <w:t xml:space="preserve">            </w:t>
      </w:r>
      <w:r>
        <w:rPr>
          <w:color w:val="0000FF"/>
        </w:rPr>
        <w:t>new</w:t>
      </w:r>
      <w:r>
        <w:t xml:space="preserve"> DatabaseTester().Clean();</w:t>
      </w:r>
    </w:p>
    <w:p w14:paraId="3FEDF22A" w14:textId="77777777" w:rsidR="00522BE9" w:rsidRDefault="00522BE9" w:rsidP="00522BE9">
      <w:pPr>
        <w:pStyle w:val="CodeSnippet"/>
        <w:ind w:right="180"/>
      </w:pPr>
      <w:r>
        <w:t xml:space="preserve">            </w:t>
      </w:r>
      <w:r>
        <w:rPr>
          <w:color w:val="0000FF"/>
        </w:rPr>
        <w:t>var</w:t>
      </w:r>
      <w:r>
        <w:t xml:space="preserve"> report = </w:t>
      </w:r>
      <w:r>
        <w:rPr>
          <w:color w:val="0000FF"/>
        </w:rPr>
        <w:t>new</w:t>
      </w:r>
      <w:r>
        <w:t xml:space="preserve"> </w:t>
      </w:r>
      <w:proofErr w:type="spellStart"/>
      <w:r>
        <w:t>ExpenseReport</w:t>
      </w:r>
      <w:proofErr w:type="spellEnd"/>
    </w:p>
    <w:p w14:paraId="266FFAA5" w14:textId="77777777" w:rsidR="00522BE9" w:rsidRDefault="00522BE9" w:rsidP="00522BE9">
      <w:pPr>
        <w:pStyle w:val="CodeSnippet"/>
        <w:ind w:right="180"/>
      </w:pPr>
      <w:r>
        <w:t xml:space="preserve">            {</w:t>
      </w:r>
    </w:p>
    <w:p w14:paraId="30EF4710" w14:textId="4C0D0607" w:rsidR="00522BE9" w:rsidRDefault="00522BE9" w:rsidP="00522BE9">
      <w:pPr>
        <w:pStyle w:val="CodeSnippet"/>
        <w:ind w:right="180"/>
      </w:pPr>
      <w:r>
        <w:t xml:space="preserve">                Title = </w:t>
      </w:r>
      <w:r>
        <w:rPr>
          <w:color w:val="A31515"/>
        </w:rPr>
        <w:t>"TestExpens</w:t>
      </w:r>
      <w:r>
        <w:rPr>
          <w:color w:val="A31515"/>
        </w:rPr>
        <w:t>e</w:t>
      </w:r>
      <w:r>
        <w:rPr>
          <w:color w:val="A31515"/>
        </w:rPr>
        <w:t>"</w:t>
      </w:r>
      <w:r>
        <w:t>,</w:t>
      </w:r>
    </w:p>
    <w:p w14:paraId="6685F05A" w14:textId="1FF6C2BD" w:rsidR="00522BE9" w:rsidRDefault="00522BE9" w:rsidP="00522BE9">
      <w:pPr>
        <w:pStyle w:val="CodeSnippet"/>
        <w:ind w:right="180"/>
      </w:pPr>
      <w:r>
        <w:t xml:space="preserve">                Description = </w:t>
      </w:r>
      <w:r>
        <w:rPr>
          <w:color w:val="A31515"/>
        </w:rPr>
        <w:t>"This is an</w:t>
      </w:r>
      <w:r>
        <w:rPr>
          <w:color w:val="A31515"/>
        </w:rPr>
        <w:t xml:space="preserve"> expense</w:t>
      </w:r>
      <w:r>
        <w:rPr>
          <w:color w:val="A31515"/>
        </w:rPr>
        <w:t>"</w:t>
      </w:r>
      <w:r>
        <w:t>,</w:t>
      </w:r>
    </w:p>
    <w:p w14:paraId="3B6287BC" w14:textId="77777777" w:rsidR="00522BE9" w:rsidRDefault="00522BE9" w:rsidP="00522BE9">
      <w:pPr>
        <w:pStyle w:val="CodeSnippet"/>
        <w:ind w:right="180"/>
      </w:pPr>
      <w:r>
        <w:t xml:space="preserve">                Number = </w:t>
      </w:r>
      <w:r>
        <w:rPr>
          <w:color w:val="A31515"/>
        </w:rPr>
        <w:t>"123"</w:t>
      </w:r>
      <w:r>
        <w:t>,</w:t>
      </w:r>
    </w:p>
    <w:p w14:paraId="4DFE055F" w14:textId="77777777" w:rsidR="00522BE9" w:rsidRDefault="00522BE9" w:rsidP="00522BE9">
      <w:pPr>
        <w:pStyle w:val="CodeSnippet"/>
        <w:ind w:right="180"/>
      </w:pPr>
      <w:r>
        <w:t xml:space="preserve">                Status = ExpenseReportStatus.Cancelled</w:t>
      </w:r>
    </w:p>
    <w:p w14:paraId="2520F1B1" w14:textId="77777777" w:rsidR="00522BE9" w:rsidRDefault="00522BE9" w:rsidP="00522BE9">
      <w:pPr>
        <w:pStyle w:val="CodeSnippet"/>
        <w:ind w:right="180"/>
      </w:pPr>
      <w:r>
        <w:t xml:space="preserve">            };</w:t>
      </w:r>
    </w:p>
    <w:p w14:paraId="7BE4E784" w14:textId="77777777" w:rsidR="00522BE9" w:rsidRDefault="00522BE9" w:rsidP="00522BE9">
      <w:pPr>
        <w:pStyle w:val="CodeSnippet"/>
        <w:ind w:right="180"/>
      </w:pPr>
    </w:p>
    <w:p w14:paraId="1792B974" w14:textId="77777777" w:rsidR="00522BE9" w:rsidRDefault="00522BE9" w:rsidP="00522BE9">
      <w:pPr>
        <w:pStyle w:val="CodeSnippet"/>
        <w:ind w:right="180"/>
      </w:pPr>
      <w:r>
        <w:t xml:space="preserve">            </w:t>
      </w:r>
      <w:r>
        <w:rPr>
          <w:color w:val="0000FF"/>
        </w:rPr>
        <w:t>using</w:t>
      </w:r>
      <w:r>
        <w:t xml:space="preserve"> (</w:t>
      </w:r>
      <w:r>
        <w:rPr>
          <w:color w:val="0000FF"/>
        </w:rPr>
        <w:t>var</w:t>
      </w:r>
      <w:r>
        <w:t xml:space="preserve"> context = </w:t>
      </w:r>
      <w:r>
        <w:rPr>
          <w:color w:val="0000FF"/>
        </w:rPr>
        <w:t>new</w:t>
      </w:r>
      <w:r>
        <w:t xml:space="preserve"> StubbedDataContextFactory().GetContext())</w:t>
      </w:r>
    </w:p>
    <w:p w14:paraId="72E14C69" w14:textId="77777777" w:rsidR="00522BE9" w:rsidRDefault="00522BE9" w:rsidP="00522BE9">
      <w:pPr>
        <w:pStyle w:val="CodeSnippet"/>
        <w:ind w:right="180"/>
      </w:pPr>
      <w:r>
        <w:t xml:space="preserve">            {</w:t>
      </w:r>
    </w:p>
    <w:p w14:paraId="483D5DF7" w14:textId="77777777" w:rsidR="00522BE9" w:rsidRDefault="00522BE9" w:rsidP="00522BE9">
      <w:pPr>
        <w:pStyle w:val="CodeSnippet"/>
        <w:ind w:right="180"/>
      </w:pPr>
      <w:r>
        <w:t xml:space="preserve">                context.Add(report);</w:t>
      </w:r>
    </w:p>
    <w:p w14:paraId="754AB674" w14:textId="77777777" w:rsidR="00522BE9" w:rsidRDefault="00522BE9" w:rsidP="00522BE9">
      <w:pPr>
        <w:pStyle w:val="CodeSnippet"/>
        <w:ind w:right="180"/>
      </w:pPr>
      <w:r>
        <w:t xml:space="preserve">                context.SaveChanges();</w:t>
      </w:r>
    </w:p>
    <w:p w14:paraId="4E46654B" w14:textId="77777777" w:rsidR="00522BE9" w:rsidRDefault="00522BE9" w:rsidP="00522BE9">
      <w:pPr>
        <w:pStyle w:val="CodeSnippet"/>
        <w:ind w:right="180"/>
      </w:pPr>
      <w:r>
        <w:t xml:space="preserve">            }</w:t>
      </w:r>
    </w:p>
    <w:p w14:paraId="7DA8D079" w14:textId="77777777" w:rsidR="00522BE9" w:rsidRDefault="00522BE9" w:rsidP="00522BE9">
      <w:pPr>
        <w:pStyle w:val="CodeSnippet"/>
        <w:ind w:right="180"/>
      </w:pPr>
    </w:p>
    <w:p w14:paraId="5052B72E" w14:textId="77777777" w:rsidR="00522BE9" w:rsidRDefault="00522BE9" w:rsidP="00522BE9">
      <w:pPr>
        <w:pStyle w:val="CodeSnippet"/>
        <w:ind w:right="180"/>
      </w:pPr>
      <w:r>
        <w:t xml:space="preserve">            </w:t>
      </w:r>
      <w:proofErr w:type="spellStart"/>
      <w:r>
        <w:t>ExpenseReport</w:t>
      </w:r>
      <w:proofErr w:type="spellEnd"/>
      <w:r>
        <w:t xml:space="preserve"> </w:t>
      </w:r>
      <w:proofErr w:type="spellStart"/>
      <w:r>
        <w:t>rehydratedExpenseReport</w:t>
      </w:r>
      <w:proofErr w:type="spellEnd"/>
      <w:r>
        <w:t>;</w:t>
      </w:r>
    </w:p>
    <w:p w14:paraId="104A380E" w14:textId="77777777" w:rsidR="00522BE9" w:rsidRDefault="00522BE9" w:rsidP="00522BE9">
      <w:pPr>
        <w:pStyle w:val="CodeSnippet"/>
        <w:ind w:right="180"/>
      </w:pPr>
      <w:r>
        <w:t xml:space="preserve">            </w:t>
      </w:r>
      <w:r>
        <w:rPr>
          <w:color w:val="0000FF"/>
        </w:rPr>
        <w:t>using</w:t>
      </w:r>
      <w:r>
        <w:t xml:space="preserve"> (</w:t>
      </w:r>
      <w:r>
        <w:rPr>
          <w:color w:val="0000FF"/>
        </w:rPr>
        <w:t>var</w:t>
      </w:r>
      <w:r>
        <w:t xml:space="preserve"> context = </w:t>
      </w:r>
      <w:r>
        <w:rPr>
          <w:color w:val="0000FF"/>
        </w:rPr>
        <w:t>new</w:t>
      </w:r>
      <w:r>
        <w:t xml:space="preserve"> </w:t>
      </w:r>
      <w:proofErr w:type="spellStart"/>
      <w:r>
        <w:t>StubbedDataContextFactory</w:t>
      </w:r>
      <w:proofErr w:type="spellEnd"/>
      <w:r>
        <w:t>().</w:t>
      </w:r>
      <w:proofErr w:type="spellStart"/>
      <w:r>
        <w:t>GetContext</w:t>
      </w:r>
      <w:proofErr w:type="spellEnd"/>
      <w:r>
        <w:t>())</w:t>
      </w:r>
    </w:p>
    <w:p w14:paraId="0A552A7C" w14:textId="77777777" w:rsidR="00522BE9" w:rsidRDefault="00522BE9" w:rsidP="00522BE9">
      <w:pPr>
        <w:pStyle w:val="CodeSnippet"/>
        <w:ind w:right="180"/>
      </w:pPr>
      <w:r>
        <w:lastRenderedPageBreak/>
        <w:t xml:space="preserve">            {</w:t>
      </w:r>
    </w:p>
    <w:p w14:paraId="004B8FC6" w14:textId="77777777" w:rsidR="00522BE9" w:rsidRDefault="00522BE9" w:rsidP="00522BE9">
      <w:pPr>
        <w:pStyle w:val="CodeSnippet"/>
        <w:ind w:right="180"/>
      </w:pPr>
      <w:r>
        <w:t xml:space="preserve">                </w:t>
      </w:r>
      <w:proofErr w:type="spellStart"/>
      <w:r>
        <w:t>rehydratedExpenseReport</w:t>
      </w:r>
      <w:proofErr w:type="spellEnd"/>
      <w:r>
        <w:t xml:space="preserve"> = </w:t>
      </w:r>
      <w:proofErr w:type="spellStart"/>
      <w:r>
        <w:t>context.Find</w:t>
      </w:r>
      <w:proofErr w:type="spellEnd"/>
      <w:r>
        <w:t>&lt;</w:t>
      </w:r>
      <w:proofErr w:type="spellStart"/>
      <w:r>
        <w:t>ExpenseReport</w:t>
      </w:r>
      <w:proofErr w:type="spellEnd"/>
      <w:r>
        <w:t>&gt;(</w:t>
      </w:r>
      <w:proofErr w:type="spellStart"/>
      <w:r>
        <w:t>report.Id</w:t>
      </w:r>
      <w:proofErr w:type="spellEnd"/>
      <w:r>
        <w:t>);</w:t>
      </w:r>
    </w:p>
    <w:p w14:paraId="6DD73F4C" w14:textId="77777777" w:rsidR="00522BE9" w:rsidRDefault="00522BE9" w:rsidP="00522BE9">
      <w:pPr>
        <w:pStyle w:val="CodeSnippet"/>
        <w:ind w:right="180"/>
      </w:pPr>
      <w:r>
        <w:t xml:space="preserve">            }</w:t>
      </w:r>
    </w:p>
    <w:p w14:paraId="75A4326E" w14:textId="77777777" w:rsidR="00522BE9" w:rsidRDefault="00522BE9" w:rsidP="00522BE9">
      <w:pPr>
        <w:pStyle w:val="CodeSnippet"/>
        <w:ind w:right="180"/>
      </w:pPr>
    </w:p>
    <w:p w14:paraId="372F9CDF" w14:textId="77777777" w:rsidR="00522BE9" w:rsidRDefault="00522BE9" w:rsidP="00522BE9">
      <w:pPr>
        <w:pStyle w:val="CodeSnippet"/>
        <w:ind w:right="180"/>
      </w:pPr>
      <w:r>
        <w:t xml:space="preserve">            </w:t>
      </w:r>
      <w:proofErr w:type="spellStart"/>
      <w:r>
        <w:t>rehydratedExpenseReport.Title.ShouldBe</w:t>
      </w:r>
      <w:proofErr w:type="spellEnd"/>
      <w:r>
        <w:t>(</w:t>
      </w:r>
      <w:proofErr w:type="spellStart"/>
      <w:r>
        <w:t>report.Title</w:t>
      </w:r>
      <w:proofErr w:type="spellEnd"/>
      <w:r>
        <w:t>);</w:t>
      </w:r>
    </w:p>
    <w:p w14:paraId="38A1FB0B" w14:textId="77777777" w:rsidR="00522BE9" w:rsidRDefault="00522BE9" w:rsidP="00522BE9">
      <w:pPr>
        <w:pStyle w:val="CodeSnippet"/>
        <w:ind w:right="180"/>
      </w:pPr>
      <w:r>
        <w:t xml:space="preserve">            rehydratedExpenseReport.Description.ShouldBe(report.Description);</w:t>
      </w:r>
    </w:p>
    <w:p w14:paraId="39289B48" w14:textId="77777777" w:rsidR="00522BE9" w:rsidRDefault="00522BE9" w:rsidP="00522BE9">
      <w:pPr>
        <w:pStyle w:val="CodeSnippet"/>
        <w:ind w:right="180"/>
      </w:pPr>
      <w:r>
        <w:t xml:space="preserve">            </w:t>
      </w:r>
      <w:proofErr w:type="spellStart"/>
      <w:r>
        <w:t>rehydratedExpenseReport.Number.ShouldBe</w:t>
      </w:r>
      <w:proofErr w:type="spellEnd"/>
      <w:r>
        <w:t>(</w:t>
      </w:r>
      <w:proofErr w:type="spellStart"/>
      <w:r>
        <w:t>report.Number</w:t>
      </w:r>
      <w:proofErr w:type="spellEnd"/>
      <w:r>
        <w:t>);</w:t>
      </w:r>
    </w:p>
    <w:p w14:paraId="65D9DB2B" w14:textId="77777777" w:rsidR="00522BE9" w:rsidRDefault="00522BE9" w:rsidP="00522BE9">
      <w:pPr>
        <w:pStyle w:val="CodeSnippet"/>
        <w:ind w:right="180"/>
      </w:pPr>
      <w:r>
        <w:t xml:space="preserve">            </w:t>
      </w:r>
      <w:proofErr w:type="spellStart"/>
      <w:r>
        <w:t>rehydratedExpenseReport.Status.ShouldBe</w:t>
      </w:r>
      <w:proofErr w:type="spellEnd"/>
      <w:r>
        <w:t>(</w:t>
      </w:r>
      <w:proofErr w:type="spellStart"/>
      <w:r>
        <w:t>report.Status</w:t>
      </w:r>
      <w:proofErr w:type="spellEnd"/>
      <w:r>
        <w:t>);</w:t>
      </w:r>
    </w:p>
    <w:p w14:paraId="71B9DB6E" w14:textId="77777777" w:rsidR="00522BE9" w:rsidRDefault="00522BE9" w:rsidP="00522BE9">
      <w:pPr>
        <w:pStyle w:val="CodeSnippet"/>
        <w:ind w:right="180"/>
      </w:pPr>
      <w:r>
        <w:t xml:space="preserve">        }</w:t>
      </w:r>
    </w:p>
    <w:p w14:paraId="022410DD" w14:textId="77777777" w:rsidR="00522BE9" w:rsidRDefault="00522BE9" w:rsidP="00522BE9">
      <w:pPr>
        <w:pStyle w:val="CodeSnippet"/>
        <w:ind w:right="180"/>
      </w:pPr>
      <w:r>
        <w:t xml:space="preserve">    }</w:t>
      </w:r>
    </w:p>
    <w:p w14:paraId="1B9A3E11" w14:textId="3CA7922D" w:rsidR="00522BE9" w:rsidRDefault="00522BE9" w:rsidP="00522BE9">
      <w:pPr>
        <w:pStyle w:val="CodeSnippet"/>
        <w:ind w:right="180"/>
      </w:pPr>
      <w:r>
        <w:t>}</w:t>
      </w:r>
    </w:p>
    <w:p w14:paraId="3CCBD7FB" w14:textId="284B5A37" w:rsidR="00522BE9" w:rsidRDefault="00522BE9" w:rsidP="00937D26">
      <w:pPr>
        <w:pStyle w:val="BodyText"/>
      </w:pPr>
      <w:r>
        <w:t xml:space="preserve">This pattern for an integration test can be repeated across all classes that must be persisted to a database through an object-relational mapper. The base case is to send an object through the ORM to the database, clear memory, and then query again to build up the object. We have our first test helper illustrated in this case. The call to </w:t>
      </w:r>
      <w:proofErr w:type="spellStart"/>
      <w:r>
        <w:t>DatabaseTester.Clean</w:t>
      </w:r>
      <w:proofErr w:type="spellEnd"/>
      <w:r>
        <w:t xml:space="preserve">() represents a helper that can remove all records from all tables in the database in the order of foreign key dependencies. It contains a bit too much code than can be printed in this book. If you are interested in it, clone the Git repository that accompanies this book. In integration tests involving a database, each test is responsible for putting the database in a known state. In many cases, it can be appropriate to run a test starting with no records in the database. </w:t>
      </w:r>
      <w:r w:rsidR="0045399F">
        <w:t>Certainly,</w:t>
      </w:r>
      <w:r>
        <w:t xml:space="preserve"> this case works that way. In other cases, you may want a small known set of data to be loaded into the database before the test suite executes. Maintaining a data test set for build purposes can become time-consuming, so </w:t>
      </w:r>
      <w:r w:rsidR="0045399F">
        <w:t>don’t make that your first solution.</w:t>
      </w:r>
    </w:p>
    <w:p w14:paraId="6DD0AC25" w14:textId="7969022C" w:rsidR="0045399F" w:rsidRDefault="0045399F" w:rsidP="00937D26">
      <w:pPr>
        <w:pStyle w:val="BodyText"/>
      </w:pPr>
    </w:p>
    <w:p w14:paraId="4C854034" w14:textId="48669AD6" w:rsidR="0045399F" w:rsidRPr="0045399F" w:rsidRDefault="0045399F" w:rsidP="0045399F">
      <w:pPr>
        <w:pStyle w:val="Full-systemtests"/>
        <w:rPr>
          <w:b/>
        </w:rPr>
      </w:pPr>
      <w:r w:rsidRPr="0045399F">
        <w:rPr>
          <w:b/>
        </w:rPr>
        <w:t>Full-system tests</w:t>
      </w:r>
    </w:p>
    <w:p w14:paraId="267FED4F" w14:textId="2CC98E8A" w:rsidR="0045399F" w:rsidRDefault="0045399F" w:rsidP="00937D26">
      <w:pPr>
        <w:pStyle w:val="BodyText"/>
      </w:pPr>
      <w:r>
        <w:t xml:space="preserve">Full-system tests, implementing acceptance criteria should begin at external interfaces of the application. If the feature in question is a web service, then the test should perform setup and call the web service.  If the interface is a user interface screen, the test should navigate to the screen and use it. If the interface is file ingestion of a custom Excel file for data import, the test should build up an Excel file and place it in the right file path to be process. You get the pattern. </w:t>
      </w:r>
    </w:p>
    <w:p w14:paraId="4B6E18BA" w14:textId="59B7742E" w:rsidR="0045399F" w:rsidRDefault="0045399F" w:rsidP="00937D26">
      <w:pPr>
        <w:pStyle w:val="BodyText"/>
      </w:pPr>
    </w:p>
    <w:p w14:paraId="6DF0F607" w14:textId="35E15B0B" w:rsidR="0045399F" w:rsidRDefault="0045399F" w:rsidP="00937D26">
      <w:pPr>
        <w:pStyle w:val="BodyText"/>
      </w:pPr>
      <w:r>
        <w:t xml:space="preserve">Since web applications are so popular, you will </w:t>
      </w:r>
      <w:proofErr w:type="gramStart"/>
      <w:r>
        <w:t>definitely have</w:t>
      </w:r>
      <w:proofErr w:type="gramEnd"/>
      <w:r>
        <w:t xml:space="preserve"> Selenium tests running in your .Net DevOps pipeline. You can see how to implement Selenium tests in Microsoft’s docs</w:t>
      </w:r>
      <w:r>
        <w:rPr>
          <w:rStyle w:val="FootnoteReference"/>
        </w:rPr>
        <w:footnoteReference w:id="9"/>
      </w:r>
      <w:r>
        <w:t xml:space="preserve">. For a simple form-based login screen, a Selenium test might look </w:t>
      </w:r>
      <w:proofErr w:type="gramStart"/>
      <w:r>
        <w:t>similar to</w:t>
      </w:r>
      <w:proofErr w:type="gramEnd"/>
      <w:r>
        <w:t xml:space="preserve"> the following.</w:t>
      </w:r>
    </w:p>
    <w:p w14:paraId="3A235BCC" w14:textId="77777777" w:rsidR="0045399F" w:rsidRDefault="0045399F" w:rsidP="0045399F">
      <w:pPr>
        <w:pStyle w:val="CodeSnippet"/>
        <w:ind w:right="180"/>
      </w:pPr>
      <w:r>
        <w:t>[Test]</w:t>
      </w:r>
    </w:p>
    <w:p w14:paraId="79857686" w14:textId="77777777" w:rsidR="0045399F" w:rsidRDefault="0045399F" w:rsidP="0045399F">
      <w:pPr>
        <w:pStyle w:val="CodeSnippet"/>
        <w:ind w:right="180"/>
      </w:pPr>
      <w:r>
        <w:rPr>
          <w:color w:val="0000FF"/>
        </w:rPr>
        <w:t>public</w:t>
      </w:r>
      <w:r>
        <w:t xml:space="preserve"> </w:t>
      </w:r>
      <w:r>
        <w:rPr>
          <w:color w:val="0000FF"/>
        </w:rPr>
        <w:t>void</w:t>
      </w:r>
      <w:r>
        <w:t xml:space="preserve"> </w:t>
      </w:r>
      <w:proofErr w:type="spellStart"/>
      <w:r>
        <w:t>ShouldLoginAndLogOut</w:t>
      </w:r>
      <w:proofErr w:type="spellEnd"/>
      <w:r>
        <w:t>()</w:t>
      </w:r>
    </w:p>
    <w:p w14:paraId="1020F595" w14:textId="77777777" w:rsidR="0045399F" w:rsidRDefault="0045399F" w:rsidP="0045399F">
      <w:pPr>
        <w:pStyle w:val="CodeSnippet"/>
        <w:ind w:right="180"/>
      </w:pPr>
      <w:r>
        <w:t>{</w:t>
      </w:r>
    </w:p>
    <w:p w14:paraId="5B7A1531" w14:textId="77777777" w:rsidR="0045399F" w:rsidRDefault="0045399F" w:rsidP="0045399F">
      <w:pPr>
        <w:pStyle w:val="CodeSnippet"/>
        <w:ind w:right="180"/>
      </w:pPr>
      <w:r>
        <w:t xml:space="preserve">    </w:t>
      </w:r>
      <w:proofErr w:type="spellStart"/>
      <w:r>
        <w:t>Driver.Navigate</w:t>
      </w:r>
      <w:proofErr w:type="spellEnd"/>
      <w:r>
        <w:t>().</w:t>
      </w:r>
      <w:proofErr w:type="spellStart"/>
      <w:r>
        <w:t>GoToUrl</w:t>
      </w:r>
      <w:proofErr w:type="spellEnd"/>
      <w:r>
        <w:t>(</w:t>
      </w:r>
      <w:proofErr w:type="spellStart"/>
      <w:r>
        <w:t>AppUrl</w:t>
      </w:r>
      <w:proofErr w:type="spellEnd"/>
      <w:r>
        <w:t>);</w:t>
      </w:r>
    </w:p>
    <w:p w14:paraId="758BDE40" w14:textId="77777777" w:rsidR="0045399F" w:rsidRDefault="0045399F" w:rsidP="0045399F">
      <w:pPr>
        <w:pStyle w:val="CodeSnippet"/>
        <w:ind w:right="180"/>
      </w:pPr>
      <w:r>
        <w:t xml:space="preserve">    </w:t>
      </w:r>
      <w:r>
        <w:rPr>
          <w:color w:val="0000FF"/>
        </w:rPr>
        <w:t>var</w:t>
      </w:r>
      <w:r>
        <w:t xml:space="preserve"> login = </w:t>
      </w:r>
      <w:proofErr w:type="spellStart"/>
      <w:r>
        <w:t>Driver.FindElement</w:t>
      </w:r>
      <w:proofErr w:type="spellEnd"/>
      <w:r>
        <w:t>(</w:t>
      </w:r>
      <w:proofErr w:type="spellStart"/>
      <w:r>
        <w:t>By.XPath</w:t>
      </w:r>
      <w:proofErr w:type="spellEnd"/>
      <w:r>
        <w:t>(</w:t>
      </w:r>
      <w:r>
        <w:rPr>
          <w:color w:val="A31515"/>
        </w:rPr>
        <w:t>"//button[contains(text(), 'Log In')]"</w:t>
      </w:r>
      <w:r>
        <w:t>));</w:t>
      </w:r>
    </w:p>
    <w:p w14:paraId="11DA3B35" w14:textId="77777777" w:rsidR="0045399F" w:rsidRDefault="0045399F" w:rsidP="0045399F">
      <w:pPr>
        <w:pStyle w:val="CodeSnippet"/>
        <w:ind w:right="180"/>
      </w:pPr>
      <w:r>
        <w:t xml:space="preserve">    </w:t>
      </w:r>
      <w:proofErr w:type="spellStart"/>
      <w:r>
        <w:t>login.Click</w:t>
      </w:r>
      <w:proofErr w:type="spellEnd"/>
      <w:r>
        <w:t>();</w:t>
      </w:r>
    </w:p>
    <w:p w14:paraId="7C1E20C4" w14:textId="77777777" w:rsidR="0045399F" w:rsidRDefault="0045399F" w:rsidP="0045399F">
      <w:pPr>
        <w:pStyle w:val="CodeSnippet"/>
        <w:ind w:right="180"/>
      </w:pPr>
    </w:p>
    <w:p w14:paraId="2ADBE81B" w14:textId="77777777" w:rsidR="0045399F" w:rsidRDefault="0045399F" w:rsidP="0045399F">
      <w:pPr>
        <w:pStyle w:val="CodeSnippet"/>
        <w:ind w:right="180"/>
      </w:pPr>
      <w:r>
        <w:t xml:space="preserve">    </w:t>
      </w:r>
      <w:proofErr w:type="spellStart"/>
      <w:r>
        <w:t>Driver.Title.ShouldStartWith</w:t>
      </w:r>
      <w:proofErr w:type="spellEnd"/>
      <w:r>
        <w:t>(</w:t>
      </w:r>
      <w:r>
        <w:rPr>
          <w:color w:val="A31515"/>
        </w:rPr>
        <w:t>"Home Page"</w:t>
      </w:r>
      <w:r>
        <w:t>);</w:t>
      </w:r>
    </w:p>
    <w:p w14:paraId="516412AC" w14:textId="77777777" w:rsidR="0045399F" w:rsidRDefault="0045399F" w:rsidP="0045399F">
      <w:pPr>
        <w:pStyle w:val="CodeSnippet"/>
        <w:ind w:right="180"/>
      </w:pPr>
    </w:p>
    <w:p w14:paraId="072D398A" w14:textId="77777777" w:rsidR="0045399F" w:rsidRDefault="0045399F" w:rsidP="0045399F">
      <w:pPr>
        <w:pStyle w:val="CodeSnippet"/>
        <w:ind w:right="180"/>
      </w:pPr>
      <w:r>
        <w:t xml:space="preserve">    </w:t>
      </w:r>
      <w:r>
        <w:rPr>
          <w:color w:val="0000FF"/>
        </w:rPr>
        <w:t>var</w:t>
      </w:r>
      <w:r>
        <w:t xml:space="preserve"> logout = </w:t>
      </w:r>
      <w:proofErr w:type="spellStart"/>
      <w:r>
        <w:t>Driver.FindElement</w:t>
      </w:r>
      <w:proofErr w:type="spellEnd"/>
      <w:r>
        <w:t>(</w:t>
      </w:r>
      <w:proofErr w:type="spellStart"/>
      <w:r>
        <w:t>By.LinkText</w:t>
      </w:r>
      <w:proofErr w:type="spellEnd"/>
      <w:r>
        <w:t>(</w:t>
      </w:r>
      <w:r>
        <w:rPr>
          <w:color w:val="A31515"/>
        </w:rPr>
        <w:t>"Logout"</w:t>
      </w:r>
      <w:r>
        <w:t>));</w:t>
      </w:r>
    </w:p>
    <w:p w14:paraId="6D050992" w14:textId="77777777" w:rsidR="0045399F" w:rsidRDefault="0045399F" w:rsidP="0045399F">
      <w:pPr>
        <w:pStyle w:val="CodeSnippet"/>
        <w:ind w:right="180"/>
      </w:pPr>
      <w:r>
        <w:t xml:space="preserve">    </w:t>
      </w:r>
      <w:proofErr w:type="spellStart"/>
      <w:r>
        <w:t>logout.Click</w:t>
      </w:r>
      <w:proofErr w:type="spellEnd"/>
      <w:r>
        <w:t>();</w:t>
      </w:r>
    </w:p>
    <w:p w14:paraId="754D06D8" w14:textId="77777777" w:rsidR="0045399F" w:rsidRDefault="0045399F" w:rsidP="0045399F">
      <w:pPr>
        <w:pStyle w:val="CodeSnippet"/>
        <w:ind w:right="180"/>
      </w:pPr>
    </w:p>
    <w:p w14:paraId="270C8062" w14:textId="77777777" w:rsidR="0045399F" w:rsidRDefault="0045399F" w:rsidP="0045399F">
      <w:pPr>
        <w:pStyle w:val="CodeSnippet"/>
        <w:ind w:right="180"/>
      </w:pPr>
      <w:r>
        <w:t xml:space="preserve">    </w:t>
      </w:r>
      <w:proofErr w:type="spellStart"/>
      <w:r>
        <w:t>Driver.Title.ShouldStartWith</w:t>
      </w:r>
      <w:proofErr w:type="spellEnd"/>
      <w:r>
        <w:t>(</w:t>
      </w:r>
      <w:r>
        <w:rPr>
          <w:color w:val="A31515"/>
        </w:rPr>
        <w:t>"Login"</w:t>
      </w:r>
      <w:r>
        <w:t>);</w:t>
      </w:r>
    </w:p>
    <w:p w14:paraId="216E8ACB" w14:textId="25A60971" w:rsidR="0045399F" w:rsidRDefault="0045399F" w:rsidP="0045399F">
      <w:pPr>
        <w:pStyle w:val="CodeSnippet"/>
        <w:ind w:right="180"/>
      </w:pPr>
      <w:r>
        <w:t>}</w:t>
      </w:r>
    </w:p>
    <w:p w14:paraId="530CFE94" w14:textId="62DF2F68" w:rsidR="00937D26" w:rsidRDefault="0045399F" w:rsidP="0045399F">
      <w:pPr>
        <w:pStyle w:val="BodyText"/>
      </w:pPr>
      <w:r>
        <w:t xml:space="preserve">In this case, Driver is a property that is the Selenium Driver class that wraps a model of the web page being viewed by the browser. These tests can execute from any machine where the executing identity can </w:t>
      </w:r>
      <w:proofErr w:type="gramStart"/>
      <w:r>
        <w:t>actually start</w:t>
      </w:r>
      <w:proofErr w:type="gramEnd"/>
      <w:r>
        <w:t xml:space="preserve"> up and control and instance of a web browser. And since full-system tests are run against a fully deployed environment, it is important that the CI build process packages up the test suite and deploys it along with the application components in the TDD environment. We will cover more about packaging and deploying in later chapters. </w:t>
      </w:r>
    </w:p>
    <w:p w14:paraId="401E7AD5" w14:textId="4B1C622A" w:rsidR="00937D26" w:rsidRDefault="00937D26" w:rsidP="00937D26">
      <w:pPr>
        <w:pStyle w:val="Heading3"/>
      </w:pPr>
      <w:r>
        <w:t>Inspections</w:t>
      </w:r>
    </w:p>
    <w:p w14:paraId="2651CEE2" w14:textId="7648FC15" w:rsidR="0045399F" w:rsidRDefault="0045399F" w:rsidP="00937D26">
      <w:pPr>
        <w:pStyle w:val="BodyText"/>
      </w:pPr>
      <w:r>
        <w:t>A pull request in Azure Repos or GitHub is the perfect place to facilitate a code inspection. Here is a flow in Azure Repos. We start with a feature branch ready for merging. The developer creates the pull request.</w:t>
      </w:r>
      <w:r w:rsidR="00D750FC">
        <w:t xml:space="preserve"> By policy, </w:t>
      </w:r>
      <w:r w:rsidR="000A3EFC">
        <w:t xml:space="preserve">the developer initializes the </w:t>
      </w:r>
      <w:r w:rsidR="000A3EFC">
        <w:lastRenderedPageBreak/>
        <w:t>description with a markdown task list that includes all the steps of the inspection. This can be pulled from a wiki or markdown file stored with the application.</w:t>
      </w:r>
    </w:p>
    <w:p w14:paraId="68FB998D" w14:textId="6F553FC7" w:rsidR="000A3EFC" w:rsidRDefault="000A3EFC" w:rsidP="000A3EFC">
      <w:pPr>
        <w:pStyle w:val="Figure"/>
      </w:pPr>
      <w:r>
        <w:rPr>
          <w:noProof/>
        </w:rPr>
        <w:drawing>
          <wp:inline distT="0" distB="0" distL="0" distR="0" wp14:anchorId="65EB29CE" wp14:editId="4EB0CA7F">
            <wp:extent cx="6400800" cy="526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5260975"/>
                    </a:xfrm>
                    <a:prstGeom prst="rect">
                      <a:avLst/>
                    </a:prstGeom>
                  </pic:spPr>
                </pic:pic>
              </a:graphicData>
            </a:graphic>
          </wp:inline>
        </w:drawing>
      </w:r>
    </w:p>
    <w:p w14:paraId="347CA6BC" w14:textId="1FD459A6" w:rsidR="000A3EFC" w:rsidRDefault="000A3EFC" w:rsidP="000A3EFC">
      <w:pPr>
        <w:pStyle w:val="FigureCaption"/>
      </w:pPr>
      <w:r>
        <w:t>Figure: Pull request that executes a multi-step inspection</w:t>
      </w:r>
    </w:p>
    <w:p w14:paraId="1AEECC96" w14:textId="7FFF5167" w:rsidR="00937D26" w:rsidRDefault="000A3EFC" w:rsidP="000A3EFC">
      <w:pPr>
        <w:pStyle w:val="BodyText"/>
      </w:pPr>
      <w:r>
        <w:t xml:space="preserve">The approver can check off the items as they are inspected. When an item fails, the comments can be </w:t>
      </w:r>
      <w:proofErr w:type="gramStart"/>
      <w:r>
        <w:t>used</w:t>
      </w:r>
      <w:proofErr w:type="gramEnd"/>
      <w:r>
        <w:t xml:space="preserve"> and the pull request rejected. More commits can be added to the branch to fix the issue. Then, using the comments in the pull request, the submitter can request that the inspector have another look. Once the branch meets all criteria in the inspect, the inspector approves the pull request and merges the branch. The checklist, and the complete dialog used to resolve any issues is fully documented in Azure Repos.</w:t>
      </w:r>
    </w:p>
    <w:p w14:paraId="00E2CA1E" w14:textId="46247E2E" w:rsidR="000A3EFC" w:rsidRDefault="000A3EFC" w:rsidP="000A3EFC">
      <w:pPr>
        <w:pStyle w:val="Heading2"/>
      </w:pPr>
      <w:r>
        <w:t>Wrap up</w:t>
      </w:r>
    </w:p>
    <w:p w14:paraId="0109860D" w14:textId="6E68D4C9" w:rsidR="000A3EFC" w:rsidRPr="000A3EFC" w:rsidRDefault="000A3EFC" w:rsidP="000A3EFC">
      <w:pPr>
        <w:pStyle w:val="BodyText"/>
      </w:pPr>
      <w:r>
        <w:t xml:space="preserve">In this chapter, you’ve learned how to use some available research to predict how many defects to expect for your application. You’ve also learned three of the critical defect removal methods available in the industry. We’ve covered static analysis, multiple levels of testing, and the concept and implementation of inspections. Armed with these defect removal methods, your teams will quickly remove defects even within development rather than promoting them to downstream phases. </w:t>
      </w:r>
      <w:bookmarkStart w:id="0" w:name="_GoBack"/>
      <w:bookmarkEnd w:id="0"/>
    </w:p>
    <w:sdt>
      <w:sdtPr>
        <w:id w:val="2091108029"/>
        <w:docPartObj>
          <w:docPartGallery w:val="Bibliographies"/>
          <w:docPartUnique/>
        </w:docPartObj>
      </w:sdtPr>
      <w:sdtEndPr>
        <w:rPr>
          <w:rFonts w:ascii="Verdana" w:hAnsi="Verdana"/>
          <w:b w:val="0"/>
          <w:color w:val="auto"/>
          <w:kern w:val="0"/>
          <w:sz w:val="20"/>
        </w:rPr>
      </w:sdtEndPr>
      <w:sdtContent>
        <w:p w14:paraId="24F8C56F" w14:textId="5405F9BA" w:rsidR="00FD5F1A" w:rsidRDefault="00FD5F1A">
          <w:pPr>
            <w:pStyle w:val="Heading1"/>
          </w:pPr>
          <w:r>
            <w:t>Bibliography</w:t>
          </w:r>
        </w:p>
        <w:p w14:paraId="044A4976" w14:textId="77777777" w:rsidR="00973B23" w:rsidRPr="00973B23" w:rsidRDefault="00973B23" w:rsidP="00973B23">
          <w:pPr>
            <w:pStyle w:val="BodyText"/>
          </w:pPr>
        </w:p>
        <w:sdt>
          <w:sdtPr>
            <w:id w:val="111145805"/>
            <w:bibliography/>
          </w:sdtPr>
          <w:sdtEndPr>
            <w:rPr>
              <w:rFonts w:ascii="Verdana" w:eastAsia="Times New Roman" w:hAnsi="Verdana" w:cs="Times New Roman"/>
              <w:sz w:val="20"/>
              <w:szCs w:val="20"/>
            </w:rPr>
          </w:sdtEndPr>
          <w:sdtContent>
            <w:p w14:paraId="75FA0190" w14:textId="77777777" w:rsidR="00BF5537" w:rsidRDefault="00FD5F1A" w:rsidP="00BF5537">
              <w:pPr>
                <w:pStyle w:val="Bibliography"/>
                <w:ind w:left="720" w:hanging="720"/>
                <w:rPr>
                  <w:noProof/>
                </w:rPr>
              </w:pPr>
              <w:r>
                <w:fldChar w:fldCharType="begin"/>
              </w:r>
              <w:r>
                <w:instrText xml:space="preserve"> BIBLIOGRAPHY </w:instrText>
              </w:r>
              <w:r>
                <w:fldChar w:fldCharType="separate"/>
              </w:r>
              <w:r w:rsidR="00BF5537">
                <w:rPr>
                  <w:noProof/>
                </w:rPr>
                <w:t xml:space="preserve">Beck, K. (2002). </w:t>
              </w:r>
              <w:r w:rsidR="00BF5537">
                <w:rPr>
                  <w:i/>
                  <w:iCs/>
                  <w:noProof/>
                </w:rPr>
                <w:t>Test Driven Development: By Example.</w:t>
              </w:r>
              <w:r w:rsidR="00BF5537">
                <w:rPr>
                  <w:noProof/>
                </w:rPr>
                <w:t xml:space="preserve"> Addison-Wesley Professional.</w:t>
              </w:r>
            </w:p>
            <w:p w14:paraId="131ADDF6" w14:textId="77777777" w:rsidR="00BF5537" w:rsidRDefault="00BF5537" w:rsidP="00BF5537">
              <w:pPr>
                <w:pStyle w:val="Bibliography"/>
                <w:ind w:left="720" w:hanging="720"/>
                <w:rPr>
                  <w:noProof/>
                </w:rPr>
              </w:pPr>
              <w:r>
                <w:rPr>
                  <w:i/>
                  <w:iCs/>
                  <w:noProof/>
                </w:rPr>
                <w:lastRenderedPageBreak/>
                <w:t>Install FxCop analyzers in Visual Studio</w:t>
              </w:r>
              <w:r>
                <w:rPr>
                  <w:noProof/>
                </w:rPr>
                <w:t>. (2018, 8 2). Retrieved from Visual Studio Docs: https://docs.microsoft.com/en-us/visualstudio/code-quality/install-fxcop-analyzers?view=vs-2017</w:t>
              </w:r>
            </w:p>
            <w:p w14:paraId="08C1E888" w14:textId="77777777" w:rsidR="00BF5537" w:rsidRDefault="00BF5537" w:rsidP="00BF5537">
              <w:pPr>
                <w:pStyle w:val="Bibliography"/>
                <w:ind w:left="720" w:hanging="720"/>
                <w:rPr>
                  <w:noProof/>
                </w:rPr>
              </w:pPr>
              <w:r>
                <w:rPr>
                  <w:noProof/>
                </w:rPr>
                <w:t>Jones, C. (2012). Retrieved from SOFTWARE DEFECT ORIGINS AND REMOVAL METHODS: https://www.ifpug.org/Documents/Jones-SoftwareDefectOriginsAndRemovalMethodsDraft5.pdf</w:t>
              </w:r>
            </w:p>
            <w:p w14:paraId="12026BCC" w14:textId="77777777" w:rsidR="00BF5537" w:rsidRDefault="00BF5537" w:rsidP="00BF5537">
              <w:pPr>
                <w:pStyle w:val="Bibliography"/>
                <w:ind w:left="720" w:hanging="720"/>
                <w:rPr>
                  <w:noProof/>
                </w:rPr>
              </w:pPr>
              <w:r>
                <w:rPr>
                  <w:noProof/>
                </w:rPr>
                <w:t xml:space="preserve">jones, C. (2016). </w:t>
              </w:r>
              <w:r>
                <w:rPr>
                  <w:i/>
                  <w:iCs/>
                  <w:noProof/>
                </w:rPr>
                <w:t>Exceeding 99% in Defect Removal Efficiency (DRE) for Software.</w:t>
              </w:r>
              <w:r>
                <w:rPr>
                  <w:noProof/>
                </w:rPr>
                <w:t xml:space="preserve"> Retrieved from http://www.ifpug.org/Documents/Toppin99percentDRE2016.pdf</w:t>
              </w:r>
            </w:p>
            <w:p w14:paraId="01EE220B" w14:textId="77777777" w:rsidR="00BF5537" w:rsidRDefault="00BF5537" w:rsidP="00BF5537">
              <w:pPr>
                <w:pStyle w:val="Bibliography"/>
                <w:ind w:left="720" w:hanging="720"/>
                <w:rPr>
                  <w:noProof/>
                </w:rPr>
              </w:pPr>
              <w:r>
                <w:rPr>
                  <w:noProof/>
                </w:rPr>
                <w:t xml:space="preserve">Jones, C. (2017). </w:t>
              </w:r>
              <w:r>
                <w:rPr>
                  <w:i/>
                  <w:iCs/>
                  <w:noProof/>
                </w:rPr>
                <w:t>Software Economics and Function Point Metrics: Thirty years of IFPUG Progress.</w:t>
              </w:r>
              <w:r>
                <w:rPr>
                  <w:noProof/>
                </w:rPr>
                <w:t xml:space="preserve"> Retrieved from http://www.ifpug.org/wp-content/uploads/2017/04/IYSM.-Thirty-years-of-IFPUG.-Software-Economics-and-Function-Point-Metrics-Capers-Jones.pdf</w:t>
              </w:r>
            </w:p>
            <w:p w14:paraId="279CA490" w14:textId="77777777" w:rsidR="00BF5537" w:rsidRDefault="00BF5537" w:rsidP="00BF5537">
              <w:pPr>
                <w:pStyle w:val="Bibliography"/>
                <w:ind w:left="720" w:hanging="720"/>
                <w:rPr>
                  <w:noProof/>
                </w:rPr>
              </w:pPr>
              <w:r>
                <w:rPr>
                  <w:noProof/>
                </w:rPr>
                <w:t xml:space="preserve">Microsoft. (n.d.). </w:t>
              </w:r>
              <w:r>
                <w:rPr>
                  <w:i/>
                  <w:iCs/>
                  <w:noProof/>
                </w:rPr>
                <w:t>Get started with Roslyn analyzers</w:t>
              </w:r>
              <w:r>
                <w:rPr>
                  <w:noProof/>
                </w:rPr>
                <w:t>. Retrieved from Visual Studio Docs: https://docs.microsoft.com/en-us/visualstudio/extensibility/getting-started-with-roslyn-analyzers?view=vs-2017</w:t>
              </w:r>
            </w:p>
            <w:p w14:paraId="3F61F45E" w14:textId="77777777" w:rsidR="00BF5537" w:rsidRDefault="00BF5537" w:rsidP="00BF5537">
              <w:pPr>
                <w:pStyle w:val="Bibliography"/>
                <w:ind w:left="720" w:hanging="720"/>
                <w:rPr>
                  <w:noProof/>
                </w:rPr>
              </w:pPr>
              <w:r>
                <w:rPr>
                  <w:noProof/>
                </w:rPr>
                <w:t xml:space="preserve">Microsoft/Azure. (n.d.). </w:t>
              </w:r>
              <w:r>
                <w:rPr>
                  <w:i/>
                  <w:iCs/>
                  <w:noProof/>
                </w:rPr>
                <w:t>Shift Left to Make Testing Fast and Reliable</w:t>
              </w:r>
              <w:r>
                <w:rPr>
                  <w:noProof/>
                </w:rPr>
                <w:t>. Retrieved from Azure DevOps Docs: https://docs.microsoft.com/en-us/azure/devops/learn/devops-at-microsoft/shift-left-make-testing-fast-reliable#test-taxonomy</w:t>
              </w:r>
            </w:p>
            <w:p w14:paraId="2BE892A4" w14:textId="77777777" w:rsidR="00BF5537" w:rsidRDefault="00BF5537" w:rsidP="00BF5537">
              <w:pPr>
                <w:pStyle w:val="Bibliography"/>
                <w:ind w:left="720" w:hanging="720"/>
                <w:rPr>
                  <w:noProof/>
                </w:rPr>
              </w:pPr>
              <w:r>
                <w:rPr>
                  <w:noProof/>
                </w:rPr>
                <w:t xml:space="preserve">Newkirk, J. W., &amp; Vorontsov, A. A. (2004). </w:t>
              </w:r>
              <w:r>
                <w:rPr>
                  <w:i/>
                  <w:iCs/>
                  <w:noProof/>
                </w:rPr>
                <w:t>Test-Driven Development in Microsoft .NET.</w:t>
              </w:r>
              <w:r>
                <w:rPr>
                  <w:noProof/>
                </w:rPr>
                <w:t xml:space="preserve"> Microsoft Press.</w:t>
              </w:r>
            </w:p>
            <w:p w14:paraId="144E64EA" w14:textId="77777777" w:rsidR="00BF5537" w:rsidRDefault="00BF5537" w:rsidP="00BF5537">
              <w:pPr>
                <w:pStyle w:val="Bibliography"/>
                <w:ind w:left="720" w:hanging="720"/>
                <w:rPr>
                  <w:noProof/>
                </w:rPr>
              </w:pPr>
              <w:r>
                <w:rPr>
                  <w:i/>
                  <w:iCs/>
                  <w:noProof/>
                </w:rPr>
                <w:t>UI test with Selenium</w:t>
              </w:r>
              <w:r>
                <w:rPr>
                  <w:noProof/>
                </w:rPr>
                <w:t>. (n.d.). Retrieved from https://docs.microsoft.com/en-us/azure/devops/pipelines/test/continuous-test-selenium?view=azure-devops</w:t>
              </w:r>
            </w:p>
            <w:p w14:paraId="76BAEEF7" w14:textId="63F679B9" w:rsidR="00FD5F1A" w:rsidRDefault="00FD5F1A" w:rsidP="00BF5537">
              <w:r>
                <w:rPr>
                  <w:b/>
                  <w:bCs/>
                  <w:noProof/>
                </w:rPr>
                <w:fldChar w:fldCharType="end"/>
              </w:r>
            </w:p>
          </w:sdtContent>
        </w:sdt>
      </w:sdtContent>
    </w:sdt>
    <w:p w14:paraId="62E67E05" w14:textId="77777777" w:rsidR="00937D26" w:rsidRPr="00937D26" w:rsidRDefault="00937D26" w:rsidP="00937D26">
      <w:pPr>
        <w:pStyle w:val="BodyText"/>
      </w:pPr>
    </w:p>
    <w:sectPr w:rsidR="00937D26" w:rsidRPr="00937D26">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B4D9C" w14:textId="77777777" w:rsidR="00F83BD5" w:rsidRDefault="00F83BD5" w:rsidP="00911B88">
      <w:r>
        <w:separator/>
      </w:r>
    </w:p>
  </w:endnote>
  <w:endnote w:type="continuationSeparator" w:id="0">
    <w:p w14:paraId="72B61317" w14:textId="77777777" w:rsidR="00F83BD5" w:rsidRDefault="00F83BD5" w:rsidP="0091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4F4AC" w14:textId="77777777" w:rsidR="00F83BD5" w:rsidRDefault="00F83BD5" w:rsidP="00911B88">
      <w:r>
        <w:separator/>
      </w:r>
    </w:p>
  </w:footnote>
  <w:footnote w:type="continuationSeparator" w:id="0">
    <w:p w14:paraId="32BBDBD9" w14:textId="77777777" w:rsidR="00F83BD5" w:rsidRDefault="00F83BD5" w:rsidP="00911B88">
      <w:r>
        <w:continuationSeparator/>
      </w:r>
    </w:p>
  </w:footnote>
  <w:footnote w:id="1">
    <w:p w14:paraId="5FD5925B" w14:textId="338C68DB" w:rsidR="0096520F" w:rsidRDefault="0096520F">
      <w:pPr>
        <w:pStyle w:val="FootnoteText"/>
      </w:pPr>
      <w:r>
        <w:rPr>
          <w:rStyle w:val="FootnoteReference"/>
        </w:rPr>
        <w:footnoteRef/>
      </w:r>
      <w:r>
        <w:t xml:space="preserve"> </w:t>
      </w:r>
      <w:sdt>
        <w:sdtPr>
          <w:id w:val="-1366670472"/>
          <w:citation/>
        </w:sdtPr>
        <w:sdtContent>
          <w:r>
            <w:fldChar w:fldCharType="begin"/>
          </w:r>
          <w:r>
            <w:instrText xml:space="preserve"> CITATION Cap12 \l 1033 </w:instrText>
          </w:r>
          <w:r>
            <w:fldChar w:fldCharType="separate"/>
          </w:r>
          <w:r w:rsidR="00BF5537">
            <w:rPr>
              <w:noProof/>
            </w:rPr>
            <w:t>(Jones, SOFTWARE DEFECT ORIGINS AND REMOVAL METHODS, 2012)</w:t>
          </w:r>
          <w:r>
            <w:fldChar w:fldCharType="end"/>
          </w:r>
        </w:sdtContent>
      </w:sdt>
    </w:p>
  </w:footnote>
  <w:footnote w:id="2">
    <w:p w14:paraId="4B0607F0" w14:textId="7B14A3EE" w:rsidR="0096520F" w:rsidRDefault="0096520F">
      <w:pPr>
        <w:pStyle w:val="FootnoteText"/>
      </w:pPr>
      <w:r>
        <w:rPr>
          <w:rStyle w:val="FootnoteReference"/>
        </w:rPr>
        <w:footnoteRef/>
      </w:r>
      <w:r>
        <w:t xml:space="preserve"> </w:t>
      </w:r>
      <w:sdt>
        <w:sdtPr>
          <w:id w:val="-1726908250"/>
          <w:citation/>
        </w:sdtPr>
        <w:sdtContent>
          <w:r>
            <w:fldChar w:fldCharType="begin"/>
          </w:r>
          <w:r>
            <w:instrText xml:space="preserve"> CITATION Jon17 \l 1033 </w:instrText>
          </w:r>
          <w:r>
            <w:fldChar w:fldCharType="separate"/>
          </w:r>
          <w:r w:rsidR="00BF5537">
            <w:rPr>
              <w:noProof/>
            </w:rPr>
            <w:t>(Jones, Software Economics and Function Point Metrics: Thirty years of IFPUG Progress, 2017)</w:t>
          </w:r>
          <w:r>
            <w:fldChar w:fldCharType="end"/>
          </w:r>
        </w:sdtContent>
      </w:sdt>
    </w:p>
  </w:footnote>
  <w:footnote w:id="3">
    <w:p w14:paraId="0DB96CA3" w14:textId="30071496" w:rsidR="0096520F" w:rsidRDefault="0096520F">
      <w:pPr>
        <w:pStyle w:val="FootnoteText"/>
      </w:pPr>
      <w:r>
        <w:rPr>
          <w:rStyle w:val="FootnoteReference"/>
        </w:rPr>
        <w:footnoteRef/>
      </w:r>
      <w:r>
        <w:t xml:space="preserve"> </w:t>
      </w:r>
      <w:sdt>
        <w:sdtPr>
          <w:id w:val="-1384172738"/>
          <w:citation/>
        </w:sdtPr>
        <w:sdtContent>
          <w:r>
            <w:fldChar w:fldCharType="begin"/>
          </w:r>
          <w:r>
            <w:instrText xml:space="preserve"> CITATION jon16 \l 1033 </w:instrText>
          </w:r>
          <w:r>
            <w:fldChar w:fldCharType="separate"/>
          </w:r>
          <w:r w:rsidR="00BF5537">
            <w:rPr>
              <w:noProof/>
            </w:rPr>
            <w:t>(jones, 2016)</w:t>
          </w:r>
          <w:r>
            <w:fldChar w:fldCharType="end"/>
          </w:r>
        </w:sdtContent>
      </w:sdt>
    </w:p>
  </w:footnote>
  <w:footnote w:id="4">
    <w:p w14:paraId="45C332F3" w14:textId="66E5977B" w:rsidR="0096520F" w:rsidRDefault="0096520F">
      <w:pPr>
        <w:pStyle w:val="FootnoteText"/>
      </w:pPr>
      <w:r>
        <w:rPr>
          <w:rStyle w:val="FootnoteReference"/>
        </w:rPr>
        <w:footnoteRef/>
      </w:r>
      <w:r>
        <w:t xml:space="preserve"> </w:t>
      </w:r>
      <w:sdt>
        <w:sdtPr>
          <w:id w:val="-1680033145"/>
          <w:citation/>
        </w:sdtPr>
        <w:sdtContent>
          <w:r>
            <w:fldChar w:fldCharType="begin"/>
          </w:r>
          <w:r>
            <w:instrText xml:space="preserve"> CITATION Ken021 \l 1033 </w:instrText>
          </w:r>
          <w:r>
            <w:fldChar w:fldCharType="separate"/>
          </w:r>
          <w:r w:rsidR="00BF5537">
            <w:rPr>
              <w:noProof/>
            </w:rPr>
            <w:t>(Beck, 2002)</w:t>
          </w:r>
          <w:r>
            <w:fldChar w:fldCharType="end"/>
          </w:r>
        </w:sdtContent>
      </w:sdt>
    </w:p>
  </w:footnote>
  <w:footnote w:id="5">
    <w:p w14:paraId="6525A0E9" w14:textId="0017E0F6" w:rsidR="0096520F" w:rsidRDefault="0096520F">
      <w:pPr>
        <w:pStyle w:val="FootnoteText"/>
      </w:pPr>
      <w:r>
        <w:rPr>
          <w:rStyle w:val="FootnoteReference"/>
        </w:rPr>
        <w:footnoteRef/>
      </w:r>
      <w:r>
        <w:t xml:space="preserve"> </w:t>
      </w:r>
      <w:sdt>
        <w:sdtPr>
          <w:id w:val="-1283031847"/>
          <w:citation/>
        </w:sdtPr>
        <w:sdtContent>
          <w:r>
            <w:fldChar w:fldCharType="begin"/>
          </w:r>
          <w:r>
            <w:instrText xml:space="preserve">CITATION New04 \l 1033 </w:instrText>
          </w:r>
          <w:r>
            <w:fldChar w:fldCharType="separate"/>
          </w:r>
          <w:r w:rsidR="00BF5537">
            <w:rPr>
              <w:noProof/>
            </w:rPr>
            <w:t>(Newkirk &amp; Vorontsov, 2004)</w:t>
          </w:r>
          <w:r>
            <w:fldChar w:fldCharType="end"/>
          </w:r>
        </w:sdtContent>
      </w:sdt>
    </w:p>
  </w:footnote>
  <w:footnote w:id="6">
    <w:p w14:paraId="07EFD3DC" w14:textId="708EC02A" w:rsidR="0096520F" w:rsidRDefault="0096520F">
      <w:pPr>
        <w:pStyle w:val="FootnoteText"/>
      </w:pPr>
      <w:r>
        <w:rPr>
          <w:rStyle w:val="FootnoteReference"/>
        </w:rPr>
        <w:footnoteRef/>
      </w:r>
      <w:r>
        <w:t xml:space="preserve"> </w:t>
      </w:r>
      <w:sdt>
        <w:sdtPr>
          <w:id w:val="935022632"/>
          <w:citation/>
        </w:sdtPr>
        <w:sdtContent>
          <w:r>
            <w:fldChar w:fldCharType="begin"/>
          </w:r>
          <w:r>
            <w:instrText xml:space="preserve"> CITATION Roslyn \l 1033 </w:instrText>
          </w:r>
          <w:r>
            <w:fldChar w:fldCharType="separate"/>
          </w:r>
          <w:r w:rsidR="00BF5537">
            <w:rPr>
              <w:noProof/>
            </w:rPr>
            <w:t>(Microsoft, n.d.)</w:t>
          </w:r>
          <w:r>
            <w:fldChar w:fldCharType="end"/>
          </w:r>
        </w:sdtContent>
      </w:sdt>
    </w:p>
  </w:footnote>
  <w:footnote w:id="7">
    <w:p w14:paraId="3DD8AAF8" w14:textId="680AA30D" w:rsidR="0096520F" w:rsidRDefault="0096520F">
      <w:pPr>
        <w:pStyle w:val="FootnoteText"/>
      </w:pPr>
      <w:r>
        <w:rPr>
          <w:rStyle w:val="FootnoteReference"/>
        </w:rPr>
        <w:footnoteRef/>
      </w:r>
      <w:r>
        <w:t xml:space="preserve"> </w:t>
      </w:r>
      <w:sdt>
        <w:sdtPr>
          <w:id w:val="-532429156"/>
          <w:citation/>
        </w:sdtPr>
        <w:sdtContent>
          <w:r>
            <w:fldChar w:fldCharType="begin"/>
          </w:r>
          <w:r>
            <w:instrText xml:space="preserve"> CITATION AzDOTest \l 1033 </w:instrText>
          </w:r>
          <w:r>
            <w:fldChar w:fldCharType="separate"/>
          </w:r>
          <w:r w:rsidR="00BF5537">
            <w:rPr>
              <w:noProof/>
            </w:rPr>
            <w:t>(Microsoft/Azure, n.d.)</w:t>
          </w:r>
          <w:r>
            <w:fldChar w:fldCharType="end"/>
          </w:r>
        </w:sdtContent>
      </w:sdt>
    </w:p>
  </w:footnote>
  <w:footnote w:id="8">
    <w:p w14:paraId="7CD584EE" w14:textId="775E5789" w:rsidR="00AC3991" w:rsidRDefault="00AC3991">
      <w:pPr>
        <w:pStyle w:val="FootnoteText"/>
      </w:pPr>
      <w:r>
        <w:rPr>
          <w:rStyle w:val="FootnoteReference"/>
        </w:rPr>
        <w:footnoteRef/>
      </w:r>
      <w:r>
        <w:t xml:space="preserve"> </w:t>
      </w:r>
      <w:sdt>
        <w:sdtPr>
          <w:id w:val="-472907376"/>
          <w:citation/>
        </w:sdtPr>
        <w:sdtContent>
          <w:r>
            <w:fldChar w:fldCharType="begin"/>
          </w:r>
          <w:r w:rsidR="008C6146">
            <w:instrText xml:space="preserve">CITATION Mic18 \l 1033 </w:instrText>
          </w:r>
          <w:r>
            <w:fldChar w:fldCharType="separate"/>
          </w:r>
          <w:r w:rsidR="00BF5537">
            <w:rPr>
              <w:noProof/>
            </w:rPr>
            <w:t>(Install FxCop analyzers in Visual Studio, 2018)</w:t>
          </w:r>
          <w:r>
            <w:fldChar w:fldCharType="end"/>
          </w:r>
        </w:sdtContent>
      </w:sdt>
    </w:p>
  </w:footnote>
  <w:footnote w:id="9">
    <w:p w14:paraId="2DDE7D7A" w14:textId="5B60B2D1" w:rsidR="0045399F" w:rsidRDefault="0045399F">
      <w:pPr>
        <w:pStyle w:val="FootnoteText"/>
      </w:pPr>
      <w:r>
        <w:rPr>
          <w:rStyle w:val="FootnoteReference"/>
        </w:rPr>
        <w:footnoteRef/>
      </w:r>
      <w:r>
        <w:t xml:space="preserve"> </w:t>
      </w:r>
      <w:sdt>
        <w:sdtPr>
          <w:id w:val="-806632012"/>
          <w:citation/>
        </w:sdtPr>
        <w:sdtContent>
          <w:r>
            <w:fldChar w:fldCharType="begin"/>
          </w:r>
          <w:r>
            <w:instrText xml:space="preserve"> CITATION UIt \l 1033 </w:instrText>
          </w:r>
          <w:r>
            <w:fldChar w:fldCharType="separate"/>
          </w:r>
          <w:r w:rsidR="00BF5537">
            <w:rPr>
              <w:noProof/>
            </w:rPr>
            <w:t>(UI test with Selenium,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E95"/>
    <w:multiLevelType w:val="multilevel"/>
    <w:tmpl w:val="41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1F35"/>
    <w:multiLevelType w:val="hybridMultilevel"/>
    <w:tmpl w:val="EC5057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34923"/>
    <w:multiLevelType w:val="hybridMultilevel"/>
    <w:tmpl w:val="608EAE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4753A"/>
    <w:multiLevelType w:val="hybridMultilevel"/>
    <w:tmpl w:val="2C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C4679"/>
    <w:multiLevelType w:val="multilevel"/>
    <w:tmpl w:val="CBF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67F24"/>
    <w:multiLevelType w:val="hybridMultilevel"/>
    <w:tmpl w:val="B436F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967F2"/>
    <w:multiLevelType w:val="hybridMultilevel"/>
    <w:tmpl w:val="F4C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77C8F"/>
    <w:multiLevelType w:val="hybridMultilevel"/>
    <w:tmpl w:val="B6DED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F4985"/>
    <w:multiLevelType w:val="hybridMultilevel"/>
    <w:tmpl w:val="536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2402A"/>
    <w:multiLevelType w:val="hybridMultilevel"/>
    <w:tmpl w:val="96E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AC3942"/>
    <w:multiLevelType w:val="hybridMultilevel"/>
    <w:tmpl w:val="2B108E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EB053A"/>
    <w:multiLevelType w:val="hybridMultilevel"/>
    <w:tmpl w:val="8572D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E1444"/>
    <w:multiLevelType w:val="hybridMultilevel"/>
    <w:tmpl w:val="6AA0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B55103"/>
    <w:multiLevelType w:val="hybridMultilevel"/>
    <w:tmpl w:val="72CA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077BC6"/>
    <w:multiLevelType w:val="hybridMultilevel"/>
    <w:tmpl w:val="6BF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60637"/>
    <w:multiLevelType w:val="multilevel"/>
    <w:tmpl w:val="1E4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560395"/>
    <w:multiLevelType w:val="hybridMultilevel"/>
    <w:tmpl w:val="164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001D4"/>
    <w:multiLevelType w:val="hybridMultilevel"/>
    <w:tmpl w:val="9274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CB12C9"/>
    <w:multiLevelType w:val="hybridMultilevel"/>
    <w:tmpl w:val="ACF4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C3861EC"/>
    <w:multiLevelType w:val="hybridMultilevel"/>
    <w:tmpl w:val="B010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72F9A"/>
    <w:multiLevelType w:val="hybridMultilevel"/>
    <w:tmpl w:val="D13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765364"/>
    <w:multiLevelType w:val="hybridMultilevel"/>
    <w:tmpl w:val="E9AC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9329F"/>
    <w:multiLevelType w:val="hybridMultilevel"/>
    <w:tmpl w:val="B6E8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D717BB"/>
    <w:multiLevelType w:val="hybridMultilevel"/>
    <w:tmpl w:val="0B1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76724"/>
    <w:multiLevelType w:val="hybridMultilevel"/>
    <w:tmpl w:val="411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B81CA5"/>
    <w:multiLevelType w:val="hybridMultilevel"/>
    <w:tmpl w:val="158E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F36DE6"/>
    <w:multiLevelType w:val="hybridMultilevel"/>
    <w:tmpl w:val="6B8A1D2E"/>
    <w:lvl w:ilvl="0" w:tplc="BE5C43C2">
      <w:start w:val="1"/>
      <w:numFmt w:val="bullet"/>
      <w:pStyle w:val="BulletedList--Publishing"/>
      <w:lvlText w:val=""/>
      <w:lvlJc w:val="left"/>
      <w:pPr>
        <w:ind w:left="360" w:hanging="360"/>
      </w:pPr>
      <w:rPr>
        <w:rFonts w:ascii="Symbol" w:hAnsi="Symbol" w:hint="default"/>
      </w:rPr>
    </w:lvl>
    <w:lvl w:ilvl="1" w:tplc="C90EBEE4">
      <w:start w:val="1"/>
      <w:numFmt w:val="bullet"/>
      <w:pStyle w:val="BulletedLis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8203AF"/>
    <w:multiLevelType w:val="hybridMultilevel"/>
    <w:tmpl w:val="9422549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04F6B"/>
    <w:multiLevelType w:val="hybridMultilevel"/>
    <w:tmpl w:val="299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760843"/>
    <w:multiLevelType w:val="hybridMultilevel"/>
    <w:tmpl w:val="E63C2764"/>
    <w:lvl w:ilvl="0" w:tplc="1AD4A770">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5"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4"/>
  </w:num>
  <w:num w:numId="3">
    <w:abstractNumId w:val="13"/>
  </w:num>
  <w:num w:numId="4">
    <w:abstractNumId w:val="26"/>
  </w:num>
  <w:num w:numId="5">
    <w:abstractNumId w:val="27"/>
  </w:num>
  <w:num w:numId="6">
    <w:abstractNumId w:val="20"/>
  </w:num>
  <w:num w:numId="7">
    <w:abstractNumId w:val="12"/>
  </w:num>
  <w:num w:numId="8">
    <w:abstractNumId w:val="11"/>
  </w:num>
  <w:num w:numId="9">
    <w:abstractNumId w:val="9"/>
  </w:num>
  <w:num w:numId="10">
    <w:abstractNumId w:val="0"/>
  </w:num>
  <w:num w:numId="11">
    <w:abstractNumId w:val="4"/>
  </w:num>
  <w:num w:numId="12">
    <w:abstractNumId w:val="22"/>
  </w:num>
  <w:num w:numId="13">
    <w:abstractNumId w:val="18"/>
  </w:num>
  <w:num w:numId="14">
    <w:abstractNumId w:val="17"/>
  </w:num>
  <w:num w:numId="15">
    <w:abstractNumId w:val="8"/>
  </w:num>
  <w:num w:numId="16">
    <w:abstractNumId w:val="21"/>
  </w:num>
  <w:num w:numId="17">
    <w:abstractNumId w:val="6"/>
  </w:num>
  <w:num w:numId="18">
    <w:abstractNumId w:val="16"/>
  </w:num>
  <w:num w:numId="19">
    <w:abstractNumId w:val="3"/>
  </w:num>
  <w:num w:numId="20">
    <w:abstractNumId w:val="33"/>
  </w:num>
  <w:num w:numId="21">
    <w:abstractNumId w:val="14"/>
  </w:num>
  <w:num w:numId="22">
    <w:abstractNumId w:val="25"/>
  </w:num>
  <w:num w:numId="23">
    <w:abstractNumId w:val="1"/>
  </w:num>
  <w:num w:numId="24">
    <w:abstractNumId w:val="34"/>
  </w:num>
  <w:num w:numId="25">
    <w:abstractNumId w:val="29"/>
    <w:lvlOverride w:ilvl="0">
      <w:startOverride w:val="1"/>
    </w:lvlOverride>
  </w:num>
  <w:num w:numId="26">
    <w:abstractNumId w:val="15"/>
  </w:num>
  <w:num w:numId="27">
    <w:abstractNumId w:val="29"/>
    <w:lvlOverride w:ilvl="0">
      <w:startOverride w:val="1"/>
    </w:lvlOverride>
  </w:num>
  <w:num w:numId="28">
    <w:abstractNumId w:val="29"/>
    <w:lvlOverride w:ilvl="0">
      <w:startOverride w:val="1"/>
    </w:lvlOverride>
  </w:num>
  <w:num w:numId="29">
    <w:abstractNumId w:val="31"/>
  </w:num>
  <w:num w:numId="30">
    <w:abstractNumId w:val="19"/>
  </w:num>
  <w:num w:numId="31">
    <w:abstractNumId w:val="30"/>
  </w:num>
  <w:num w:numId="32">
    <w:abstractNumId w:val="28"/>
  </w:num>
  <w:num w:numId="33">
    <w:abstractNumId w:val="35"/>
  </w:num>
  <w:num w:numId="34">
    <w:abstractNumId w:val="24"/>
  </w:num>
  <w:num w:numId="35">
    <w:abstractNumId w:val="23"/>
  </w:num>
  <w:num w:numId="36">
    <w:abstractNumId w:val="5"/>
  </w:num>
  <w:num w:numId="37">
    <w:abstractNumId w:val="2"/>
  </w:num>
  <w:num w:numId="38">
    <w:abstractNumId w:val="7"/>
  </w:num>
  <w:num w:numId="39">
    <w:abstractNumId w:val="10"/>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62E"/>
    <w:rsid w:val="000049EB"/>
    <w:rsid w:val="00006F75"/>
    <w:rsid w:val="000071D2"/>
    <w:rsid w:val="0000726C"/>
    <w:rsid w:val="000117EB"/>
    <w:rsid w:val="000137DB"/>
    <w:rsid w:val="00013AD1"/>
    <w:rsid w:val="00014114"/>
    <w:rsid w:val="0001538A"/>
    <w:rsid w:val="00015AE1"/>
    <w:rsid w:val="00017B8F"/>
    <w:rsid w:val="00017ECB"/>
    <w:rsid w:val="0002110D"/>
    <w:rsid w:val="000239A6"/>
    <w:rsid w:val="000300D4"/>
    <w:rsid w:val="00034390"/>
    <w:rsid w:val="000346C6"/>
    <w:rsid w:val="00036109"/>
    <w:rsid w:val="00041572"/>
    <w:rsid w:val="0004599A"/>
    <w:rsid w:val="00047331"/>
    <w:rsid w:val="00055190"/>
    <w:rsid w:val="00056D92"/>
    <w:rsid w:val="00057B3F"/>
    <w:rsid w:val="00061365"/>
    <w:rsid w:val="00063515"/>
    <w:rsid w:val="00063DD7"/>
    <w:rsid w:val="000640DB"/>
    <w:rsid w:val="0006560E"/>
    <w:rsid w:val="00066E1D"/>
    <w:rsid w:val="00071D41"/>
    <w:rsid w:val="00073D1E"/>
    <w:rsid w:val="000748BD"/>
    <w:rsid w:val="000775D6"/>
    <w:rsid w:val="00077F1B"/>
    <w:rsid w:val="00080C37"/>
    <w:rsid w:val="000813C3"/>
    <w:rsid w:val="00084D95"/>
    <w:rsid w:val="00085126"/>
    <w:rsid w:val="00087972"/>
    <w:rsid w:val="000909C3"/>
    <w:rsid w:val="00091304"/>
    <w:rsid w:val="000922A1"/>
    <w:rsid w:val="00094E21"/>
    <w:rsid w:val="00095506"/>
    <w:rsid w:val="0009683C"/>
    <w:rsid w:val="00096C74"/>
    <w:rsid w:val="00097DE2"/>
    <w:rsid w:val="000A1B05"/>
    <w:rsid w:val="000A2736"/>
    <w:rsid w:val="000A27C0"/>
    <w:rsid w:val="000A3EFC"/>
    <w:rsid w:val="000A55CF"/>
    <w:rsid w:val="000A6DF8"/>
    <w:rsid w:val="000B0532"/>
    <w:rsid w:val="000B0704"/>
    <w:rsid w:val="000B2E38"/>
    <w:rsid w:val="000B49FE"/>
    <w:rsid w:val="000B558E"/>
    <w:rsid w:val="000B5C54"/>
    <w:rsid w:val="000B659F"/>
    <w:rsid w:val="000C14B7"/>
    <w:rsid w:val="000C53A2"/>
    <w:rsid w:val="000C7487"/>
    <w:rsid w:val="000D022D"/>
    <w:rsid w:val="000D034D"/>
    <w:rsid w:val="000D0A12"/>
    <w:rsid w:val="000D2181"/>
    <w:rsid w:val="000D3677"/>
    <w:rsid w:val="000D51D8"/>
    <w:rsid w:val="000E00E6"/>
    <w:rsid w:val="000E0841"/>
    <w:rsid w:val="000E27BB"/>
    <w:rsid w:val="000E3A00"/>
    <w:rsid w:val="000F2523"/>
    <w:rsid w:val="000F25C1"/>
    <w:rsid w:val="000F318D"/>
    <w:rsid w:val="000F4950"/>
    <w:rsid w:val="000F63B9"/>
    <w:rsid w:val="000F6696"/>
    <w:rsid w:val="000F6957"/>
    <w:rsid w:val="001006D9"/>
    <w:rsid w:val="001039D7"/>
    <w:rsid w:val="00103F2C"/>
    <w:rsid w:val="001054A2"/>
    <w:rsid w:val="0010698C"/>
    <w:rsid w:val="00107918"/>
    <w:rsid w:val="00107AC9"/>
    <w:rsid w:val="00110C8A"/>
    <w:rsid w:val="001124B8"/>
    <w:rsid w:val="00113687"/>
    <w:rsid w:val="00113972"/>
    <w:rsid w:val="001158F9"/>
    <w:rsid w:val="00116C94"/>
    <w:rsid w:val="00116F9B"/>
    <w:rsid w:val="00121D0D"/>
    <w:rsid w:val="001229FF"/>
    <w:rsid w:val="001268F5"/>
    <w:rsid w:val="00126B17"/>
    <w:rsid w:val="00131BE0"/>
    <w:rsid w:val="00132DCF"/>
    <w:rsid w:val="00133F96"/>
    <w:rsid w:val="001340E3"/>
    <w:rsid w:val="001352CD"/>
    <w:rsid w:val="0013593F"/>
    <w:rsid w:val="001363C9"/>
    <w:rsid w:val="00141D45"/>
    <w:rsid w:val="001448BE"/>
    <w:rsid w:val="00145035"/>
    <w:rsid w:val="00146700"/>
    <w:rsid w:val="001512C0"/>
    <w:rsid w:val="00152524"/>
    <w:rsid w:val="00153180"/>
    <w:rsid w:val="00154406"/>
    <w:rsid w:val="00154C87"/>
    <w:rsid w:val="001620EC"/>
    <w:rsid w:val="00163076"/>
    <w:rsid w:val="00163C84"/>
    <w:rsid w:val="001644B6"/>
    <w:rsid w:val="00170374"/>
    <w:rsid w:val="00171384"/>
    <w:rsid w:val="001726C3"/>
    <w:rsid w:val="00174593"/>
    <w:rsid w:val="00175DFC"/>
    <w:rsid w:val="001800C0"/>
    <w:rsid w:val="001818C2"/>
    <w:rsid w:val="0018370A"/>
    <w:rsid w:val="00183B3E"/>
    <w:rsid w:val="00183DEE"/>
    <w:rsid w:val="00190C0A"/>
    <w:rsid w:val="00196248"/>
    <w:rsid w:val="00196460"/>
    <w:rsid w:val="001A012B"/>
    <w:rsid w:val="001A205F"/>
    <w:rsid w:val="001A4A13"/>
    <w:rsid w:val="001A5065"/>
    <w:rsid w:val="001A60F2"/>
    <w:rsid w:val="001B1F1A"/>
    <w:rsid w:val="001B31B3"/>
    <w:rsid w:val="001B38AF"/>
    <w:rsid w:val="001B4194"/>
    <w:rsid w:val="001C009D"/>
    <w:rsid w:val="001C3030"/>
    <w:rsid w:val="001C6EB0"/>
    <w:rsid w:val="001C7AD6"/>
    <w:rsid w:val="001D1775"/>
    <w:rsid w:val="001D3E68"/>
    <w:rsid w:val="001D7C08"/>
    <w:rsid w:val="001E29DE"/>
    <w:rsid w:val="001F0B7C"/>
    <w:rsid w:val="001F2FF4"/>
    <w:rsid w:val="001F32DC"/>
    <w:rsid w:val="001F381B"/>
    <w:rsid w:val="001F3BC5"/>
    <w:rsid w:val="001F499E"/>
    <w:rsid w:val="002058B3"/>
    <w:rsid w:val="00211E4F"/>
    <w:rsid w:val="00215937"/>
    <w:rsid w:val="00217B3A"/>
    <w:rsid w:val="00217BC9"/>
    <w:rsid w:val="002212A3"/>
    <w:rsid w:val="002228DE"/>
    <w:rsid w:val="00223508"/>
    <w:rsid w:val="00224179"/>
    <w:rsid w:val="002250E6"/>
    <w:rsid w:val="002261AE"/>
    <w:rsid w:val="00233ED5"/>
    <w:rsid w:val="00235E4B"/>
    <w:rsid w:val="00236791"/>
    <w:rsid w:val="00237216"/>
    <w:rsid w:val="002378F4"/>
    <w:rsid w:val="002409E5"/>
    <w:rsid w:val="00241F8C"/>
    <w:rsid w:val="002455BB"/>
    <w:rsid w:val="0025267C"/>
    <w:rsid w:val="00252A94"/>
    <w:rsid w:val="002567D8"/>
    <w:rsid w:val="00261F2B"/>
    <w:rsid w:val="00262231"/>
    <w:rsid w:val="0026464D"/>
    <w:rsid w:val="0026538F"/>
    <w:rsid w:val="00265C35"/>
    <w:rsid w:val="00271A60"/>
    <w:rsid w:val="00272E93"/>
    <w:rsid w:val="002743DD"/>
    <w:rsid w:val="0027587A"/>
    <w:rsid w:val="00280B0F"/>
    <w:rsid w:val="00284DF8"/>
    <w:rsid w:val="00285A05"/>
    <w:rsid w:val="00290680"/>
    <w:rsid w:val="00290E05"/>
    <w:rsid w:val="00295312"/>
    <w:rsid w:val="00295BEC"/>
    <w:rsid w:val="002A487C"/>
    <w:rsid w:val="002A6604"/>
    <w:rsid w:val="002B08D3"/>
    <w:rsid w:val="002B326B"/>
    <w:rsid w:val="002B3A56"/>
    <w:rsid w:val="002B577B"/>
    <w:rsid w:val="002B6BB2"/>
    <w:rsid w:val="002B7B1B"/>
    <w:rsid w:val="002C051C"/>
    <w:rsid w:val="002C17E6"/>
    <w:rsid w:val="002C551E"/>
    <w:rsid w:val="002C6E3B"/>
    <w:rsid w:val="002D0E25"/>
    <w:rsid w:val="002D0EE6"/>
    <w:rsid w:val="002D0F78"/>
    <w:rsid w:val="002D25C2"/>
    <w:rsid w:val="002D5182"/>
    <w:rsid w:val="002D7C45"/>
    <w:rsid w:val="002E0BBD"/>
    <w:rsid w:val="002E16F9"/>
    <w:rsid w:val="002E1E3F"/>
    <w:rsid w:val="002E6BFD"/>
    <w:rsid w:val="002E7CBC"/>
    <w:rsid w:val="002F0CE8"/>
    <w:rsid w:val="002F7156"/>
    <w:rsid w:val="00300291"/>
    <w:rsid w:val="00302510"/>
    <w:rsid w:val="00305470"/>
    <w:rsid w:val="00310381"/>
    <w:rsid w:val="00311509"/>
    <w:rsid w:val="0031157A"/>
    <w:rsid w:val="00313549"/>
    <w:rsid w:val="00314B67"/>
    <w:rsid w:val="00316A9F"/>
    <w:rsid w:val="00316B57"/>
    <w:rsid w:val="00322F2B"/>
    <w:rsid w:val="003230A1"/>
    <w:rsid w:val="0032484B"/>
    <w:rsid w:val="00327EE4"/>
    <w:rsid w:val="00330C4A"/>
    <w:rsid w:val="003313DD"/>
    <w:rsid w:val="003345EB"/>
    <w:rsid w:val="003353DD"/>
    <w:rsid w:val="00335FBA"/>
    <w:rsid w:val="00336ACD"/>
    <w:rsid w:val="00340D44"/>
    <w:rsid w:val="003430D7"/>
    <w:rsid w:val="0034490D"/>
    <w:rsid w:val="0035003D"/>
    <w:rsid w:val="0035122A"/>
    <w:rsid w:val="0035680B"/>
    <w:rsid w:val="00356827"/>
    <w:rsid w:val="00362144"/>
    <w:rsid w:val="003630E1"/>
    <w:rsid w:val="003638C3"/>
    <w:rsid w:val="00364AE2"/>
    <w:rsid w:val="00364E6F"/>
    <w:rsid w:val="00366403"/>
    <w:rsid w:val="00366A58"/>
    <w:rsid w:val="00367A41"/>
    <w:rsid w:val="003715E9"/>
    <w:rsid w:val="00374046"/>
    <w:rsid w:val="00376A64"/>
    <w:rsid w:val="0037759A"/>
    <w:rsid w:val="00377B48"/>
    <w:rsid w:val="00380BE9"/>
    <w:rsid w:val="00384F4A"/>
    <w:rsid w:val="003851BA"/>
    <w:rsid w:val="00385240"/>
    <w:rsid w:val="0038711F"/>
    <w:rsid w:val="00387D8D"/>
    <w:rsid w:val="003941C2"/>
    <w:rsid w:val="003A136A"/>
    <w:rsid w:val="003A2BFD"/>
    <w:rsid w:val="003A32C9"/>
    <w:rsid w:val="003A45E9"/>
    <w:rsid w:val="003A774A"/>
    <w:rsid w:val="003A7994"/>
    <w:rsid w:val="003B2595"/>
    <w:rsid w:val="003B3BB6"/>
    <w:rsid w:val="003B700F"/>
    <w:rsid w:val="003C15B3"/>
    <w:rsid w:val="003C3EBA"/>
    <w:rsid w:val="003C6394"/>
    <w:rsid w:val="003C677E"/>
    <w:rsid w:val="003C6E15"/>
    <w:rsid w:val="003C7119"/>
    <w:rsid w:val="003C754E"/>
    <w:rsid w:val="003D0E21"/>
    <w:rsid w:val="003D207A"/>
    <w:rsid w:val="003E0182"/>
    <w:rsid w:val="003E12AA"/>
    <w:rsid w:val="003E1A60"/>
    <w:rsid w:val="003E24F1"/>
    <w:rsid w:val="003E3DE5"/>
    <w:rsid w:val="003E60BA"/>
    <w:rsid w:val="003E6F8A"/>
    <w:rsid w:val="003E7909"/>
    <w:rsid w:val="003E7A7E"/>
    <w:rsid w:val="003E7BC7"/>
    <w:rsid w:val="003E7CD8"/>
    <w:rsid w:val="003F0890"/>
    <w:rsid w:val="003F2A0B"/>
    <w:rsid w:val="003F5903"/>
    <w:rsid w:val="0040055B"/>
    <w:rsid w:val="00401056"/>
    <w:rsid w:val="00403562"/>
    <w:rsid w:val="0040598E"/>
    <w:rsid w:val="00405E72"/>
    <w:rsid w:val="004072FB"/>
    <w:rsid w:val="00407825"/>
    <w:rsid w:val="00410306"/>
    <w:rsid w:val="0041096D"/>
    <w:rsid w:val="00410CA4"/>
    <w:rsid w:val="00413BAB"/>
    <w:rsid w:val="00413FDF"/>
    <w:rsid w:val="00416671"/>
    <w:rsid w:val="00421C88"/>
    <w:rsid w:val="00424745"/>
    <w:rsid w:val="00427497"/>
    <w:rsid w:val="00431486"/>
    <w:rsid w:val="0043254E"/>
    <w:rsid w:val="00434156"/>
    <w:rsid w:val="00436752"/>
    <w:rsid w:val="00437E04"/>
    <w:rsid w:val="004425CA"/>
    <w:rsid w:val="00447A01"/>
    <w:rsid w:val="00447EB7"/>
    <w:rsid w:val="004528EC"/>
    <w:rsid w:val="0045399F"/>
    <w:rsid w:val="004606FA"/>
    <w:rsid w:val="004608C5"/>
    <w:rsid w:val="00461D4D"/>
    <w:rsid w:val="00462F0B"/>
    <w:rsid w:val="00463703"/>
    <w:rsid w:val="004675A6"/>
    <w:rsid w:val="004727AD"/>
    <w:rsid w:val="00474753"/>
    <w:rsid w:val="00475C1F"/>
    <w:rsid w:val="004802AC"/>
    <w:rsid w:val="00480FAF"/>
    <w:rsid w:val="00483DA6"/>
    <w:rsid w:val="004853B0"/>
    <w:rsid w:val="0048572B"/>
    <w:rsid w:val="00485C2B"/>
    <w:rsid w:val="00485CF6"/>
    <w:rsid w:val="0049010A"/>
    <w:rsid w:val="00490A25"/>
    <w:rsid w:val="00490D4C"/>
    <w:rsid w:val="00492556"/>
    <w:rsid w:val="0049365E"/>
    <w:rsid w:val="00493DDD"/>
    <w:rsid w:val="00497B40"/>
    <w:rsid w:val="004A0A96"/>
    <w:rsid w:val="004A1EF3"/>
    <w:rsid w:val="004A28B7"/>
    <w:rsid w:val="004A6A87"/>
    <w:rsid w:val="004B169B"/>
    <w:rsid w:val="004B5105"/>
    <w:rsid w:val="004B5A25"/>
    <w:rsid w:val="004B5D09"/>
    <w:rsid w:val="004B7D2F"/>
    <w:rsid w:val="004C1352"/>
    <w:rsid w:val="004C19F7"/>
    <w:rsid w:val="004D0829"/>
    <w:rsid w:val="004D2BEB"/>
    <w:rsid w:val="004D332F"/>
    <w:rsid w:val="004D39EC"/>
    <w:rsid w:val="004D5D54"/>
    <w:rsid w:val="004E1A38"/>
    <w:rsid w:val="004E2D6C"/>
    <w:rsid w:val="004E2D6E"/>
    <w:rsid w:val="004F1220"/>
    <w:rsid w:val="004F2EB9"/>
    <w:rsid w:val="004F726F"/>
    <w:rsid w:val="00501C1B"/>
    <w:rsid w:val="005025DB"/>
    <w:rsid w:val="00504C84"/>
    <w:rsid w:val="005057BD"/>
    <w:rsid w:val="00506120"/>
    <w:rsid w:val="005070AC"/>
    <w:rsid w:val="00507B09"/>
    <w:rsid w:val="00510263"/>
    <w:rsid w:val="0051064D"/>
    <w:rsid w:val="00513795"/>
    <w:rsid w:val="0051567E"/>
    <w:rsid w:val="00522BE9"/>
    <w:rsid w:val="00523BE5"/>
    <w:rsid w:val="00524168"/>
    <w:rsid w:val="0052455F"/>
    <w:rsid w:val="005250FD"/>
    <w:rsid w:val="005312F3"/>
    <w:rsid w:val="005350B1"/>
    <w:rsid w:val="00535284"/>
    <w:rsid w:val="00536258"/>
    <w:rsid w:val="00537422"/>
    <w:rsid w:val="0054088F"/>
    <w:rsid w:val="00540F21"/>
    <w:rsid w:val="00542042"/>
    <w:rsid w:val="00543039"/>
    <w:rsid w:val="00545564"/>
    <w:rsid w:val="0054619E"/>
    <w:rsid w:val="005466FE"/>
    <w:rsid w:val="00546E28"/>
    <w:rsid w:val="005516B1"/>
    <w:rsid w:val="005516B8"/>
    <w:rsid w:val="00553626"/>
    <w:rsid w:val="0056027B"/>
    <w:rsid w:val="00560DFD"/>
    <w:rsid w:val="00564719"/>
    <w:rsid w:val="00565DC0"/>
    <w:rsid w:val="0056748D"/>
    <w:rsid w:val="00570AE7"/>
    <w:rsid w:val="00570F43"/>
    <w:rsid w:val="005727FE"/>
    <w:rsid w:val="005744EE"/>
    <w:rsid w:val="00575B32"/>
    <w:rsid w:val="00575EFD"/>
    <w:rsid w:val="00580E1B"/>
    <w:rsid w:val="00580EB0"/>
    <w:rsid w:val="00583036"/>
    <w:rsid w:val="00583D18"/>
    <w:rsid w:val="005873C6"/>
    <w:rsid w:val="00587838"/>
    <w:rsid w:val="00587A10"/>
    <w:rsid w:val="005901E8"/>
    <w:rsid w:val="005917E9"/>
    <w:rsid w:val="00594C2E"/>
    <w:rsid w:val="005A5128"/>
    <w:rsid w:val="005A729B"/>
    <w:rsid w:val="005A72AC"/>
    <w:rsid w:val="005B1BDE"/>
    <w:rsid w:val="005B23B5"/>
    <w:rsid w:val="005B3605"/>
    <w:rsid w:val="005B7F80"/>
    <w:rsid w:val="005C21EB"/>
    <w:rsid w:val="005C719A"/>
    <w:rsid w:val="005C7211"/>
    <w:rsid w:val="005C739B"/>
    <w:rsid w:val="005D0771"/>
    <w:rsid w:val="005D3653"/>
    <w:rsid w:val="005D6076"/>
    <w:rsid w:val="005E0242"/>
    <w:rsid w:val="005E1404"/>
    <w:rsid w:val="005E24E4"/>
    <w:rsid w:val="005E3264"/>
    <w:rsid w:val="005E475C"/>
    <w:rsid w:val="005E485B"/>
    <w:rsid w:val="005E7679"/>
    <w:rsid w:val="005F0864"/>
    <w:rsid w:val="005F0D97"/>
    <w:rsid w:val="005F2E10"/>
    <w:rsid w:val="005F557B"/>
    <w:rsid w:val="00600584"/>
    <w:rsid w:val="00601203"/>
    <w:rsid w:val="00601F5D"/>
    <w:rsid w:val="00603E1C"/>
    <w:rsid w:val="00604127"/>
    <w:rsid w:val="006047C9"/>
    <w:rsid w:val="006066F7"/>
    <w:rsid w:val="006070F0"/>
    <w:rsid w:val="00607956"/>
    <w:rsid w:val="00610486"/>
    <w:rsid w:val="00611373"/>
    <w:rsid w:val="0061176B"/>
    <w:rsid w:val="00613C1A"/>
    <w:rsid w:val="0061488D"/>
    <w:rsid w:val="00614E52"/>
    <w:rsid w:val="006155D0"/>
    <w:rsid w:val="00617B8A"/>
    <w:rsid w:val="00620F07"/>
    <w:rsid w:val="00621467"/>
    <w:rsid w:val="00622665"/>
    <w:rsid w:val="00622869"/>
    <w:rsid w:val="00623631"/>
    <w:rsid w:val="00624403"/>
    <w:rsid w:val="00625A0D"/>
    <w:rsid w:val="00630ED4"/>
    <w:rsid w:val="00633BCA"/>
    <w:rsid w:val="0063515E"/>
    <w:rsid w:val="006358B5"/>
    <w:rsid w:val="00641DEE"/>
    <w:rsid w:val="00642110"/>
    <w:rsid w:val="0064469D"/>
    <w:rsid w:val="006450E2"/>
    <w:rsid w:val="00647416"/>
    <w:rsid w:val="00647DD9"/>
    <w:rsid w:val="006506CF"/>
    <w:rsid w:val="006519EB"/>
    <w:rsid w:val="00653AE2"/>
    <w:rsid w:val="00656D0C"/>
    <w:rsid w:val="006607A1"/>
    <w:rsid w:val="00661500"/>
    <w:rsid w:val="006677C9"/>
    <w:rsid w:val="0067020A"/>
    <w:rsid w:val="0067184F"/>
    <w:rsid w:val="00677D79"/>
    <w:rsid w:val="006826D6"/>
    <w:rsid w:val="00683614"/>
    <w:rsid w:val="0068389B"/>
    <w:rsid w:val="00685397"/>
    <w:rsid w:val="00686743"/>
    <w:rsid w:val="00686A4D"/>
    <w:rsid w:val="0068747C"/>
    <w:rsid w:val="0069018B"/>
    <w:rsid w:val="006909DC"/>
    <w:rsid w:val="00691037"/>
    <w:rsid w:val="00696038"/>
    <w:rsid w:val="006A0329"/>
    <w:rsid w:val="006A09DB"/>
    <w:rsid w:val="006A0A8E"/>
    <w:rsid w:val="006A142B"/>
    <w:rsid w:val="006A6010"/>
    <w:rsid w:val="006B2902"/>
    <w:rsid w:val="006B2DB4"/>
    <w:rsid w:val="006B398D"/>
    <w:rsid w:val="006B43FD"/>
    <w:rsid w:val="006B49CE"/>
    <w:rsid w:val="006B5E0B"/>
    <w:rsid w:val="006B69E6"/>
    <w:rsid w:val="006C0029"/>
    <w:rsid w:val="006C011F"/>
    <w:rsid w:val="006C2E61"/>
    <w:rsid w:val="006C3E14"/>
    <w:rsid w:val="006C3E3B"/>
    <w:rsid w:val="006C79C3"/>
    <w:rsid w:val="006C7C65"/>
    <w:rsid w:val="006D15C7"/>
    <w:rsid w:val="006D3F85"/>
    <w:rsid w:val="006D43DD"/>
    <w:rsid w:val="006D4537"/>
    <w:rsid w:val="006D4B49"/>
    <w:rsid w:val="006E0B36"/>
    <w:rsid w:val="006E0BED"/>
    <w:rsid w:val="006E3E53"/>
    <w:rsid w:val="006E3F29"/>
    <w:rsid w:val="006E571D"/>
    <w:rsid w:val="006F3FEC"/>
    <w:rsid w:val="006F530F"/>
    <w:rsid w:val="006F5766"/>
    <w:rsid w:val="006F59CD"/>
    <w:rsid w:val="006F5EA8"/>
    <w:rsid w:val="00700575"/>
    <w:rsid w:val="007011F9"/>
    <w:rsid w:val="00701D65"/>
    <w:rsid w:val="00703CA1"/>
    <w:rsid w:val="00703E02"/>
    <w:rsid w:val="00705554"/>
    <w:rsid w:val="0070665F"/>
    <w:rsid w:val="00713151"/>
    <w:rsid w:val="00717246"/>
    <w:rsid w:val="00717F8A"/>
    <w:rsid w:val="00720044"/>
    <w:rsid w:val="00720CFE"/>
    <w:rsid w:val="00720EBF"/>
    <w:rsid w:val="00722430"/>
    <w:rsid w:val="007229C1"/>
    <w:rsid w:val="00723D61"/>
    <w:rsid w:val="007257B1"/>
    <w:rsid w:val="00730C7B"/>
    <w:rsid w:val="007310C1"/>
    <w:rsid w:val="00731829"/>
    <w:rsid w:val="00733E0C"/>
    <w:rsid w:val="00734701"/>
    <w:rsid w:val="00736A12"/>
    <w:rsid w:val="00737026"/>
    <w:rsid w:val="00737648"/>
    <w:rsid w:val="00741C0E"/>
    <w:rsid w:val="00742B70"/>
    <w:rsid w:val="00746E1F"/>
    <w:rsid w:val="00751124"/>
    <w:rsid w:val="00751A1F"/>
    <w:rsid w:val="00751FE5"/>
    <w:rsid w:val="007520D9"/>
    <w:rsid w:val="00754B67"/>
    <w:rsid w:val="00754C0F"/>
    <w:rsid w:val="00754FF5"/>
    <w:rsid w:val="0075653A"/>
    <w:rsid w:val="0076056A"/>
    <w:rsid w:val="00764F70"/>
    <w:rsid w:val="00766AD1"/>
    <w:rsid w:val="0077104B"/>
    <w:rsid w:val="00771343"/>
    <w:rsid w:val="007757BC"/>
    <w:rsid w:val="00775908"/>
    <w:rsid w:val="00775B5F"/>
    <w:rsid w:val="007808F2"/>
    <w:rsid w:val="007810D6"/>
    <w:rsid w:val="0078133E"/>
    <w:rsid w:val="00786F6C"/>
    <w:rsid w:val="00787304"/>
    <w:rsid w:val="00787319"/>
    <w:rsid w:val="007913A7"/>
    <w:rsid w:val="007917CC"/>
    <w:rsid w:val="00794797"/>
    <w:rsid w:val="00795F0E"/>
    <w:rsid w:val="007A037D"/>
    <w:rsid w:val="007A33A6"/>
    <w:rsid w:val="007A34CC"/>
    <w:rsid w:val="007A3B90"/>
    <w:rsid w:val="007A5F74"/>
    <w:rsid w:val="007A6B18"/>
    <w:rsid w:val="007B0E99"/>
    <w:rsid w:val="007B3120"/>
    <w:rsid w:val="007B34BB"/>
    <w:rsid w:val="007B43E8"/>
    <w:rsid w:val="007B6978"/>
    <w:rsid w:val="007B6DA9"/>
    <w:rsid w:val="007C1F1C"/>
    <w:rsid w:val="007C2014"/>
    <w:rsid w:val="007C271D"/>
    <w:rsid w:val="007C2775"/>
    <w:rsid w:val="007C3155"/>
    <w:rsid w:val="007C3549"/>
    <w:rsid w:val="007C55A9"/>
    <w:rsid w:val="007D2330"/>
    <w:rsid w:val="007D58FA"/>
    <w:rsid w:val="007D7278"/>
    <w:rsid w:val="007D79D9"/>
    <w:rsid w:val="007D7BAD"/>
    <w:rsid w:val="007E1A03"/>
    <w:rsid w:val="007E3AF4"/>
    <w:rsid w:val="007E3B97"/>
    <w:rsid w:val="007E7266"/>
    <w:rsid w:val="007F04B5"/>
    <w:rsid w:val="007F2D88"/>
    <w:rsid w:val="007F3351"/>
    <w:rsid w:val="007F34E7"/>
    <w:rsid w:val="007F4425"/>
    <w:rsid w:val="00800419"/>
    <w:rsid w:val="00800859"/>
    <w:rsid w:val="00802128"/>
    <w:rsid w:val="008039C4"/>
    <w:rsid w:val="00807551"/>
    <w:rsid w:val="0081189B"/>
    <w:rsid w:val="008125B8"/>
    <w:rsid w:val="00816721"/>
    <w:rsid w:val="00816DFD"/>
    <w:rsid w:val="00817994"/>
    <w:rsid w:val="008204E4"/>
    <w:rsid w:val="00823727"/>
    <w:rsid w:val="0082415B"/>
    <w:rsid w:val="00830AD2"/>
    <w:rsid w:val="008354E2"/>
    <w:rsid w:val="0083587D"/>
    <w:rsid w:val="008364D9"/>
    <w:rsid w:val="0083769A"/>
    <w:rsid w:val="008378E3"/>
    <w:rsid w:val="0084167B"/>
    <w:rsid w:val="00841863"/>
    <w:rsid w:val="00842085"/>
    <w:rsid w:val="00842624"/>
    <w:rsid w:val="00842BD3"/>
    <w:rsid w:val="00844215"/>
    <w:rsid w:val="008442AE"/>
    <w:rsid w:val="008443C4"/>
    <w:rsid w:val="00847F68"/>
    <w:rsid w:val="008502EB"/>
    <w:rsid w:val="00851DD5"/>
    <w:rsid w:val="00852D46"/>
    <w:rsid w:val="008543D0"/>
    <w:rsid w:val="00857BD0"/>
    <w:rsid w:val="00860392"/>
    <w:rsid w:val="008620E1"/>
    <w:rsid w:val="00864A95"/>
    <w:rsid w:val="00866704"/>
    <w:rsid w:val="00870544"/>
    <w:rsid w:val="008718C4"/>
    <w:rsid w:val="0087242C"/>
    <w:rsid w:val="008729D6"/>
    <w:rsid w:val="00873788"/>
    <w:rsid w:val="008802D9"/>
    <w:rsid w:val="00881F66"/>
    <w:rsid w:val="00883396"/>
    <w:rsid w:val="00884B48"/>
    <w:rsid w:val="008856AD"/>
    <w:rsid w:val="00885CCF"/>
    <w:rsid w:val="00886CC1"/>
    <w:rsid w:val="00893A8F"/>
    <w:rsid w:val="00894808"/>
    <w:rsid w:val="00897631"/>
    <w:rsid w:val="008A1588"/>
    <w:rsid w:val="008A198E"/>
    <w:rsid w:val="008A3CB5"/>
    <w:rsid w:val="008A3CCA"/>
    <w:rsid w:val="008A6A49"/>
    <w:rsid w:val="008A71A1"/>
    <w:rsid w:val="008B4417"/>
    <w:rsid w:val="008B6A65"/>
    <w:rsid w:val="008C122C"/>
    <w:rsid w:val="008C1387"/>
    <w:rsid w:val="008C189D"/>
    <w:rsid w:val="008C3927"/>
    <w:rsid w:val="008C4B02"/>
    <w:rsid w:val="008C59E1"/>
    <w:rsid w:val="008C6146"/>
    <w:rsid w:val="008C7731"/>
    <w:rsid w:val="008D0163"/>
    <w:rsid w:val="008D48FD"/>
    <w:rsid w:val="008D6264"/>
    <w:rsid w:val="008D6ED0"/>
    <w:rsid w:val="008D7FB9"/>
    <w:rsid w:val="008E26A6"/>
    <w:rsid w:val="008F0948"/>
    <w:rsid w:val="008F161F"/>
    <w:rsid w:val="008F185E"/>
    <w:rsid w:val="008F19A6"/>
    <w:rsid w:val="008F2C0B"/>
    <w:rsid w:val="008F2FA0"/>
    <w:rsid w:val="008F3E79"/>
    <w:rsid w:val="008F5424"/>
    <w:rsid w:val="008F6A1D"/>
    <w:rsid w:val="008F77B2"/>
    <w:rsid w:val="008F7BE4"/>
    <w:rsid w:val="00900F94"/>
    <w:rsid w:val="00901BA5"/>
    <w:rsid w:val="00901E27"/>
    <w:rsid w:val="0090382D"/>
    <w:rsid w:val="009041D5"/>
    <w:rsid w:val="00904E66"/>
    <w:rsid w:val="00905A4B"/>
    <w:rsid w:val="00907E2C"/>
    <w:rsid w:val="00910267"/>
    <w:rsid w:val="009109D6"/>
    <w:rsid w:val="00910E3E"/>
    <w:rsid w:val="009110A3"/>
    <w:rsid w:val="00911B88"/>
    <w:rsid w:val="00913212"/>
    <w:rsid w:val="009146EB"/>
    <w:rsid w:val="00916D01"/>
    <w:rsid w:val="00917212"/>
    <w:rsid w:val="0092334B"/>
    <w:rsid w:val="00923BC7"/>
    <w:rsid w:val="00925DED"/>
    <w:rsid w:val="00926AB3"/>
    <w:rsid w:val="00927913"/>
    <w:rsid w:val="0093021B"/>
    <w:rsid w:val="00930692"/>
    <w:rsid w:val="00930911"/>
    <w:rsid w:val="00937A30"/>
    <w:rsid w:val="00937D26"/>
    <w:rsid w:val="0094176D"/>
    <w:rsid w:val="00941E18"/>
    <w:rsid w:val="00944515"/>
    <w:rsid w:val="00944646"/>
    <w:rsid w:val="00945982"/>
    <w:rsid w:val="009542D0"/>
    <w:rsid w:val="00957673"/>
    <w:rsid w:val="00957DE1"/>
    <w:rsid w:val="00961251"/>
    <w:rsid w:val="00961CAA"/>
    <w:rsid w:val="009624E6"/>
    <w:rsid w:val="0096520F"/>
    <w:rsid w:val="0096658B"/>
    <w:rsid w:val="00966CB3"/>
    <w:rsid w:val="00967970"/>
    <w:rsid w:val="009711D5"/>
    <w:rsid w:val="009734BE"/>
    <w:rsid w:val="00973B23"/>
    <w:rsid w:val="00973B59"/>
    <w:rsid w:val="00973D3F"/>
    <w:rsid w:val="00976506"/>
    <w:rsid w:val="0098043B"/>
    <w:rsid w:val="00981FE4"/>
    <w:rsid w:val="00983485"/>
    <w:rsid w:val="0098358F"/>
    <w:rsid w:val="00983914"/>
    <w:rsid w:val="0098430A"/>
    <w:rsid w:val="0098541C"/>
    <w:rsid w:val="00986DDF"/>
    <w:rsid w:val="0098730C"/>
    <w:rsid w:val="00987A8A"/>
    <w:rsid w:val="0099149E"/>
    <w:rsid w:val="009971FE"/>
    <w:rsid w:val="00997714"/>
    <w:rsid w:val="009A39B1"/>
    <w:rsid w:val="009A55F9"/>
    <w:rsid w:val="009A610B"/>
    <w:rsid w:val="009A6B33"/>
    <w:rsid w:val="009A72D3"/>
    <w:rsid w:val="009A7D85"/>
    <w:rsid w:val="009B2C72"/>
    <w:rsid w:val="009B516F"/>
    <w:rsid w:val="009B58A7"/>
    <w:rsid w:val="009B6234"/>
    <w:rsid w:val="009B6B6F"/>
    <w:rsid w:val="009B71B0"/>
    <w:rsid w:val="009C0C9E"/>
    <w:rsid w:val="009C2825"/>
    <w:rsid w:val="009C6BD5"/>
    <w:rsid w:val="009D107D"/>
    <w:rsid w:val="009D1198"/>
    <w:rsid w:val="009D3824"/>
    <w:rsid w:val="009D4EAA"/>
    <w:rsid w:val="009D60FE"/>
    <w:rsid w:val="009E1214"/>
    <w:rsid w:val="009E1B3C"/>
    <w:rsid w:val="009E297A"/>
    <w:rsid w:val="009E2E5B"/>
    <w:rsid w:val="009E3A10"/>
    <w:rsid w:val="009E3EE5"/>
    <w:rsid w:val="009E4E0A"/>
    <w:rsid w:val="009E5E54"/>
    <w:rsid w:val="009E7605"/>
    <w:rsid w:val="009F1B63"/>
    <w:rsid w:val="009F240B"/>
    <w:rsid w:val="009F40A1"/>
    <w:rsid w:val="009F431E"/>
    <w:rsid w:val="009F467E"/>
    <w:rsid w:val="00A017D1"/>
    <w:rsid w:val="00A02650"/>
    <w:rsid w:val="00A050E2"/>
    <w:rsid w:val="00A06CBF"/>
    <w:rsid w:val="00A072CB"/>
    <w:rsid w:val="00A07307"/>
    <w:rsid w:val="00A10341"/>
    <w:rsid w:val="00A10817"/>
    <w:rsid w:val="00A109E8"/>
    <w:rsid w:val="00A10B77"/>
    <w:rsid w:val="00A10FB7"/>
    <w:rsid w:val="00A13FFE"/>
    <w:rsid w:val="00A22006"/>
    <w:rsid w:val="00A22205"/>
    <w:rsid w:val="00A222E8"/>
    <w:rsid w:val="00A22A08"/>
    <w:rsid w:val="00A23356"/>
    <w:rsid w:val="00A30777"/>
    <w:rsid w:val="00A30DAC"/>
    <w:rsid w:val="00A31D0E"/>
    <w:rsid w:val="00A3317D"/>
    <w:rsid w:val="00A37DA3"/>
    <w:rsid w:val="00A40817"/>
    <w:rsid w:val="00A40820"/>
    <w:rsid w:val="00A417EB"/>
    <w:rsid w:val="00A4196E"/>
    <w:rsid w:val="00A439C1"/>
    <w:rsid w:val="00A53115"/>
    <w:rsid w:val="00A53296"/>
    <w:rsid w:val="00A5456C"/>
    <w:rsid w:val="00A546EB"/>
    <w:rsid w:val="00A567AE"/>
    <w:rsid w:val="00A57519"/>
    <w:rsid w:val="00A60C29"/>
    <w:rsid w:val="00A628EF"/>
    <w:rsid w:val="00A62C15"/>
    <w:rsid w:val="00A665AA"/>
    <w:rsid w:val="00A71075"/>
    <w:rsid w:val="00A73F2D"/>
    <w:rsid w:val="00A74CA5"/>
    <w:rsid w:val="00A7500A"/>
    <w:rsid w:val="00A7659F"/>
    <w:rsid w:val="00A766A2"/>
    <w:rsid w:val="00A768EE"/>
    <w:rsid w:val="00A76CC2"/>
    <w:rsid w:val="00A76E2D"/>
    <w:rsid w:val="00A76E54"/>
    <w:rsid w:val="00A7773D"/>
    <w:rsid w:val="00A77951"/>
    <w:rsid w:val="00A811D1"/>
    <w:rsid w:val="00A862D0"/>
    <w:rsid w:val="00A86FE5"/>
    <w:rsid w:val="00A90BB7"/>
    <w:rsid w:val="00AA11F7"/>
    <w:rsid w:val="00AA147E"/>
    <w:rsid w:val="00AA15C5"/>
    <w:rsid w:val="00AA15F4"/>
    <w:rsid w:val="00AA1878"/>
    <w:rsid w:val="00AA362D"/>
    <w:rsid w:val="00AB18D0"/>
    <w:rsid w:val="00AB1950"/>
    <w:rsid w:val="00AB1BC4"/>
    <w:rsid w:val="00AB2899"/>
    <w:rsid w:val="00AB46B0"/>
    <w:rsid w:val="00AB4EEF"/>
    <w:rsid w:val="00AB60B5"/>
    <w:rsid w:val="00AC0BB3"/>
    <w:rsid w:val="00AC3991"/>
    <w:rsid w:val="00AC5EF4"/>
    <w:rsid w:val="00AD2977"/>
    <w:rsid w:val="00AD53D8"/>
    <w:rsid w:val="00AE3A06"/>
    <w:rsid w:val="00AE6334"/>
    <w:rsid w:val="00AF2829"/>
    <w:rsid w:val="00AF38D1"/>
    <w:rsid w:val="00AF5D93"/>
    <w:rsid w:val="00B018DD"/>
    <w:rsid w:val="00B031F7"/>
    <w:rsid w:val="00B117F9"/>
    <w:rsid w:val="00B13FC1"/>
    <w:rsid w:val="00B14BE7"/>
    <w:rsid w:val="00B16092"/>
    <w:rsid w:val="00B1753B"/>
    <w:rsid w:val="00B2065E"/>
    <w:rsid w:val="00B255C6"/>
    <w:rsid w:val="00B27119"/>
    <w:rsid w:val="00B27533"/>
    <w:rsid w:val="00B30099"/>
    <w:rsid w:val="00B321BA"/>
    <w:rsid w:val="00B3420F"/>
    <w:rsid w:val="00B37742"/>
    <w:rsid w:val="00B46192"/>
    <w:rsid w:val="00B463AD"/>
    <w:rsid w:val="00B465C2"/>
    <w:rsid w:val="00B51417"/>
    <w:rsid w:val="00B521A7"/>
    <w:rsid w:val="00B52531"/>
    <w:rsid w:val="00B52EB9"/>
    <w:rsid w:val="00B53E13"/>
    <w:rsid w:val="00B547E8"/>
    <w:rsid w:val="00B553D4"/>
    <w:rsid w:val="00B5576F"/>
    <w:rsid w:val="00B607E4"/>
    <w:rsid w:val="00B61627"/>
    <w:rsid w:val="00B653A9"/>
    <w:rsid w:val="00B66D75"/>
    <w:rsid w:val="00B67C38"/>
    <w:rsid w:val="00B70424"/>
    <w:rsid w:val="00B71161"/>
    <w:rsid w:val="00B721DE"/>
    <w:rsid w:val="00B72A03"/>
    <w:rsid w:val="00B75527"/>
    <w:rsid w:val="00B756CA"/>
    <w:rsid w:val="00B765C2"/>
    <w:rsid w:val="00B80311"/>
    <w:rsid w:val="00B82D62"/>
    <w:rsid w:val="00B83C1A"/>
    <w:rsid w:val="00B84301"/>
    <w:rsid w:val="00B85A69"/>
    <w:rsid w:val="00B8682B"/>
    <w:rsid w:val="00B87D98"/>
    <w:rsid w:val="00B92F86"/>
    <w:rsid w:val="00B931F5"/>
    <w:rsid w:val="00B93FDA"/>
    <w:rsid w:val="00B943DF"/>
    <w:rsid w:val="00BA11FE"/>
    <w:rsid w:val="00BA19EF"/>
    <w:rsid w:val="00BB28AB"/>
    <w:rsid w:val="00BB28F2"/>
    <w:rsid w:val="00BC0534"/>
    <w:rsid w:val="00BC0F5A"/>
    <w:rsid w:val="00BC3722"/>
    <w:rsid w:val="00BC4CD2"/>
    <w:rsid w:val="00BC5685"/>
    <w:rsid w:val="00BC61A0"/>
    <w:rsid w:val="00BC7E60"/>
    <w:rsid w:val="00BD021C"/>
    <w:rsid w:val="00BD7C6F"/>
    <w:rsid w:val="00BE0ED7"/>
    <w:rsid w:val="00BE1520"/>
    <w:rsid w:val="00BE435F"/>
    <w:rsid w:val="00BE6E47"/>
    <w:rsid w:val="00BF190D"/>
    <w:rsid w:val="00BF426C"/>
    <w:rsid w:val="00BF434D"/>
    <w:rsid w:val="00BF5537"/>
    <w:rsid w:val="00BF71DD"/>
    <w:rsid w:val="00BF793A"/>
    <w:rsid w:val="00C043DD"/>
    <w:rsid w:val="00C05885"/>
    <w:rsid w:val="00C066AA"/>
    <w:rsid w:val="00C07A2A"/>
    <w:rsid w:val="00C1273A"/>
    <w:rsid w:val="00C138A1"/>
    <w:rsid w:val="00C14462"/>
    <w:rsid w:val="00C15B56"/>
    <w:rsid w:val="00C179F2"/>
    <w:rsid w:val="00C17EE8"/>
    <w:rsid w:val="00C21742"/>
    <w:rsid w:val="00C21DF1"/>
    <w:rsid w:val="00C279C0"/>
    <w:rsid w:val="00C27A39"/>
    <w:rsid w:val="00C312F5"/>
    <w:rsid w:val="00C31A06"/>
    <w:rsid w:val="00C33141"/>
    <w:rsid w:val="00C3607D"/>
    <w:rsid w:val="00C366AB"/>
    <w:rsid w:val="00C369AA"/>
    <w:rsid w:val="00C40C14"/>
    <w:rsid w:val="00C42890"/>
    <w:rsid w:val="00C436FA"/>
    <w:rsid w:val="00C43E64"/>
    <w:rsid w:val="00C445B4"/>
    <w:rsid w:val="00C445E5"/>
    <w:rsid w:val="00C5140F"/>
    <w:rsid w:val="00C53370"/>
    <w:rsid w:val="00C54102"/>
    <w:rsid w:val="00C54409"/>
    <w:rsid w:val="00C56217"/>
    <w:rsid w:val="00C57B2A"/>
    <w:rsid w:val="00C600B7"/>
    <w:rsid w:val="00C608B4"/>
    <w:rsid w:val="00C62338"/>
    <w:rsid w:val="00C62C3A"/>
    <w:rsid w:val="00C632B7"/>
    <w:rsid w:val="00C64EF6"/>
    <w:rsid w:val="00C676C8"/>
    <w:rsid w:val="00C72D09"/>
    <w:rsid w:val="00C73978"/>
    <w:rsid w:val="00C74011"/>
    <w:rsid w:val="00C7498F"/>
    <w:rsid w:val="00C757AF"/>
    <w:rsid w:val="00C76AA7"/>
    <w:rsid w:val="00C82B60"/>
    <w:rsid w:val="00C82E28"/>
    <w:rsid w:val="00C83BD6"/>
    <w:rsid w:val="00C83F40"/>
    <w:rsid w:val="00C85C59"/>
    <w:rsid w:val="00C86664"/>
    <w:rsid w:val="00C87E62"/>
    <w:rsid w:val="00C9244D"/>
    <w:rsid w:val="00CA02B5"/>
    <w:rsid w:val="00CA5674"/>
    <w:rsid w:val="00CA57B5"/>
    <w:rsid w:val="00CA635F"/>
    <w:rsid w:val="00CA76A6"/>
    <w:rsid w:val="00CA7A8B"/>
    <w:rsid w:val="00CB01A8"/>
    <w:rsid w:val="00CB330B"/>
    <w:rsid w:val="00CB6ADD"/>
    <w:rsid w:val="00CC0AFD"/>
    <w:rsid w:val="00CC0BC7"/>
    <w:rsid w:val="00CC246A"/>
    <w:rsid w:val="00CC373F"/>
    <w:rsid w:val="00CC4FED"/>
    <w:rsid w:val="00CC5B83"/>
    <w:rsid w:val="00CD1A44"/>
    <w:rsid w:val="00CD240C"/>
    <w:rsid w:val="00CD4983"/>
    <w:rsid w:val="00CD522E"/>
    <w:rsid w:val="00CD56ED"/>
    <w:rsid w:val="00CD79CA"/>
    <w:rsid w:val="00CE4541"/>
    <w:rsid w:val="00CE50C5"/>
    <w:rsid w:val="00CE633E"/>
    <w:rsid w:val="00CE6C60"/>
    <w:rsid w:val="00CE74CF"/>
    <w:rsid w:val="00CF1240"/>
    <w:rsid w:val="00CF29E8"/>
    <w:rsid w:val="00CF2B16"/>
    <w:rsid w:val="00CF3510"/>
    <w:rsid w:val="00CF3E0A"/>
    <w:rsid w:val="00CF419D"/>
    <w:rsid w:val="00CF4C81"/>
    <w:rsid w:val="00CF4F69"/>
    <w:rsid w:val="00CF4FA6"/>
    <w:rsid w:val="00CF7F69"/>
    <w:rsid w:val="00D00D13"/>
    <w:rsid w:val="00D020C7"/>
    <w:rsid w:val="00D03EA7"/>
    <w:rsid w:val="00D041C0"/>
    <w:rsid w:val="00D06EF7"/>
    <w:rsid w:val="00D07207"/>
    <w:rsid w:val="00D1235B"/>
    <w:rsid w:val="00D14B7F"/>
    <w:rsid w:val="00D162ED"/>
    <w:rsid w:val="00D16CC2"/>
    <w:rsid w:val="00D207DD"/>
    <w:rsid w:val="00D23039"/>
    <w:rsid w:val="00D23E8F"/>
    <w:rsid w:val="00D32CFD"/>
    <w:rsid w:val="00D367F3"/>
    <w:rsid w:val="00D376BD"/>
    <w:rsid w:val="00D37D89"/>
    <w:rsid w:val="00D41C2C"/>
    <w:rsid w:val="00D448AF"/>
    <w:rsid w:val="00D45A78"/>
    <w:rsid w:val="00D5019E"/>
    <w:rsid w:val="00D57EA0"/>
    <w:rsid w:val="00D62A30"/>
    <w:rsid w:val="00D62C00"/>
    <w:rsid w:val="00D706BB"/>
    <w:rsid w:val="00D70ECB"/>
    <w:rsid w:val="00D73CAE"/>
    <w:rsid w:val="00D74D8E"/>
    <w:rsid w:val="00D74DA7"/>
    <w:rsid w:val="00D750FC"/>
    <w:rsid w:val="00D751B5"/>
    <w:rsid w:val="00D76AAE"/>
    <w:rsid w:val="00D77527"/>
    <w:rsid w:val="00D801E8"/>
    <w:rsid w:val="00D805B4"/>
    <w:rsid w:val="00D8063A"/>
    <w:rsid w:val="00D81497"/>
    <w:rsid w:val="00D81ADA"/>
    <w:rsid w:val="00D836EF"/>
    <w:rsid w:val="00D878E7"/>
    <w:rsid w:val="00D87B0F"/>
    <w:rsid w:val="00D90AB8"/>
    <w:rsid w:val="00D935AE"/>
    <w:rsid w:val="00D94745"/>
    <w:rsid w:val="00D9535B"/>
    <w:rsid w:val="00D9759B"/>
    <w:rsid w:val="00DA02B0"/>
    <w:rsid w:val="00DA2063"/>
    <w:rsid w:val="00DB050E"/>
    <w:rsid w:val="00DB24AA"/>
    <w:rsid w:val="00DB3960"/>
    <w:rsid w:val="00DB72FA"/>
    <w:rsid w:val="00DB7C9D"/>
    <w:rsid w:val="00DC3493"/>
    <w:rsid w:val="00DC4FF9"/>
    <w:rsid w:val="00DC6466"/>
    <w:rsid w:val="00DD3E23"/>
    <w:rsid w:val="00DD4500"/>
    <w:rsid w:val="00DD567D"/>
    <w:rsid w:val="00DD620D"/>
    <w:rsid w:val="00DD7012"/>
    <w:rsid w:val="00DD7CC7"/>
    <w:rsid w:val="00DE49D4"/>
    <w:rsid w:val="00DE540B"/>
    <w:rsid w:val="00DE5A68"/>
    <w:rsid w:val="00DE62B1"/>
    <w:rsid w:val="00DF03DF"/>
    <w:rsid w:val="00DF0402"/>
    <w:rsid w:val="00DF2652"/>
    <w:rsid w:val="00DF42A2"/>
    <w:rsid w:val="00DF4D09"/>
    <w:rsid w:val="00E0023E"/>
    <w:rsid w:val="00E005EF"/>
    <w:rsid w:val="00E01494"/>
    <w:rsid w:val="00E0591C"/>
    <w:rsid w:val="00E06514"/>
    <w:rsid w:val="00E06D31"/>
    <w:rsid w:val="00E11704"/>
    <w:rsid w:val="00E11D89"/>
    <w:rsid w:val="00E130AD"/>
    <w:rsid w:val="00E16B70"/>
    <w:rsid w:val="00E218CC"/>
    <w:rsid w:val="00E21D2D"/>
    <w:rsid w:val="00E27DB5"/>
    <w:rsid w:val="00E303C9"/>
    <w:rsid w:val="00E3171B"/>
    <w:rsid w:val="00E324A3"/>
    <w:rsid w:val="00E33669"/>
    <w:rsid w:val="00E337BF"/>
    <w:rsid w:val="00E34403"/>
    <w:rsid w:val="00E35556"/>
    <w:rsid w:val="00E35A4B"/>
    <w:rsid w:val="00E40A8F"/>
    <w:rsid w:val="00E41A20"/>
    <w:rsid w:val="00E42351"/>
    <w:rsid w:val="00E42789"/>
    <w:rsid w:val="00E462C3"/>
    <w:rsid w:val="00E4684E"/>
    <w:rsid w:val="00E47284"/>
    <w:rsid w:val="00E47916"/>
    <w:rsid w:val="00E51C6E"/>
    <w:rsid w:val="00E52C1A"/>
    <w:rsid w:val="00E538BE"/>
    <w:rsid w:val="00E55032"/>
    <w:rsid w:val="00E5598E"/>
    <w:rsid w:val="00E56359"/>
    <w:rsid w:val="00E5692D"/>
    <w:rsid w:val="00E573DF"/>
    <w:rsid w:val="00E57BEB"/>
    <w:rsid w:val="00E57D09"/>
    <w:rsid w:val="00E62DF1"/>
    <w:rsid w:val="00E633AE"/>
    <w:rsid w:val="00E65E7D"/>
    <w:rsid w:val="00E713C5"/>
    <w:rsid w:val="00E740C0"/>
    <w:rsid w:val="00E83711"/>
    <w:rsid w:val="00E85D06"/>
    <w:rsid w:val="00E85D53"/>
    <w:rsid w:val="00E900CF"/>
    <w:rsid w:val="00E90823"/>
    <w:rsid w:val="00E90B24"/>
    <w:rsid w:val="00E926DF"/>
    <w:rsid w:val="00E95025"/>
    <w:rsid w:val="00E9525D"/>
    <w:rsid w:val="00E95318"/>
    <w:rsid w:val="00EA0885"/>
    <w:rsid w:val="00EA2DC3"/>
    <w:rsid w:val="00EA470A"/>
    <w:rsid w:val="00EA487C"/>
    <w:rsid w:val="00EA5216"/>
    <w:rsid w:val="00EB388E"/>
    <w:rsid w:val="00EB3DFF"/>
    <w:rsid w:val="00EB68C5"/>
    <w:rsid w:val="00EB6D12"/>
    <w:rsid w:val="00EB71C2"/>
    <w:rsid w:val="00EC185F"/>
    <w:rsid w:val="00EC2E73"/>
    <w:rsid w:val="00EC40FF"/>
    <w:rsid w:val="00EC4520"/>
    <w:rsid w:val="00EC67D1"/>
    <w:rsid w:val="00EC6C07"/>
    <w:rsid w:val="00EC6E0B"/>
    <w:rsid w:val="00ED027B"/>
    <w:rsid w:val="00ED0F3C"/>
    <w:rsid w:val="00ED188D"/>
    <w:rsid w:val="00ED3EFB"/>
    <w:rsid w:val="00ED6523"/>
    <w:rsid w:val="00ED667D"/>
    <w:rsid w:val="00ED6727"/>
    <w:rsid w:val="00EE303F"/>
    <w:rsid w:val="00EE4AC8"/>
    <w:rsid w:val="00EE624A"/>
    <w:rsid w:val="00EF078A"/>
    <w:rsid w:val="00EF0E4B"/>
    <w:rsid w:val="00EF30C4"/>
    <w:rsid w:val="00EF3C8E"/>
    <w:rsid w:val="00F00B75"/>
    <w:rsid w:val="00F016F9"/>
    <w:rsid w:val="00F02297"/>
    <w:rsid w:val="00F026B4"/>
    <w:rsid w:val="00F02BEE"/>
    <w:rsid w:val="00F03871"/>
    <w:rsid w:val="00F044E8"/>
    <w:rsid w:val="00F07E96"/>
    <w:rsid w:val="00F144E3"/>
    <w:rsid w:val="00F1564E"/>
    <w:rsid w:val="00F15672"/>
    <w:rsid w:val="00F15A66"/>
    <w:rsid w:val="00F1602C"/>
    <w:rsid w:val="00F237A0"/>
    <w:rsid w:val="00F24278"/>
    <w:rsid w:val="00F262E5"/>
    <w:rsid w:val="00F30C3D"/>
    <w:rsid w:val="00F32D15"/>
    <w:rsid w:val="00F34319"/>
    <w:rsid w:val="00F34F1E"/>
    <w:rsid w:val="00F35B2F"/>
    <w:rsid w:val="00F37042"/>
    <w:rsid w:val="00F412A0"/>
    <w:rsid w:val="00F427EE"/>
    <w:rsid w:val="00F437EB"/>
    <w:rsid w:val="00F45247"/>
    <w:rsid w:val="00F45350"/>
    <w:rsid w:val="00F46C49"/>
    <w:rsid w:val="00F47A1F"/>
    <w:rsid w:val="00F50BD0"/>
    <w:rsid w:val="00F513EE"/>
    <w:rsid w:val="00F52141"/>
    <w:rsid w:val="00F55496"/>
    <w:rsid w:val="00F561C6"/>
    <w:rsid w:val="00F572A4"/>
    <w:rsid w:val="00F573D6"/>
    <w:rsid w:val="00F579AB"/>
    <w:rsid w:val="00F60AE7"/>
    <w:rsid w:val="00F637D8"/>
    <w:rsid w:val="00F6755A"/>
    <w:rsid w:val="00F719AA"/>
    <w:rsid w:val="00F720A9"/>
    <w:rsid w:val="00F72574"/>
    <w:rsid w:val="00F72FA9"/>
    <w:rsid w:val="00F73FE8"/>
    <w:rsid w:val="00F74D77"/>
    <w:rsid w:val="00F75626"/>
    <w:rsid w:val="00F763D1"/>
    <w:rsid w:val="00F836B3"/>
    <w:rsid w:val="00F83822"/>
    <w:rsid w:val="00F839C9"/>
    <w:rsid w:val="00F83BD5"/>
    <w:rsid w:val="00F8658B"/>
    <w:rsid w:val="00F865B4"/>
    <w:rsid w:val="00F87C5D"/>
    <w:rsid w:val="00F91B4B"/>
    <w:rsid w:val="00F92F99"/>
    <w:rsid w:val="00F9426D"/>
    <w:rsid w:val="00F95399"/>
    <w:rsid w:val="00FA1C1B"/>
    <w:rsid w:val="00FA26E0"/>
    <w:rsid w:val="00FA72DD"/>
    <w:rsid w:val="00FB0ED0"/>
    <w:rsid w:val="00FB1275"/>
    <w:rsid w:val="00FB4537"/>
    <w:rsid w:val="00FB6E54"/>
    <w:rsid w:val="00FC00B2"/>
    <w:rsid w:val="00FC033F"/>
    <w:rsid w:val="00FC2B87"/>
    <w:rsid w:val="00FC55F2"/>
    <w:rsid w:val="00FC67EB"/>
    <w:rsid w:val="00FC7B37"/>
    <w:rsid w:val="00FD03AA"/>
    <w:rsid w:val="00FD45C9"/>
    <w:rsid w:val="00FD4DB8"/>
    <w:rsid w:val="00FD5F1A"/>
    <w:rsid w:val="00FD61E1"/>
    <w:rsid w:val="00FD6A9C"/>
    <w:rsid w:val="00FD6AFC"/>
    <w:rsid w:val="00FD71E8"/>
    <w:rsid w:val="00FE236C"/>
    <w:rsid w:val="00FE3AB6"/>
    <w:rsid w:val="00FE4C53"/>
    <w:rsid w:val="00FF0142"/>
    <w:rsid w:val="00FF08BB"/>
    <w:rsid w:val="00FF14F4"/>
    <w:rsid w:val="00FF2CB8"/>
    <w:rsid w:val="00FF3558"/>
    <w:rsid w:val="00FF3837"/>
    <w:rsid w:val="00FF388B"/>
    <w:rsid w:val="00FF416C"/>
    <w:rsid w:val="00FF4613"/>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30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Publishing"/>
    <w:qFormat/>
    <w:rsid w:val="00604127"/>
    <w:rPr>
      <w:rFonts w:ascii="Verdana" w:hAnsi="Verdana"/>
    </w:rPr>
  </w:style>
  <w:style w:type="paragraph" w:styleId="Heading1">
    <w:name w:val="heading 1"/>
    <w:aliases w:val="Heading 1--Publishing"/>
    <w:basedOn w:val="Normal"/>
    <w:next w:val="BodyText"/>
    <w:link w:val="Heading1Char"/>
    <w:uiPriority w:val="9"/>
    <w:qFormat/>
    <w:rsid w:val="00604127"/>
    <w:pPr>
      <w:keepNext/>
      <w:spacing w:before="240" w:after="60"/>
      <w:outlineLvl w:val="0"/>
    </w:pPr>
    <w:rPr>
      <w:rFonts w:ascii="Segoe UI Light" w:hAnsi="Segoe UI Light"/>
      <w:b/>
      <w:color w:val="000080"/>
      <w:kern w:val="32"/>
      <w:sz w:val="56"/>
    </w:rPr>
  </w:style>
  <w:style w:type="paragraph" w:styleId="Heading2">
    <w:name w:val="heading 2"/>
    <w:aliases w:val="Heading 2--Publishing"/>
    <w:basedOn w:val="Normal"/>
    <w:next w:val="BodyText"/>
    <w:link w:val="Heading2Char"/>
    <w:qFormat/>
    <w:rsid w:val="00604127"/>
    <w:pPr>
      <w:keepNext/>
      <w:spacing w:before="240" w:after="60"/>
      <w:outlineLvl w:val="1"/>
    </w:pPr>
    <w:rPr>
      <w:rFonts w:ascii="Segoe UI Light" w:hAnsi="Segoe UI Light"/>
      <w:color w:val="CC0000"/>
      <w:sz w:val="40"/>
    </w:rPr>
  </w:style>
  <w:style w:type="paragraph" w:styleId="Heading3">
    <w:name w:val="heading 3"/>
    <w:aliases w:val="Heading 3--Publishing"/>
    <w:basedOn w:val="Heading2"/>
    <w:next w:val="BodyText"/>
    <w:link w:val="Heading3Char"/>
    <w:qFormat/>
    <w:rsid w:val="00604127"/>
    <w:pPr>
      <w:outlineLvl w:val="2"/>
    </w:pPr>
    <w:rPr>
      <w:color w:val="538135"/>
      <w:sz w:val="36"/>
    </w:rPr>
  </w:style>
  <w:style w:type="paragraph" w:styleId="Heading4">
    <w:name w:val="heading 4"/>
    <w:aliases w:val="Heading 4--Publishing"/>
    <w:basedOn w:val="Heading2"/>
    <w:next w:val="Normal"/>
    <w:link w:val="Heading4Char"/>
    <w:rsid w:val="00604127"/>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4127"/>
    <w:pPr>
      <w:jc w:val="both"/>
    </w:pPr>
    <w:rPr>
      <w:rFonts w:ascii="Calibri" w:hAnsi="Calibri"/>
    </w:rPr>
  </w:style>
  <w:style w:type="character" w:customStyle="1" w:styleId="Heading1Char">
    <w:name w:val="Heading 1 Char"/>
    <w:aliases w:val="Heading 1--Publishing Char"/>
    <w:basedOn w:val="DefaultParagraphFont"/>
    <w:link w:val="Heading1"/>
    <w:uiPriority w:val="9"/>
    <w:rsid w:val="001B4194"/>
    <w:rPr>
      <w:rFonts w:ascii="Segoe UI Light" w:hAnsi="Segoe UI Light"/>
      <w:b/>
      <w:color w:val="000080"/>
      <w:kern w:val="32"/>
      <w:sz w:val="56"/>
    </w:rPr>
  </w:style>
  <w:style w:type="character" w:customStyle="1" w:styleId="Heading2Char">
    <w:name w:val="Heading 2 Char"/>
    <w:aliases w:val="Heading 2--Publishing Char"/>
    <w:basedOn w:val="DefaultParagraphFont"/>
    <w:link w:val="Heading2"/>
    <w:rsid w:val="001B4194"/>
    <w:rPr>
      <w:rFonts w:ascii="Segoe UI Light" w:hAnsi="Segoe UI Light"/>
      <w:color w:val="CC0000"/>
      <w:sz w:val="40"/>
    </w:rPr>
  </w:style>
  <w:style w:type="character" w:customStyle="1" w:styleId="Heading3Char">
    <w:name w:val="Heading 3 Char"/>
    <w:aliases w:val="Heading 3--Publishing Char"/>
    <w:basedOn w:val="DefaultParagraphFont"/>
    <w:link w:val="Heading3"/>
    <w:rsid w:val="001B4194"/>
    <w:rPr>
      <w:rFonts w:ascii="Segoe UI Light" w:hAnsi="Segoe UI Light"/>
      <w:color w:val="538135"/>
      <w:sz w:val="36"/>
    </w:rPr>
  </w:style>
  <w:style w:type="character" w:customStyle="1" w:styleId="Heading4Char">
    <w:name w:val="Heading 4 Char"/>
    <w:aliases w:val="Heading 4--Publishing Char"/>
    <w:basedOn w:val="DefaultParagraphFont"/>
    <w:link w:val="Heading4"/>
    <w:rsid w:val="001B4194"/>
    <w:rPr>
      <w:rFonts w:ascii="Segoe UI Light" w:hAnsi="Segoe UI Light"/>
      <w:color w:val="CC0000"/>
      <w:sz w:val="40"/>
    </w:rPr>
  </w:style>
  <w:style w:type="paragraph" w:customStyle="1" w:styleId="Intro1stSentence">
    <w:name w:val="Intro 1st Sentence"/>
    <w:basedOn w:val="Normal"/>
    <w:link w:val="Intro1stSentenceChar"/>
    <w:rsid w:val="00604127"/>
    <w:pPr>
      <w:ind w:right="2707"/>
    </w:pPr>
    <w:rPr>
      <w:color w:val="993300"/>
      <w:sz w:val="24"/>
    </w:rPr>
  </w:style>
  <w:style w:type="character" w:customStyle="1" w:styleId="Intro1stSentenceChar">
    <w:name w:val="Intro 1st Sentence Char"/>
    <w:link w:val="Intro1stSentence"/>
    <w:rsid w:val="00604127"/>
    <w:rPr>
      <w:rFonts w:ascii="Verdana" w:hAnsi="Verdana"/>
      <w:color w:val="993300"/>
      <w:sz w:val="24"/>
    </w:rPr>
  </w:style>
  <w:style w:type="paragraph" w:customStyle="1" w:styleId="FigureCaption">
    <w:name w:val="Figure Caption"/>
    <w:basedOn w:val="Normal"/>
    <w:next w:val="BodyText"/>
    <w:link w:val="FigureCaptionChar"/>
    <w:rsid w:val="00604127"/>
    <w:rPr>
      <w:color w:val="1F497D"/>
    </w:rPr>
  </w:style>
  <w:style w:type="character" w:customStyle="1" w:styleId="FigureCaptionChar">
    <w:name w:val="Figure Caption Char"/>
    <w:link w:val="FigureCaption"/>
    <w:rsid w:val="00604127"/>
    <w:rPr>
      <w:rFonts w:ascii="Verdana" w:hAnsi="Verdana"/>
      <w:color w:val="1F497D"/>
    </w:rPr>
  </w:style>
  <w:style w:type="paragraph" w:customStyle="1" w:styleId="SideBar">
    <w:name w:val="SideBar"/>
    <w:basedOn w:val="Normal"/>
    <w:rsid w:val="00604127"/>
    <w:pPr>
      <w:pBdr>
        <w:right w:val="single" w:sz="2" w:space="4" w:color="0000FF"/>
      </w:pBdr>
      <w:ind w:left="720" w:right="5760"/>
    </w:pPr>
    <w:rPr>
      <w:rFonts w:ascii="Calibri" w:hAnsi="Calibri"/>
      <w:color w:val="1F497D"/>
    </w:rPr>
  </w:style>
  <w:style w:type="paragraph" w:customStyle="1" w:styleId="FastFactsHeader">
    <w:name w:val="Fast Facts Header"/>
    <w:basedOn w:val="Normal"/>
    <w:rsid w:val="00604127"/>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604127"/>
    <w:pPr>
      <w:pBdr>
        <w:right w:val="single" w:sz="4" w:space="4" w:color="0000FF"/>
      </w:pBdr>
      <w:ind w:left="720" w:right="5760"/>
    </w:pPr>
    <w:rPr>
      <w:rFonts w:ascii="Calibri" w:hAnsi="Calibri"/>
      <w:b/>
      <w:color w:val="538135"/>
      <w:sz w:val="24"/>
    </w:rPr>
  </w:style>
  <w:style w:type="paragraph" w:customStyle="1" w:styleId="Bio">
    <w:name w:val="Bio"/>
    <w:basedOn w:val="AuthorName"/>
    <w:rsid w:val="00604127"/>
    <w:rPr>
      <w:b w:val="0"/>
      <w:sz w:val="20"/>
    </w:rPr>
  </w:style>
  <w:style w:type="paragraph" w:customStyle="1" w:styleId="SidebarCaption">
    <w:name w:val="Sidebar Caption"/>
    <w:basedOn w:val="SideBar"/>
    <w:rsid w:val="00604127"/>
    <w:rPr>
      <w:b/>
      <w:sz w:val="24"/>
    </w:rPr>
  </w:style>
  <w:style w:type="paragraph" w:customStyle="1" w:styleId="AuthorEmailandPhone">
    <w:name w:val="Author Email and Phone"/>
    <w:basedOn w:val="AuthorName"/>
    <w:rsid w:val="00604127"/>
    <w:rPr>
      <w:b w:val="0"/>
      <w:sz w:val="20"/>
      <w:u w:val="single"/>
    </w:rPr>
  </w:style>
  <w:style w:type="paragraph" w:customStyle="1" w:styleId="PullQuote">
    <w:name w:val="PullQuote"/>
    <w:basedOn w:val="Normal"/>
    <w:rsid w:val="00604127"/>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604127"/>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604127"/>
    <w:pPr>
      <w:shd w:val="clear" w:color="auto" w:fill="D9D9D9"/>
      <w:ind w:right="1872"/>
    </w:pPr>
  </w:style>
  <w:style w:type="paragraph" w:customStyle="1" w:styleId="CodeListingHeader">
    <w:name w:val="Code Listing Header"/>
    <w:basedOn w:val="CodeSnippet"/>
    <w:next w:val="CodeListing"/>
    <w:rsid w:val="00604127"/>
    <w:pPr>
      <w:shd w:val="clear" w:color="auto" w:fill="0060A8"/>
      <w:ind w:right="1872"/>
    </w:pPr>
    <w:rPr>
      <w:rFonts w:ascii="Calibri" w:hAnsi="Calibri"/>
      <w:color w:val="FFFFFF"/>
      <w:sz w:val="24"/>
    </w:rPr>
  </w:style>
  <w:style w:type="paragraph" w:customStyle="1" w:styleId="FastFactsText">
    <w:name w:val="Fast Facts Text"/>
    <w:basedOn w:val="FastFactsHeader"/>
    <w:rsid w:val="00604127"/>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604127"/>
    <w:rPr>
      <w:bCs/>
      <w:color w:val="auto"/>
    </w:rPr>
  </w:style>
  <w:style w:type="character" w:customStyle="1" w:styleId="IntroremainingChar">
    <w:name w:val="Intro (remaining) Char"/>
    <w:link w:val="Introremaining"/>
    <w:rsid w:val="00604127"/>
    <w:rPr>
      <w:rFonts w:ascii="Verdana" w:hAnsi="Verdana"/>
      <w:bCs/>
      <w:sz w:val="24"/>
    </w:rPr>
  </w:style>
  <w:style w:type="paragraph" w:customStyle="1" w:styleId="FigureCaptionBold">
    <w:name w:val="Figure Caption + Bold"/>
    <w:basedOn w:val="FigureCaption"/>
    <w:link w:val="FigureCaptionBoldChar"/>
    <w:rsid w:val="00604127"/>
    <w:rPr>
      <w:b/>
      <w:bCs/>
      <w:iCs/>
    </w:rPr>
  </w:style>
  <w:style w:type="character" w:customStyle="1" w:styleId="FigureCaptionBoldChar">
    <w:name w:val="Figure Caption + Bold Char"/>
    <w:link w:val="FigureCaptionBold"/>
    <w:rsid w:val="00604127"/>
    <w:rPr>
      <w:rFonts w:ascii="Verdana" w:hAnsi="Verdana"/>
      <w:b/>
      <w:bCs/>
      <w:iCs/>
      <w:color w:val="1F497D"/>
    </w:rPr>
  </w:style>
  <w:style w:type="paragraph" w:customStyle="1" w:styleId="NumberedBodyText">
    <w:name w:val="Numbered Body Text"/>
    <w:basedOn w:val="BodyText"/>
    <w:rsid w:val="00604127"/>
    <w:pPr>
      <w:numPr>
        <w:numId w:val="1"/>
      </w:numPr>
    </w:pPr>
  </w:style>
  <w:style w:type="paragraph" w:customStyle="1" w:styleId="BullettedBodyText">
    <w:name w:val="Bulletted Body Text"/>
    <w:basedOn w:val="BodyText"/>
    <w:rsid w:val="00604127"/>
    <w:pPr>
      <w:numPr>
        <w:numId w:val="2"/>
      </w:numPr>
    </w:pPr>
  </w:style>
  <w:style w:type="character" w:styleId="Hyperlink">
    <w:name w:val="Hyperlink"/>
    <w:rsid w:val="00604127"/>
    <w:rPr>
      <w:color w:val="0000FF"/>
      <w:u w:val="single"/>
    </w:rPr>
  </w:style>
  <w:style w:type="paragraph" w:customStyle="1" w:styleId="TableHeading">
    <w:name w:val="Table Heading"/>
    <w:basedOn w:val="Normal"/>
    <w:rsid w:val="00604127"/>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604127"/>
    <w:pPr>
      <w:shd w:val="clear" w:color="auto" w:fill="DCE6F2"/>
    </w:pPr>
    <w:rPr>
      <w:rFonts w:ascii="Calibri" w:hAnsi="Calibri"/>
    </w:rPr>
  </w:style>
  <w:style w:type="paragraph" w:customStyle="1" w:styleId="TableCaption">
    <w:name w:val="Table Caption"/>
    <w:basedOn w:val="FigureCaption"/>
    <w:rsid w:val="00604127"/>
  </w:style>
  <w:style w:type="paragraph" w:styleId="BalloonText">
    <w:name w:val="Balloon Text"/>
    <w:basedOn w:val="Normal"/>
    <w:link w:val="BalloonTextChar"/>
    <w:uiPriority w:val="99"/>
    <w:semiHidden/>
    <w:unhideWhenUsed/>
    <w:rsid w:val="00604127"/>
    <w:rPr>
      <w:rFonts w:ascii="Tahoma" w:hAnsi="Tahoma" w:cs="Tahoma"/>
      <w:sz w:val="16"/>
      <w:szCs w:val="16"/>
    </w:rPr>
  </w:style>
  <w:style w:type="character" w:customStyle="1" w:styleId="BalloonTextChar">
    <w:name w:val="Balloon Text Char"/>
    <w:link w:val="BalloonText"/>
    <w:uiPriority w:val="99"/>
    <w:semiHidden/>
    <w:rsid w:val="00604127"/>
    <w:rPr>
      <w:rFonts w:ascii="Tahoma" w:hAnsi="Tahoma" w:cs="Tahoma"/>
      <w:sz w:val="16"/>
      <w:szCs w:val="16"/>
    </w:rPr>
  </w:style>
  <w:style w:type="paragraph" w:styleId="ListParagraph">
    <w:name w:val="List Paragraph"/>
    <w:basedOn w:val="Normal"/>
    <w:qFormat/>
    <w:rsid w:val="00604127"/>
    <w:pPr>
      <w:ind w:left="720"/>
    </w:pPr>
  </w:style>
  <w:style w:type="table" w:styleId="TableGrid">
    <w:name w:val="Table Grid"/>
    <w:basedOn w:val="TableNormal"/>
    <w:uiPriority w:val="59"/>
    <w:rsid w:val="006041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127"/>
    <w:rPr>
      <w:sz w:val="16"/>
      <w:szCs w:val="16"/>
    </w:rPr>
  </w:style>
  <w:style w:type="paragraph" w:styleId="CommentText">
    <w:name w:val="annotation text"/>
    <w:basedOn w:val="Normal"/>
    <w:link w:val="CommentTextChar"/>
    <w:uiPriority w:val="99"/>
    <w:semiHidden/>
    <w:unhideWhenUsed/>
    <w:rsid w:val="00604127"/>
  </w:style>
  <w:style w:type="character" w:customStyle="1" w:styleId="CommentTextChar">
    <w:name w:val="Comment Text Char"/>
    <w:link w:val="CommentText"/>
    <w:uiPriority w:val="99"/>
    <w:semiHidden/>
    <w:rsid w:val="00604127"/>
    <w:rPr>
      <w:rFonts w:ascii="Verdana" w:hAnsi="Verdana"/>
    </w:rPr>
  </w:style>
  <w:style w:type="paragraph" w:styleId="CommentSubject">
    <w:name w:val="annotation subject"/>
    <w:basedOn w:val="CommentText"/>
    <w:next w:val="CommentText"/>
    <w:link w:val="CommentSubjectChar"/>
    <w:uiPriority w:val="99"/>
    <w:semiHidden/>
    <w:unhideWhenUsed/>
    <w:rsid w:val="00604127"/>
    <w:rPr>
      <w:b/>
      <w:bCs/>
    </w:rPr>
  </w:style>
  <w:style w:type="character" w:customStyle="1" w:styleId="CommentSubjectChar">
    <w:name w:val="Comment Subject Char"/>
    <w:link w:val="CommentSubject"/>
    <w:uiPriority w:val="99"/>
    <w:semiHidden/>
    <w:rsid w:val="00604127"/>
    <w:rPr>
      <w:rFonts w:ascii="Verdana" w:hAnsi="Verdana"/>
      <w:b/>
      <w:bCs/>
    </w:rPr>
  </w:style>
  <w:style w:type="paragraph" w:customStyle="1" w:styleId="Figure">
    <w:name w:val="Figure"/>
    <w:basedOn w:val="BodyText"/>
    <w:next w:val="FigureCaption"/>
    <w:qFormat/>
    <w:rsid w:val="00604127"/>
  </w:style>
  <w:style w:type="character" w:styleId="UnresolvedMention">
    <w:name w:val="Unresolved Mention"/>
    <w:basedOn w:val="DefaultParagraphFont"/>
    <w:uiPriority w:val="99"/>
    <w:semiHidden/>
    <w:unhideWhenUsed/>
    <w:rsid w:val="00F763D1"/>
    <w:rPr>
      <w:color w:val="808080"/>
      <w:shd w:val="clear" w:color="auto" w:fill="E6E6E6"/>
    </w:rPr>
  </w:style>
  <w:style w:type="paragraph" w:styleId="Header">
    <w:name w:val="header"/>
    <w:basedOn w:val="Normal"/>
    <w:link w:val="HeaderChar"/>
    <w:uiPriority w:val="99"/>
    <w:unhideWhenUsed/>
    <w:rsid w:val="00911B88"/>
    <w:pPr>
      <w:tabs>
        <w:tab w:val="center" w:pos="4680"/>
        <w:tab w:val="right" w:pos="9360"/>
      </w:tabs>
    </w:pPr>
  </w:style>
  <w:style w:type="character" w:customStyle="1" w:styleId="HeaderChar">
    <w:name w:val="Header Char"/>
    <w:basedOn w:val="DefaultParagraphFont"/>
    <w:link w:val="Header"/>
    <w:uiPriority w:val="99"/>
    <w:rsid w:val="00911B88"/>
    <w:rPr>
      <w:rFonts w:ascii="Verdana" w:hAnsi="Verdana"/>
    </w:rPr>
  </w:style>
  <w:style w:type="paragraph" w:styleId="Footer">
    <w:name w:val="footer"/>
    <w:basedOn w:val="Normal"/>
    <w:link w:val="FooterChar"/>
    <w:uiPriority w:val="99"/>
    <w:unhideWhenUsed/>
    <w:rsid w:val="00911B88"/>
    <w:pPr>
      <w:tabs>
        <w:tab w:val="center" w:pos="4680"/>
        <w:tab w:val="right" w:pos="9360"/>
      </w:tabs>
    </w:pPr>
  </w:style>
  <w:style w:type="character" w:customStyle="1" w:styleId="FooterChar">
    <w:name w:val="Footer Char"/>
    <w:basedOn w:val="DefaultParagraphFont"/>
    <w:link w:val="Footer"/>
    <w:uiPriority w:val="99"/>
    <w:rsid w:val="00911B88"/>
    <w:rPr>
      <w:rFonts w:ascii="Verdana" w:hAnsi="Verdana"/>
    </w:rPr>
  </w:style>
  <w:style w:type="paragraph" w:customStyle="1" w:styleId="Boy">
    <w:name w:val="Boy"/>
    <w:basedOn w:val="BullettedBodyText"/>
    <w:rsid w:val="008F7BE4"/>
  </w:style>
  <w:style w:type="paragraph" w:styleId="NormalWeb">
    <w:name w:val="Normal (Web)"/>
    <w:basedOn w:val="Normal"/>
    <w:uiPriority w:val="99"/>
    <w:semiHidden/>
    <w:unhideWhenUsed/>
    <w:rsid w:val="007B6DA9"/>
    <w:pPr>
      <w:spacing w:before="100" w:beforeAutospacing="1" w:after="100" w:afterAutospacing="1"/>
    </w:pPr>
    <w:rPr>
      <w:szCs w:val="24"/>
    </w:rPr>
  </w:style>
  <w:style w:type="paragraph" w:customStyle="1" w:styleId="BulletedList--Publishing">
    <w:name w:val="Bulleted List--Publishing"/>
    <w:basedOn w:val="ListParagraph"/>
    <w:autoRedefine/>
    <w:qFormat/>
    <w:rsid w:val="001B4194"/>
    <w:pPr>
      <w:numPr>
        <w:numId w:val="29"/>
      </w:numPr>
      <w:spacing w:after="40" w:line="360" w:lineRule="auto"/>
    </w:pPr>
  </w:style>
  <w:style w:type="paragraph" w:customStyle="1" w:styleId="BulletedList">
    <w:name w:val="Bulleted List"/>
    <w:aliases w:val="Nested--Publishing"/>
    <w:basedOn w:val="ListParagraph"/>
    <w:qFormat/>
    <w:rsid w:val="001B4194"/>
    <w:pPr>
      <w:numPr>
        <w:ilvl w:val="1"/>
        <w:numId w:val="29"/>
      </w:numPr>
      <w:spacing w:after="40"/>
    </w:pPr>
  </w:style>
  <w:style w:type="paragraph" w:styleId="Quote">
    <w:name w:val="Quote"/>
    <w:aliases w:val="Quote--Publishing"/>
    <w:basedOn w:val="Normal"/>
    <w:next w:val="Normal"/>
    <w:link w:val="QuoteChar"/>
    <w:qFormat/>
    <w:rsid w:val="001B4194"/>
    <w:pPr>
      <w:spacing w:before="200" w:line="360" w:lineRule="auto"/>
      <w:ind w:left="864" w:right="864"/>
    </w:pPr>
    <w:rPr>
      <w:i/>
      <w:iCs/>
      <w:color w:val="404040" w:themeColor="text1" w:themeTint="BF"/>
      <w:sz w:val="22"/>
    </w:rPr>
  </w:style>
  <w:style w:type="character" w:customStyle="1" w:styleId="QuoteChar">
    <w:name w:val="Quote Char"/>
    <w:aliases w:val="Quote--Publishing Char"/>
    <w:basedOn w:val="DefaultParagraphFont"/>
    <w:link w:val="Quote"/>
    <w:rsid w:val="001B4194"/>
    <w:rPr>
      <w:rFonts w:eastAsiaTheme="minorHAnsi" w:cstheme="minorBidi"/>
      <w:i/>
      <w:iCs/>
      <w:color w:val="404040" w:themeColor="text1" w:themeTint="BF"/>
      <w:sz w:val="22"/>
      <w:szCs w:val="22"/>
    </w:rPr>
  </w:style>
  <w:style w:type="character" w:styleId="FollowedHyperlink">
    <w:name w:val="FollowedHyperlink"/>
    <w:basedOn w:val="DefaultParagraphFont"/>
    <w:uiPriority w:val="99"/>
    <w:semiHidden/>
    <w:unhideWhenUsed/>
    <w:rsid w:val="00FF3837"/>
    <w:rPr>
      <w:color w:val="954F72" w:themeColor="followedHyperlink"/>
      <w:u w:val="single"/>
    </w:rPr>
  </w:style>
  <w:style w:type="paragraph" w:customStyle="1" w:styleId="Sid">
    <w:name w:val="Sid"/>
    <w:basedOn w:val="SidebarCaption"/>
    <w:qFormat/>
    <w:rsid w:val="006E571D"/>
  </w:style>
  <w:style w:type="paragraph" w:customStyle="1" w:styleId="FirstParagraph">
    <w:name w:val="First Paragraph"/>
    <w:basedOn w:val="BodyText"/>
    <w:next w:val="BodyText"/>
    <w:qFormat/>
    <w:rsid w:val="00E4684E"/>
    <w:pPr>
      <w:spacing w:before="180" w:after="180"/>
      <w:jc w:val="left"/>
    </w:pPr>
    <w:rPr>
      <w:rFonts w:asciiTheme="minorHAnsi" w:eastAsiaTheme="minorHAnsi" w:hAnsiTheme="minorHAnsi" w:cstheme="minorBidi"/>
      <w:sz w:val="24"/>
      <w:szCs w:val="24"/>
    </w:rPr>
  </w:style>
  <w:style w:type="paragraph" w:customStyle="1" w:styleId="Compact">
    <w:name w:val="Compact"/>
    <w:basedOn w:val="BodyText"/>
    <w:qFormat/>
    <w:rsid w:val="00E4684E"/>
    <w:pPr>
      <w:spacing w:before="36" w:after="36"/>
      <w:jc w:val="left"/>
    </w:pPr>
    <w:rPr>
      <w:rFonts w:asciiTheme="minorHAnsi" w:eastAsiaTheme="minorHAnsi" w:hAnsiTheme="minorHAnsi" w:cstheme="minorBidi"/>
      <w:sz w:val="24"/>
      <w:szCs w:val="24"/>
    </w:rPr>
  </w:style>
  <w:style w:type="paragraph" w:styleId="Bibliography">
    <w:name w:val="Bibliography"/>
    <w:basedOn w:val="Normal"/>
    <w:qFormat/>
    <w:rsid w:val="00E4684E"/>
    <w:pPr>
      <w:spacing w:after="20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E4684E"/>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E4684E"/>
    <w:rPr>
      <w:rFonts w:asciiTheme="minorHAnsi" w:eastAsiaTheme="minorHAnsi" w:hAnsiTheme="minorHAnsi" w:cstheme="minorBidi"/>
      <w:sz w:val="24"/>
      <w:szCs w:val="24"/>
    </w:rPr>
  </w:style>
  <w:style w:type="paragraph" w:styleId="Caption">
    <w:name w:val="caption"/>
    <w:basedOn w:val="Normal"/>
    <w:link w:val="CaptionChar"/>
    <w:rsid w:val="00E4684E"/>
    <w:pPr>
      <w:spacing w:after="120"/>
    </w:pPr>
    <w:rPr>
      <w:rFonts w:asciiTheme="minorHAnsi" w:eastAsiaTheme="minorHAnsi" w:hAnsiTheme="minorHAnsi" w:cstheme="minorBidi"/>
      <w:i/>
      <w:sz w:val="24"/>
      <w:szCs w:val="24"/>
    </w:rPr>
  </w:style>
  <w:style w:type="paragraph" w:customStyle="1" w:styleId="FigurewithCaption">
    <w:name w:val="Figure with Caption"/>
    <w:basedOn w:val="Figure"/>
    <w:rsid w:val="00E4684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E4684E"/>
    <w:rPr>
      <w:rFonts w:asciiTheme="minorHAnsi" w:eastAsiaTheme="minorHAnsi" w:hAnsiTheme="minorHAnsi" w:cstheme="minorBidi"/>
      <w:i/>
      <w:sz w:val="24"/>
      <w:szCs w:val="24"/>
    </w:rPr>
  </w:style>
  <w:style w:type="character" w:styleId="FootnoteReference">
    <w:name w:val="footnote reference"/>
    <w:basedOn w:val="CaptionChar"/>
    <w:rsid w:val="00E4684E"/>
    <w:rPr>
      <w:rFonts w:asciiTheme="minorHAnsi" w:eastAsiaTheme="minorHAnsi" w:hAnsiTheme="minorHAnsi" w:cstheme="minorBidi"/>
      <w:i/>
      <w:sz w:val="24"/>
      <w:szCs w:val="24"/>
      <w:vertAlign w:val="superscript"/>
    </w:rPr>
  </w:style>
  <w:style w:type="table" w:styleId="GridTable1Light">
    <w:name w:val="Grid Table 1 Light"/>
    <w:basedOn w:val="TableNormal"/>
    <w:rsid w:val="00E4684E"/>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E303C9"/>
    <w:rPr>
      <w:rFonts w:ascii="Calibri" w:hAnsi="Calibri"/>
    </w:rPr>
  </w:style>
  <w:style w:type="table" w:styleId="TableGridLight">
    <w:name w:val="Grid Table Light"/>
    <w:basedOn w:val="TableNormal"/>
    <w:uiPriority w:val="40"/>
    <w:rsid w:val="00DA02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DA02B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ull-systemtests">
    <w:name w:val="Full-system tests"/>
    <w:basedOn w:val="BodyText"/>
    <w:qFormat/>
    <w:rsid w:val="0045399F"/>
  </w:style>
  <w:style w:type="paragraph" w:styleId="EndnoteText">
    <w:name w:val="endnote text"/>
    <w:basedOn w:val="Normal"/>
    <w:link w:val="EndnoteTextChar"/>
    <w:uiPriority w:val="99"/>
    <w:semiHidden/>
    <w:unhideWhenUsed/>
    <w:rsid w:val="00973B23"/>
  </w:style>
  <w:style w:type="character" w:customStyle="1" w:styleId="EndnoteTextChar">
    <w:name w:val="Endnote Text Char"/>
    <w:basedOn w:val="DefaultParagraphFont"/>
    <w:link w:val="EndnoteText"/>
    <w:uiPriority w:val="99"/>
    <w:semiHidden/>
    <w:rsid w:val="00973B23"/>
    <w:rPr>
      <w:rFonts w:ascii="Verdana" w:hAnsi="Verdana"/>
    </w:rPr>
  </w:style>
  <w:style w:type="character" w:styleId="EndnoteReference">
    <w:name w:val="endnote reference"/>
    <w:basedOn w:val="DefaultParagraphFont"/>
    <w:uiPriority w:val="99"/>
    <w:semiHidden/>
    <w:unhideWhenUsed/>
    <w:rsid w:val="00973B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9443">
      <w:bodyDiv w:val="1"/>
      <w:marLeft w:val="0"/>
      <w:marRight w:val="0"/>
      <w:marTop w:val="0"/>
      <w:marBottom w:val="0"/>
      <w:divBdr>
        <w:top w:val="none" w:sz="0" w:space="0" w:color="auto"/>
        <w:left w:val="none" w:sz="0" w:space="0" w:color="auto"/>
        <w:bottom w:val="none" w:sz="0" w:space="0" w:color="auto"/>
        <w:right w:val="none" w:sz="0" w:space="0" w:color="auto"/>
      </w:divBdr>
    </w:div>
    <w:div w:id="12266101">
      <w:bodyDiv w:val="1"/>
      <w:marLeft w:val="0"/>
      <w:marRight w:val="0"/>
      <w:marTop w:val="0"/>
      <w:marBottom w:val="0"/>
      <w:divBdr>
        <w:top w:val="none" w:sz="0" w:space="0" w:color="auto"/>
        <w:left w:val="none" w:sz="0" w:space="0" w:color="auto"/>
        <w:bottom w:val="none" w:sz="0" w:space="0" w:color="auto"/>
        <w:right w:val="none" w:sz="0" w:space="0" w:color="auto"/>
      </w:divBdr>
    </w:div>
    <w:div w:id="39284790">
      <w:bodyDiv w:val="1"/>
      <w:marLeft w:val="0"/>
      <w:marRight w:val="0"/>
      <w:marTop w:val="0"/>
      <w:marBottom w:val="0"/>
      <w:divBdr>
        <w:top w:val="none" w:sz="0" w:space="0" w:color="auto"/>
        <w:left w:val="none" w:sz="0" w:space="0" w:color="auto"/>
        <w:bottom w:val="none" w:sz="0" w:space="0" w:color="auto"/>
        <w:right w:val="none" w:sz="0" w:space="0" w:color="auto"/>
      </w:divBdr>
    </w:div>
    <w:div w:id="44989555">
      <w:bodyDiv w:val="1"/>
      <w:marLeft w:val="0"/>
      <w:marRight w:val="0"/>
      <w:marTop w:val="0"/>
      <w:marBottom w:val="0"/>
      <w:divBdr>
        <w:top w:val="none" w:sz="0" w:space="0" w:color="auto"/>
        <w:left w:val="none" w:sz="0" w:space="0" w:color="auto"/>
        <w:bottom w:val="none" w:sz="0" w:space="0" w:color="auto"/>
        <w:right w:val="none" w:sz="0" w:space="0" w:color="auto"/>
      </w:divBdr>
    </w:div>
    <w:div w:id="47000747">
      <w:bodyDiv w:val="1"/>
      <w:marLeft w:val="0"/>
      <w:marRight w:val="0"/>
      <w:marTop w:val="0"/>
      <w:marBottom w:val="0"/>
      <w:divBdr>
        <w:top w:val="none" w:sz="0" w:space="0" w:color="auto"/>
        <w:left w:val="none" w:sz="0" w:space="0" w:color="auto"/>
        <w:bottom w:val="none" w:sz="0" w:space="0" w:color="auto"/>
        <w:right w:val="none" w:sz="0" w:space="0" w:color="auto"/>
      </w:divBdr>
    </w:div>
    <w:div w:id="69162072">
      <w:bodyDiv w:val="1"/>
      <w:marLeft w:val="0"/>
      <w:marRight w:val="0"/>
      <w:marTop w:val="0"/>
      <w:marBottom w:val="0"/>
      <w:divBdr>
        <w:top w:val="none" w:sz="0" w:space="0" w:color="auto"/>
        <w:left w:val="none" w:sz="0" w:space="0" w:color="auto"/>
        <w:bottom w:val="none" w:sz="0" w:space="0" w:color="auto"/>
        <w:right w:val="none" w:sz="0" w:space="0" w:color="auto"/>
      </w:divBdr>
    </w:div>
    <w:div w:id="85200995">
      <w:bodyDiv w:val="1"/>
      <w:marLeft w:val="0"/>
      <w:marRight w:val="0"/>
      <w:marTop w:val="0"/>
      <w:marBottom w:val="0"/>
      <w:divBdr>
        <w:top w:val="none" w:sz="0" w:space="0" w:color="auto"/>
        <w:left w:val="none" w:sz="0" w:space="0" w:color="auto"/>
        <w:bottom w:val="none" w:sz="0" w:space="0" w:color="auto"/>
        <w:right w:val="none" w:sz="0" w:space="0" w:color="auto"/>
      </w:divBdr>
    </w:div>
    <w:div w:id="90398955">
      <w:bodyDiv w:val="1"/>
      <w:marLeft w:val="0"/>
      <w:marRight w:val="0"/>
      <w:marTop w:val="0"/>
      <w:marBottom w:val="0"/>
      <w:divBdr>
        <w:top w:val="none" w:sz="0" w:space="0" w:color="auto"/>
        <w:left w:val="none" w:sz="0" w:space="0" w:color="auto"/>
        <w:bottom w:val="none" w:sz="0" w:space="0" w:color="auto"/>
        <w:right w:val="none" w:sz="0" w:space="0" w:color="auto"/>
      </w:divBdr>
    </w:div>
    <w:div w:id="96799760">
      <w:bodyDiv w:val="1"/>
      <w:marLeft w:val="0"/>
      <w:marRight w:val="0"/>
      <w:marTop w:val="0"/>
      <w:marBottom w:val="0"/>
      <w:divBdr>
        <w:top w:val="none" w:sz="0" w:space="0" w:color="auto"/>
        <w:left w:val="none" w:sz="0" w:space="0" w:color="auto"/>
        <w:bottom w:val="none" w:sz="0" w:space="0" w:color="auto"/>
        <w:right w:val="none" w:sz="0" w:space="0" w:color="auto"/>
      </w:divBdr>
    </w:div>
    <w:div w:id="113790705">
      <w:bodyDiv w:val="1"/>
      <w:marLeft w:val="0"/>
      <w:marRight w:val="0"/>
      <w:marTop w:val="0"/>
      <w:marBottom w:val="0"/>
      <w:divBdr>
        <w:top w:val="none" w:sz="0" w:space="0" w:color="auto"/>
        <w:left w:val="none" w:sz="0" w:space="0" w:color="auto"/>
        <w:bottom w:val="none" w:sz="0" w:space="0" w:color="auto"/>
        <w:right w:val="none" w:sz="0" w:space="0" w:color="auto"/>
      </w:divBdr>
    </w:div>
    <w:div w:id="133721623">
      <w:bodyDiv w:val="1"/>
      <w:marLeft w:val="0"/>
      <w:marRight w:val="0"/>
      <w:marTop w:val="0"/>
      <w:marBottom w:val="0"/>
      <w:divBdr>
        <w:top w:val="none" w:sz="0" w:space="0" w:color="auto"/>
        <w:left w:val="none" w:sz="0" w:space="0" w:color="auto"/>
        <w:bottom w:val="none" w:sz="0" w:space="0" w:color="auto"/>
        <w:right w:val="none" w:sz="0" w:space="0" w:color="auto"/>
      </w:divBdr>
    </w:div>
    <w:div w:id="141387658">
      <w:bodyDiv w:val="1"/>
      <w:marLeft w:val="0"/>
      <w:marRight w:val="0"/>
      <w:marTop w:val="0"/>
      <w:marBottom w:val="0"/>
      <w:divBdr>
        <w:top w:val="none" w:sz="0" w:space="0" w:color="auto"/>
        <w:left w:val="none" w:sz="0" w:space="0" w:color="auto"/>
        <w:bottom w:val="none" w:sz="0" w:space="0" w:color="auto"/>
        <w:right w:val="none" w:sz="0" w:space="0" w:color="auto"/>
      </w:divBdr>
    </w:div>
    <w:div w:id="166016216">
      <w:bodyDiv w:val="1"/>
      <w:marLeft w:val="0"/>
      <w:marRight w:val="0"/>
      <w:marTop w:val="0"/>
      <w:marBottom w:val="0"/>
      <w:divBdr>
        <w:top w:val="none" w:sz="0" w:space="0" w:color="auto"/>
        <w:left w:val="none" w:sz="0" w:space="0" w:color="auto"/>
        <w:bottom w:val="none" w:sz="0" w:space="0" w:color="auto"/>
        <w:right w:val="none" w:sz="0" w:space="0" w:color="auto"/>
      </w:divBdr>
    </w:div>
    <w:div w:id="171184615">
      <w:bodyDiv w:val="1"/>
      <w:marLeft w:val="0"/>
      <w:marRight w:val="0"/>
      <w:marTop w:val="0"/>
      <w:marBottom w:val="0"/>
      <w:divBdr>
        <w:top w:val="none" w:sz="0" w:space="0" w:color="auto"/>
        <w:left w:val="none" w:sz="0" w:space="0" w:color="auto"/>
        <w:bottom w:val="none" w:sz="0" w:space="0" w:color="auto"/>
        <w:right w:val="none" w:sz="0" w:space="0" w:color="auto"/>
      </w:divBdr>
    </w:div>
    <w:div w:id="173151126">
      <w:bodyDiv w:val="1"/>
      <w:marLeft w:val="0"/>
      <w:marRight w:val="0"/>
      <w:marTop w:val="0"/>
      <w:marBottom w:val="0"/>
      <w:divBdr>
        <w:top w:val="none" w:sz="0" w:space="0" w:color="auto"/>
        <w:left w:val="none" w:sz="0" w:space="0" w:color="auto"/>
        <w:bottom w:val="none" w:sz="0" w:space="0" w:color="auto"/>
        <w:right w:val="none" w:sz="0" w:space="0" w:color="auto"/>
      </w:divBdr>
    </w:div>
    <w:div w:id="184557732">
      <w:bodyDiv w:val="1"/>
      <w:marLeft w:val="0"/>
      <w:marRight w:val="0"/>
      <w:marTop w:val="0"/>
      <w:marBottom w:val="0"/>
      <w:divBdr>
        <w:top w:val="none" w:sz="0" w:space="0" w:color="auto"/>
        <w:left w:val="none" w:sz="0" w:space="0" w:color="auto"/>
        <w:bottom w:val="none" w:sz="0" w:space="0" w:color="auto"/>
        <w:right w:val="none" w:sz="0" w:space="0" w:color="auto"/>
      </w:divBdr>
    </w:div>
    <w:div w:id="189758278">
      <w:bodyDiv w:val="1"/>
      <w:marLeft w:val="0"/>
      <w:marRight w:val="0"/>
      <w:marTop w:val="0"/>
      <w:marBottom w:val="0"/>
      <w:divBdr>
        <w:top w:val="none" w:sz="0" w:space="0" w:color="auto"/>
        <w:left w:val="none" w:sz="0" w:space="0" w:color="auto"/>
        <w:bottom w:val="none" w:sz="0" w:space="0" w:color="auto"/>
        <w:right w:val="none" w:sz="0" w:space="0" w:color="auto"/>
      </w:divBdr>
    </w:div>
    <w:div w:id="194464683">
      <w:bodyDiv w:val="1"/>
      <w:marLeft w:val="0"/>
      <w:marRight w:val="0"/>
      <w:marTop w:val="0"/>
      <w:marBottom w:val="0"/>
      <w:divBdr>
        <w:top w:val="none" w:sz="0" w:space="0" w:color="auto"/>
        <w:left w:val="none" w:sz="0" w:space="0" w:color="auto"/>
        <w:bottom w:val="none" w:sz="0" w:space="0" w:color="auto"/>
        <w:right w:val="none" w:sz="0" w:space="0" w:color="auto"/>
      </w:divBdr>
    </w:div>
    <w:div w:id="194587955">
      <w:bodyDiv w:val="1"/>
      <w:marLeft w:val="0"/>
      <w:marRight w:val="0"/>
      <w:marTop w:val="0"/>
      <w:marBottom w:val="0"/>
      <w:divBdr>
        <w:top w:val="none" w:sz="0" w:space="0" w:color="auto"/>
        <w:left w:val="none" w:sz="0" w:space="0" w:color="auto"/>
        <w:bottom w:val="none" w:sz="0" w:space="0" w:color="auto"/>
        <w:right w:val="none" w:sz="0" w:space="0" w:color="auto"/>
      </w:divBdr>
    </w:div>
    <w:div w:id="207885537">
      <w:bodyDiv w:val="1"/>
      <w:marLeft w:val="0"/>
      <w:marRight w:val="0"/>
      <w:marTop w:val="0"/>
      <w:marBottom w:val="0"/>
      <w:divBdr>
        <w:top w:val="none" w:sz="0" w:space="0" w:color="auto"/>
        <w:left w:val="none" w:sz="0" w:space="0" w:color="auto"/>
        <w:bottom w:val="none" w:sz="0" w:space="0" w:color="auto"/>
        <w:right w:val="none" w:sz="0" w:space="0" w:color="auto"/>
      </w:divBdr>
    </w:div>
    <w:div w:id="210112629">
      <w:bodyDiv w:val="1"/>
      <w:marLeft w:val="0"/>
      <w:marRight w:val="0"/>
      <w:marTop w:val="0"/>
      <w:marBottom w:val="0"/>
      <w:divBdr>
        <w:top w:val="none" w:sz="0" w:space="0" w:color="auto"/>
        <w:left w:val="none" w:sz="0" w:space="0" w:color="auto"/>
        <w:bottom w:val="none" w:sz="0" w:space="0" w:color="auto"/>
        <w:right w:val="none" w:sz="0" w:space="0" w:color="auto"/>
      </w:divBdr>
    </w:div>
    <w:div w:id="217206136">
      <w:bodyDiv w:val="1"/>
      <w:marLeft w:val="0"/>
      <w:marRight w:val="0"/>
      <w:marTop w:val="0"/>
      <w:marBottom w:val="0"/>
      <w:divBdr>
        <w:top w:val="none" w:sz="0" w:space="0" w:color="auto"/>
        <w:left w:val="none" w:sz="0" w:space="0" w:color="auto"/>
        <w:bottom w:val="none" w:sz="0" w:space="0" w:color="auto"/>
        <w:right w:val="none" w:sz="0" w:space="0" w:color="auto"/>
      </w:divBdr>
    </w:div>
    <w:div w:id="221647548">
      <w:bodyDiv w:val="1"/>
      <w:marLeft w:val="0"/>
      <w:marRight w:val="0"/>
      <w:marTop w:val="0"/>
      <w:marBottom w:val="0"/>
      <w:divBdr>
        <w:top w:val="none" w:sz="0" w:space="0" w:color="auto"/>
        <w:left w:val="none" w:sz="0" w:space="0" w:color="auto"/>
        <w:bottom w:val="none" w:sz="0" w:space="0" w:color="auto"/>
        <w:right w:val="none" w:sz="0" w:space="0" w:color="auto"/>
      </w:divBdr>
    </w:div>
    <w:div w:id="243993768">
      <w:bodyDiv w:val="1"/>
      <w:marLeft w:val="0"/>
      <w:marRight w:val="0"/>
      <w:marTop w:val="0"/>
      <w:marBottom w:val="0"/>
      <w:divBdr>
        <w:top w:val="none" w:sz="0" w:space="0" w:color="auto"/>
        <w:left w:val="none" w:sz="0" w:space="0" w:color="auto"/>
        <w:bottom w:val="none" w:sz="0" w:space="0" w:color="auto"/>
        <w:right w:val="none" w:sz="0" w:space="0" w:color="auto"/>
      </w:divBdr>
    </w:div>
    <w:div w:id="250356243">
      <w:bodyDiv w:val="1"/>
      <w:marLeft w:val="0"/>
      <w:marRight w:val="0"/>
      <w:marTop w:val="0"/>
      <w:marBottom w:val="0"/>
      <w:divBdr>
        <w:top w:val="none" w:sz="0" w:space="0" w:color="auto"/>
        <w:left w:val="none" w:sz="0" w:space="0" w:color="auto"/>
        <w:bottom w:val="none" w:sz="0" w:space="0" w:color="auto"/>
        <w:right w:val="none" w:sz="0" w:space="0" w:color="auto"/>
      </w:divBdr>
    </w:div>
    <w:div w:id="268509698">
      <w:bodyDiv w:val="1"/>
      <w:marLeft w:val="0"/>
      <w:marRight w:val="0"/>
      <w:marTop w:val="0"/>
      <w:marBottom w:val="0"/>
      <w:divBdr>
        <w:top w:val="none" w:sz="0" w:space="0" w:color="auto"/>
        <w:left w:val="none" w:sz="0" w:space="0" w:color="auto"/>
        <w:bottom w:val="none" w:sz="0" w:space="0" w:color="auto"/>
        <w:right w:val="none" w:sz="0" w:space="0" w:color="auto"/>
      </w:divBdr>
    </w:div>
    <w:div w:id="288711135">
      <w:bodyDiv w:val="1"/>
      <w:marLeft w:val="0"/>
      <w:marRight w:val="0"/>
      <w:marTop w:val="0"/>
      <w:marBottom w:val="0"/>
      <w:divBdr>
        <w:top w:val="none" w:sz="0" w:space="0" w:color="auto"/>
        <w:left w:val="none" w:sz="0" w:space="0" w:color="auto"/>
        <w:bottom w:val="none" w:sz="0" w:space="0" w:color="auto"/>
        <w:right w:val="none" w:sz="0" w:space="0" w:color="auto"/>
      </w:divBdr>
    </w:div>
    <w:div w:id="327907054">
      <w:bodyDiv w:val="1"/>
      <w:marLeft w:val="0"/>
      <w:marRight w:val="0"/>
      <w:marTop w:val="0"/>
      <w:marBottom w:val="0"/>
      <w:divBdr>
        <w:top w:val="none" w:sz="0" w:space="0" w:color="auto"/>
        <w:left w:val="none" w:sz="0" w:space="0" w:color="auto"/>
        <w:bottom w:val="none" w:sz="0" w:space="0" w:color="auto"/>
        <w:right w:val="none" w:sz="0" w:space="0" w:color="auto"/>
      </w:divBdr>
    </w:div>
    <w:div w:id="339938658">
      <w:bodyDiv w:val="1"/>
      <w:marLeft w:val="0"/>
      <w:marRight w:val="0"/>
      <w:marTop w:val="0"/>
      <w:marBottom w:val="0"/>
      <w:divBdr>
        <w:top w:val="none" w:sz="0" w:space="0" w:color="auto"/>
        <w:left w:val="none" w:sz="0" w:space="0" w:color="auto"/>
        <w:bottom w:val="none" w:sz="0" w:space="0" w:color="auto"/>
        <w:right w:val="none" w:sz="0" w:space="0" w:color="auto"/>
      </w:divBdr>
    </w:div>
    <w:div w:id="357240019">
      <w:bodyDiv w:val="1"/>
      <w:marLeft w:val="0"/>
      <w:marRight w:val="0"/>
      <w:marTop w:val="0"/>
      <w:marBottom w:val="0"/>
      <w:divBdr>
        <w:top w:val="none" w:sz="0" w:space="0" w:color="auto"/>
        <w:left w:val="none" w:sz="0" w:space="0" w:color="auto"/>
        <w:bottom w:val="none" w:sz="0" w:space="0" w:color="auto"/>
        <w:right w:val="none" w:sz="0" w:space="0" w:color="auto"/>
      </w:divBdr>
    </w:div>
    <w:div w:id="364600157">
      <w:bodyDiv w:val="1"/>
      <w:marLeft w:val="0"/>
      <w:marRight w:val="0"/>
      <w:marTop w:val="0"/>
      <w:marBottom w:val="0"/>
      <w:divBdr>
        <w:top w:val="none" w:sz="0" w:space="0" w:color="auto"/>
        <w:left w:val="none" w:sz="0" w:space="0" w:color="auto"/>
        <w:bottom w:val="none" w:sz="0" w:space="0" w:color="auto"/>
        <w:right w:val="none" w:sz="0" w:space="0" w:color="auto"/>
      </w:divBdr>
    </w:div>
    <w:div w:id="365523282">
      <w:bodyDiv w:val="1"/>
      <w:marLeft w:val="0"/>
      <w:marRight w:val="0"/>
      <w:marTop w:val="0"/>
      <w:marBottom w:val="0"/>
      <w:divBdr>
        <w:top w:val="none" w:sz="0" w:space="0" w:color="auto"/>
        <w:left w:val="none" w:sz="0" w:space="0" w:color="auto"/>
        <w:bottom w:val="none" w:sz="0" w:space="0" w:color="auto"/>
        <w:right w:val="none" w:sz="0" w:space="0" w:color="auto"/>
      </w:divBdr>
    </w:div>
    <w:div w:id="366295931">
      <w:bodyDiv w:val="1"/>
      <w:marLeft w:val="0"/>
      <w:marRight w:val="0"/>
      <w:marTop w:val="0"/>
      <w:marBottom w:val="0"/>
      <w:divBdr>
        <w:top w:val="none" w:sz="0" w:space="0" w:color="auto"/>
        <w:left w:val="none" w:sz="0" w:space="0" w:color="auto"/>
        <w:bottom w:val="none" w:sz="0" w:space="0" w:color="auto"/>
        <w:right w:val="none" w:sz="0" w:space="0" w:color="auto"/>
      </w:divBdr>
    </w:div>
    <w:div w:id="374357203">
      <w:bodyDiv w:val="1"/>
      <w:marLeft w:val="0"/>
      <w:marRight w:val="0"/>
      <w:marTop w:val="0"/>
      <w:marBottom w:val="0"/>
      <w:divBdr>
        <w:top w:val="none" w:sz="0" w:space="0" w:color="auto"/>
        <w:left w:val="none" w:sz="0" w:space="0" w:color="auto"/>
        <w:bottom w:val="none" w:sz="0" w:space="0" w:color="auto"/>
        <w:right w:val="none" w:sz="0" w:space="0" w:color="auto"/>
      </w:divBdr>
    </w:div>
    <w:div w:id="377045447">
      <w:bodyDiv w:val="1"/>
      <w:marLeft w:val="0"/>
      <w:marRight w:val="0"/>
      <w:marTop w:val="0"/>
      <w:marBottom w:val="0"/>
      <w:divBdr>
        <w:top w:val="none" w:sz="0" w:space="0" w:color="auto"/>
        <w:left w:val="none" w:sz="0" w:space="0" w:color="auto"/>
        <w:bottom w:val="none" w:sz="0" w:space="0" w:color="auto"/>
        <w:right w:val="none" w:sz="0" w:space="0" w:color="auto"/>
      </w:divBdr>
    </w:div>
    <w:div w:id="408695411">
      <w:bodyDiv w:val="1"/>
      <w:marLeft w:val="0"/>
      <w:marRight w:val="0"/>
      <w:marTop w:val="0"/>
      <w:marBottom w:val="0"/>
      <w:divBdr>
        <w:top w:val="none" w:sz="0" w:space="0" w:color="auto"/>
        <w:left w:val="none" w:sz="0" w:space="0" w:color="auto"/>
        <w:bottom w:val="none" w:sz="0" w:space="0" w:color="auto"/>
        <w:right w:val="none" w:sz="0" w:space="0" w:color="auto"/>
      </w:divBdr>
    </w:div>
    <w:div w:id="409616472">
      <w:bodyDiv w:val="1"/>
      <w:marLeft w:val="0"/>
      <w:marRight w:val="0"/>
      <w:marTop w:val="0"/>
      <w:marBottom w:val="0"/>
      <w:divBdr>
        <w:top w:val="none" w:sz="0" w:space="0" w:color="auto"/>
        <w:left w:val="none" w:sz="0" w:space="0" w:color="auto"/>
        <w:bottom w:val="none" w:sz="0" w:space="0" w:color="auto"/>
        <w:right w:val="none" w:sz="0" w:space="0" w:color="auto"/>
      </w:divBdr>
    </w:div>
    <w:div w:id="413860993">
      <w:bodyDiv w:val="1"/>
      <w:marLeft w:val="0"/>
      <w:marRight w:val="0"/>
      <w:marTop w:val="0"/>
      <w:marBottom w:val="0"/>
      <w:divBdr>
        <w:top w:val="none" w:sz="0" w:space="0" w:color="auto"/>
        <w:left w:val="none" w:sz="0" w:space="0" w:color="auto"/>
        <w:bottom w:val="none" w:sz="0" w:space="0" w:color="auto"/>
        <w:right w:val="none" w:sz="0" w:space="0" w:color="auto"/>
      </w:divBdr>
    </w:div>
    <w:div w:id="424150803">
      <w:bodyDiv w:val="1"/>
      <w:marLeft w:val="0"/>
      <w:marRight w:val="0"/>
      <w:marTop w:val="0"/>
      <w:marBottom w:val="0"/>
      <w:divBdr>
        <w:top w:val="none" w:sz="0" w:space="0" w:color="auto"/>
        <w:left w:val="none" w:sz="0" w:space="0" w:color="auto"/>
        <w:bottom w:val="none" w:sz="0" w:space="0" w:color="auto"/>
        <w:right w:val="none" w:sz="0" w:space="0" w:color="auto"/>
      </w:divBdr>
    </w:div>
    <w:div w:id="426003209">
      <w:bodyDiv w:val="1"/>
      <w:marLeft w:val="0"/>
      <w:marRight w:val="0"/>
      <w:marTop w:val="0"/>
      <w:marBottom w:val="0"/>
      <w:divBdr>
        <w:top w:val="none" w:sz="0" w:space="0" w:color="auto"/>
        <w:left w:val="none" w:sz="0" w:space="0" w:color="auto"/>
        <w:bottom w:val="none" w:sz="0" w:space="0" w:color="auto"/>
        <w:right w:val="none" w:sz="0" w:space="0" w:color="auto"/>
      </w:divBdr>
    </w:div>
    <w:div w:id="490415545">
      <w:bodyDiv w:val="1"/>
      <w:marLeft w:val="0"/>
      <w:marRight w:val="0"/>
      <w:marTop w:val="0"/>
      <w:marBottom w:val="0"/>
      <w:divBdr>
        <w:top w:val="none" w:sz="0" w:space="0" w:color="auto"/>
        <w:left w:val="none" w:sz="0" w:space="0" w:color="auto"/>
        <w:bottom w:val="none" w:sz="0" w:space="0" w:color="auto"/>
        <w:right w:val="none" w:sz="0" w:space="0" w:color="auto"/>
      </w:divBdr>
    </w:div>
    <w:div w:id="511068924">
      <w:bodyDiv w:val="1"/>
      <w:marLeft w:val="0"/>
      <w:marRight w:val="0"/>
      <w:marTop w:val="0"/>
      <w:marBottom w:val="0"/>
      <w:divBdr>
        <w:top w:val="none" w:sz="0" w:space="0" w:color="auto"/>
        <w:left w:val="none" w:sz="0" w:space="0" w:color="auto"/>
        <w:bottom w:val="none" w:sz="0" w:space="0" w:color="auto"/>
        <w:right w:val="none" w:sz="0" w:space="0" w:color="auto"/>
      </w:divBdr>
    </w:div>
    <w:div w:id="523594086">
      <w:bodyDiv w:val="1"/>
      <w:marLeft w:val="0"/>
      <w:marRight w:val="0"/>
      <w:marTop w:val="0"/>
      <w:marBottom w:val="0"/>
      <w:divBdr>
        <w:top w:val="none" w:sz="0" w:space="0" w:color="auto"/>
        <w:left w:val="none" w:sz="0" w:space="0" w:color="auto"/>
        <w:bottom w:val="none" w:sz="0" w:space="0" w:color="auto"/>
        <w:right w:val="none" w:sz="0" w:space="0" w:color="auto"/>
      </w:divBdr>
    </w:div>
    <w:div w:id="541601811">
      <w:bodyDiv w:val="1"/>
      <w:marLeft w:val="0"/>
      <w:marRight w:val="0"/>
      <w:marTop w:val="0"/>
      <w:marBottom w:val="0"/>
      <w:divBdr>
        <w:top w:val="none" w:sz="0" w:space="0" w:color="auto"/>
        <w:left w:val="none" w:sz="0" w:space="0" w:color="auto"/>
        <w:bottom w:val="none" w:sz="0" w:space="0" w:color="auto"/>
        <w:right w:val="none" w:sz="0" w:space="0" w:color="auto"/>
      </w:divBdr>
    </w:div>
    <w:div w:id="554856141">
      <w:bodyDiv w:val="1"/>
      <w:marLeft w:val="0"/>
      <w:marRight w:val="0"/>
      <w:marTop w:val="0"/>
      <w:marBottom w:val="0"/>
      <w:divBdr>
        <w:top w:val="none" w:sz="0" w:space="0" w:color="auto"/>
        <w:left w:val="none" w:sz="0" w:space="0" w:color="auto"/>
        <w:bottom w:val="none" w:sz="0" w:space="0" w:color="auto"/>
        <w:right w:val="none" w:sz="0" w:space="0" w:color="auto"/>
      </w:divBdr>
    </w:div>
    <w:div w:id="556822042">
      <w:bodyDiv w:val="1"/>
      <w:marLeft w:val="0"/>
      <w:marRight w:val="0"/>
      <w:marTop w:val="0"/>
      <w:marBottom w:val="0"/>
      <w:divBdr>
        <w:top w:val="none" w:sz="0" w:space="0" w:color="auto"/>
        <w:left w:val="none" w:sz="0" w:space="0" w:color="auto"/>
        <w:bottom w:val="none" w:sz="0" w:space="0" w:color="auto"/>
        <w:right w:val="none" w:sz="0" w:space="0" w:color="auto"/>
      </w:divBdr>
    </w:div>
    <w:div w:id="560941138">
      <w:bodyDiv w:val="1"/>
      <w:marLeft w:val="0"/>
      <w:marRight w:val="0"/>
      <w:marTop w:val="0"/>
      <w:marBottom w:val="0"/>
      <w:divBdr>
        <w:top w:val="none" w:sz="0" w:space="0" w:color="auto"/>
        <w:left w:val="none" w:sz="0" w:space="0" w:color="auto"/>
        <w:bottom w:val="none" w:sz="0" w:space="0" w:color="auto"/>
        <w:right w:val="none" w:sz="0" w:space="0" w:color="auto"/>
      </w:divBdr>
    </w:div>
    <w:div w:id="570771532">
      <w:bodyDiv w:val="1"/>
      <w:marLeft w:val="0"/>
      <w:marRight w:val="0"/>
      <w:marTop w:val="0"/>
      <w:marBottom w:val="0"/>
      <w:divBdr>
        <w:top w:val="none" w:sz="0" w:space="0" w:color="auto"/>
        <w:left w:val="none" w:sz="0" w:space="0" w:color="auto"/>
        <w:bottom w:val="none" w:sz="0" w:space="0" w:color="auto"/>
        <w:right w:val="none" w:sz="0" w:space="0" w:color="auto"/>
      </w:divBdr>
    </w:div>
    <w:div w:id="589892246">
      <w:bodyDiv w:val="1"/>
      <w:marLeft w:val="0"/>
      <w:marRight w:val="0"/>
      <w:marTop w:val="0"/>
      <w:marBottom w:val="0"/>
      <w:divBdr>
        <w:top w:val="none" w:sz="0" w:space="0" w:color="auto"/>
        <w:left w:val="none" w:sz="0" w:space="0" w:color="auto"/>
        <w:bottom w:val="none" w:sz="0" w:space="0" w:color="auto"/>
        <w:right w:val="none" w:sz="0" w:space="0" w:color="auto"/>
      </w:divBdr>
    </w:div>
    <w:div w:id="595986832">
      <w:bodyDiv w:val="1"/>
      <w:marLeft w:val="0"/>
      <w:marRight w:val="0"/>
      <w:marTop w:val="0"/>
      <w:marBottom w:val="0"/>
      <w:divBdr>
        <w:top w:val="none" w:sz="0" w:space="0" w:color="auto"/>
        <w:left w:val="none" w:sz="0" w:space="0" w:color="auto"/>
        <w:bottom w:val="none" w:sz="0" w:space="0" w:color="auto"/>
        <w:right w:val="none" w:sz="0" w:space="0" w:color="auto"/>
      </w:divBdr>
    </w:div>
    <w:div w:id="612248515">
      <w:bodyDiv w:val="1"/>
      <w:marLeft w:val="0"/>
      <w:marRight w:val="0"/>
      <w:marTop w:val="0"/>
      <w:marBottom w:val="0"/>
      <w:divBdr>
        <w:top w:val="none" w:sz="0" w:space="0" w:color="auto"/>
        <w:left w:val="none" w:sz="0" w:space="0" w:color="auto"/>
        <w:bottom w:val="none" w:sz="0" w:space="0" w:color="auto"/>
        <w:right w:val="none" w:sz="0" w:space="0" w:color="auto"/>
      </w:divBdr>
    </w:div>
    <w:div w:id="636225555">
      <w:bodyDiv w:val="1"/>
      <w:marLeft w:val="0"/>
      <w:marRight w:val="0"/>
      <w:marTop w:val="0"/>
      <w:marBottom w:val="0"/>
      <w:divBdr>
        <w:top w:val="none" w:sz="0" w:space="0" w:color="auto"/>
        <w:left w:val="none" w:sz="0" w:space="0" w:color="auto"/>
        <w:bottom w:val="none" w:sz="0" w:space="0" w:color="auto"/>
        <w:right w:val="none" w:sz="0" w:space="0" w:color="auto"/>
      </w:divBdr>
    </w:div>
    <w:div w:id="646476472">
      <w:bodyDiv w:val="1"/>
      <w:marLeft w:val="0"/>
      <w:marRight w:val="0"/>
      <w:marTop w:val="0"/>
      <w:marBottom w:val="0"/>
      <w:divBdr>
        <w:top w:val="none" w:sz="0" w:space="0" w:color="auto"/>
        <w:left w:val="none" w:sz="0" w:space="0" w:color="auto"/>
        <w:bottom w:val="none" w:sz="0" w:space="0" w:color="auto"/>
        <w:right w:val="none" w:sz="0" w:space="0" w:color="auto"/>
      </w:divBdr>
    </w:div>
    <w:div w:id="717818523">
      <w:bodyDiv w:val="1"/>
      <w:marLeft w:val="0"/>
      <w:marRight w:val="0"/>
      <w:marTop w:val="0"/>
      <w:marBottom w:val="0"/>
      <w:divBdr>
        <w:top w:val="none" w:sz="0" w:space="0" w:color="auto"/>
        <w:left w:val="none" w:sz="0" w:space="0" w:color="auto"/>
        <w:bottom w:val="none" w:sz="0" w:space="0" w:color="auto"/>
        <w:right w:val="none" w:sz="0" w:space="0" w:color="auto"/>
      </w:divBdr>
    </w:div>
    <w:div w:id="727604869">
      <w:bodyDiv w:val="1"/>
      <w:marLeft w:val="0"/>
      <w:marRight w:val="0"/>
      <w:marTop w:val="0"/>
      <w:marBottom w:val="0"/>
      <w:divBdr>
        <w:top w:val="none" w:sz="0" w:space="0" w:color="auto"/>
        <w:left w:val="none" w:sz="0" w:space="0" w:color="auto"/>
        <w:bottom w:val="none" w:sz="0" w:space="0" w:color="auto"/>
        <w:right w:val="none" w:sz="0" w:space="0" w:color="auto"/>
      </w:divBdr>
    </w:div>
    <w:div w:id="771240356">
      <w:bodyDiv w:val="1"/>
      <w:marLeft w:val="0"/>
      <w:marRight w:val="0"/>
      <w:marTop w:val="0"/>
      <w:marBottom w:val="0"/>
      <w:divBdr>
        <w:top w:val="none" w:sz="0" w:space="0" w:color="auto"/>
        <w:left w:val="none" w:sz="0" w:space="0" w:color="auto"/>
        <w:bottom w:val="none" w:sz="0" w:space="0" w:color="auto"/>
        <w:right w:val="none" w:sz="0" w:space="0" w:color="auto"/>
      </w:divBdr>
    </w:div>
    <w:div w:id="793056456">
      <w:bodyDiv w:val="1"/>
      <w:marLeft w:val="0"/>
      <w:marRight w:val="0"/>
      <w:marTop w:val="0"/>
      <w:marBottom w:val="0"/>
      <w:divBdr>
        <w:top w:val="none" w:sz="0" w:space="0" w:color="auto"/>
        <w:left w:val="none" w:sz="0" w:space="0" w:color="auto"/>
        <w:bottom w:val="none" w:sz="0" w:space="0" w:color="auto"/>
        <w:right w:val="none" w:sz="0" w:space="0" w:color="auto"/>
      </w:divBdr>
    </w:div>
    <w:div w:id="797525085">
      <w:bodyDiv w:val="1"/>
      <w:marLeft w:val="0"/>
      <w:marRight w:val="0"/>
      <w:marTop w:val="0"/>
      <w:marBottom w:val="0"/>
      <w:divBdr>
        <w:top w:val="none" w:sz="0" w:space="0" w:color="auto"/>
        <w:left w:val="none" w:sz="0" w:space="0" w:color="auto"/>
        <w:bottom w:val="none" w:sz="0" w:space="0" w:color="auto"/>
        <w:right w:val="none" w:sz="0" w:space="0" w:color="auto"/>
      </w:divBdr>
    </w:div>
    <w:div w:id="798182982">
      <w:bodyDiv w:val="1"/>
      <w:marLeft w:val="0"/>
      <w:marRight w:val="0"/>
      <w:marTop w:val="0"/>
      <w:marBottom w:val="0"/>
      <w:divBdr>
        <w:top w:val="none" w:sz="0" w:space="0" w:color="auto"/>
        <w:left w:val="none" w:sz="0" w:space="0" w:color="auto"/>
        <w:bottom w:val="none" w:sz="0" w:space="0" w:color="auto"/>
        <w:right w:val="none" w:sz="0" w:space="0" w:color="auto"/>
      </w:divBdr>
      <w:divsChild>
        <w:div w:id="1317414485">
          <w:marLeft w:val="0"/>
          <w:marRight w:val="0"/>
          <w:marTop w:val="0"/>
          <w:marBottom w:val="0"/>
          <w:divBdr>
            <w:top w:val="none" w:sz="0" w:space="0" w:color="auto"/>
            <w:left w:val="none" w:sz="0" w:space="0" w:color="auto"/>
            <w:bottom w:val="none" w:sz="0" w:space="0" w:color="auto"/>
            <w:right w:val="none" w:sz="0" w:space="0" w:color="auto"/>
          </w:divBdr>
        </w:div>
      </w:divsChild>
    </w:div>
    <w:div w:id="798189875">
      <w:bodyDiv w:val="1"/>
      <w:marLeft w:val="0"/>
      <w:marRight w:val="0"/>
      <w:marTop w:val="0"/>
      <w:marBottom w:val="0"/>
      <w:divBdr>
        <w:top w:val="none" w:sz="0" w:space="0" w:color="auto"/>
        <w:left w:val="none" w:sz="0" w:space="0" w:color="auto"/>
        <w:bottom w:val="none" w:sz="0" w:space="0" w:color="auto"/>
        <w:right w:val="none" w:sz="0" w:space="0" w:color="auto"/>
      </w:divBdr>
    </w:div>
    <w:div w:id="820736669">
      <w:bodyDiv w:val="1"/>
      <w:marLeft w:val="0"/>
      <w:marRight w:val="0"/>
      <w:marTop w:val="0"/>
      <w:marBottom w:val="0"/>
      <w:divBdr>
        <w:top w:val="none" w:sz="0" w:space="0" w:color="auto"/>
        <w:left w:val="none" w:sz="0" w:space="0" w:color="auto"/>
        <w:bottom w:val="none" w:sz="0" w:space="0" w:color="auto"/>
        <w:right w:val="none" w:sz="0" w:space="0" w:color="auto"/>
      </w:divBdr>
    </w:div>
    <w:div w:id="848717177">
      <w:bodyDiv w:val="1"/>
      <w:marLeft w:val="0"/>
      <w:marRight w:val="0"/>
      <w:marTop w:val="0"/>
      <w:marBottom w:val="0"/>
      <w:divBdr>
        <w:top w:val="none" w:sz="0" w:space="0" w:color="auto"/>
        <w:left w:val="none" w:sz="0" w:space="0" w:color="auto"/>
        <w:bottom w:val="none" w:sz="0" w:space="0" w:color="auto"/>
        <w:right w:val="none" w:sz="0" w:space="0" w:color="auto"/>
      </w:divBdr>
    </w:div>
    <w:div w:id="852843540">
      <w:bodyDiv w:val="1"/>
      <w:marLeft w:val="0"/>
      <w:marRight w:val="0"/>
      <w:marTop w:val="0"/>
      <w:marBottom w:val="0"/>
      <w:divBdr>
        <w:top w:val="none" w:sz="0" w:space="0" w:color="auto"/>
        <w:left w:val="none" w:sz="0" w:space="0" w:color="auto"/>
        <w:bottom w:val="none" w:sz="0" w:space="0" w:color="auto"/>
        <w:right w:val="none" w:sz="0" w:space="0" w:color="auto"/>
      </w:divBdr>
    </w:div>
    <w:div w:id="854734335">
      <w:bodyDiv w:val="1"/>
      <w:marLeft w:val="0"/>
      <w:marRight w:val="0"/>
      <w:marTop w:val="0"/>
      <w:marBottom w:val="0"/>
      <w:divBdr>
        <w:top w:val="none" w:sz="0" w:space="0" w:color="auto"/>
        <w:left w:val="none" w:sz="0" w:space="0" w:color="auto"/>
        <w:bottom w:val="none" w:sz="0" w:space="0" w:color="auto"/>
        <w:right w:val="none" w:sz="0" w:space="0" w:color="auto"/>
      </w:divBdr>
    </w:div>
    <w:div w:id="863057751">
      <w:bodyDiv w:val="1"/>
      <w:marLeft w:val="0"/>
      <w:marRight w:val="0"/>
      <w:marTop w:val="0"/>
      <w:marBottom w:val="0"/>
      <w:divBdr>
        <w:top w:val="none" w:sz="0" w:space="0" w:color="auto"/>
        <w:left w:val="none" w:sz="0" w:space="0" w:color="auto"/>
        <w:bottom w:val="none" w:sz="0" w:space="0" w:color="auto"/>
        <w:right w:val="none" w:sz="0" w:space="0" w:color="auto"/>
      </w:divBdr>
    </w:div>
    <w:div w:id="883370010">
      <w:bodyDiv w:val="1"/>
      <w:marLeft w:val="0"/>
      <w:marRight w:val="0"/>
      <w:marTop w:val="0"/>
      <w:marBottom w:val="0"/>
      <w:divBdr>
        <w:top w:val="none" w:sz="0" w:space="0" w:color="auto"/>
        <w:left w:val="none" w:sz="0" w:space="0" w:color="auto"/>
        <w:bottom w:val="none" w:sz="0" w:space="0" w:color="auto"/>
        <w:right w:val="none" w:sz="0" w:space="0" w:color="auto"/>
      </w:divBdr>
    </w:div>
    <w:div w:id="904295048">
      <w:bodyDiv w:val="1"/>
      <w:marLeft w:val="0"/>
      <w:marRight w:val="0"/>
      <w:marTop w:val="0"/>
      <w:marBottom w:val="0"/>
      <w:divBdr>
        <w:top w:val="none" w:sz="0" w:space="0" w:color="auto"/>
        <w:left w:val="none" w:sz="0" w:space="0" w:color="auto"/>
        <w:bottom w:val="none" w:sz="0" w:space="0" w:color="auto"/>
        <w:right w:val="none" w:sz="0" w:space="0" w:color="auto"/>
      </w:divBdr>
    </w:div>
    <w:div w:id="947735362">
      <w:bodyDiv w:val="1"/>
      <w:marLeft w:val="0"/>
      <w:marRight w:val="0"/>
      <w:marTop w:val="0"/>
      <w:marBottom w:val="0"/>
      <w:divBdr>
        <w:top w:val="none" w:sz="0" w:space="0" w:color="auto"/>
        <w:left w:val="none" w:sz="0" w:space="0" w:color="auto"/>
        <w:bottom w:val="none" w:sz="0" w:space="0" w:color="auto"/>
        <w:right w:val="none" w:sz="0" w:space="0" w:color="auto"/>
      </w:divBdr>
    </w:div>
    <w:div w:id="963388551">
      <w:bodyDiv w:val="1"/>
      <w:marLeft w:val="0"/>
      <w:marRight w:val="0"/>
      <w:marTop w:val="0"/>
      <w:marBottom w:val="0"/>
      <w:divBdr>
        <w:top w:val="none" w:sz="0" w:space="0" w:color="auto"/>
        <w:left w:val="none" w:sz="0" w:space="0" w:color="auto"/>
        <w:bottom w:val="none" w:sz="0" w:space="0" w:color="auto"/>
        <w:right w:val="none" w:sz="0" w:space="0" w:color="auto"/>
      </w:divBdr>
    </w:div>
    <w:div w:id="976684723">
      <w:bodyDiv w:val="1"/>
      <w:marLeft w:val="0"/>
      <w:marRight w:val="0"/>
      <w:marTop w:val="0"/>
      <w:marBottom w:val="0"/>
      <w:divBdr>
        <w:top w:val="none" w:sz="0" w:space="0" w:color="auto"/>
        <w:left w:val="none" w:sz="0" w:space="0" w:color="auto"/>
        <w:bottom w:val="none" w:sz="0" w:space="0" w:color="auto"/>
        <w:right w:val="none" w:sz="0" w:space="0" w:color="auto"/>
      </w:divBdr>
    </w:div>
    <w:div w:id="983506937">
      <w:bodyDiv w:val="1"/>
      <w:marLeft w:val="0"/>
      <w:marRight w:val="0"/>
      <w:marTop w:val="0"/>
      <w:marBottom w:val="0"/>
      <w:divBdr>
        <w:top w:val="none" w:sz="0" w:space="0" w:color="auto"/>
        <w:left w:val="none" w:sz="0" w:space="0" w:color="auto"/>
        <w:bottom w:val="none" w:sz="0" w:space="0" w:color="auto"/>
        <w:right w:val="none" w:sz="0" w:space="0" w:color="auto"/>
      </w:divBdr>
    </w:div>
    <w:div w:id="988051132">
      <w:bodyDiv w:val="1"/>
      <w:marLeft w:val="0"/>
      <w:marRight w:val="0"/>
      <w:marTop w:val="0"/>
      <w:marBottom w:val="0"/>
      <w:divBdr>
        <w:top w:val="none" w:sz="0" w:space="0" w:color="auto"/>
        <w:left w:val="none" w:sz="0" w:space="0" w:color="auto"/>
        <w:bottom w:val="none" w:sz="0" w:space="0" w:color="auto"/>
        <w:right w:val="none" w:sz="0" w:space="0" w:color="auto"/>
      </w:divBdr>
    </w:div>
    <w:div w:id="1016007635">
      <w:bodyDiv w:val="1"/>
      <w:marLeft w:val="0"/>
      <w:marRight w:val="0"/>
      <w:marTop w:val="0"/>
      <w:marBottom w:val="0"/>
      <w:divBdr>
        <w:top w:val="none" w:sz="0" w:space="0" w:color="auto"/>
        <w:left w:val="none" w:sz="0" w:space="0" w:color="auto"/>
        <w:bottom w:val="none" w:sz="0" w:space="0" w:color="auto"/>
        <w:right w:val="none" w:sz="0" w:space="0" w:color="auto"/>
      </w:divBdr>
    </w:div>
    <w:div w:id="1036734314">
      <w:bodyDiv w:val="1"/>
      <w:marLeft w:val="0"/>
      <w:marRight w:val="0"/>
      <w:marTop w:val="0"/>
      <w:marBottom w:val="0"/>
      <w:divBdr>
        <w:top w:val="none" w:sz="0" w:space="0" w:color="auto"/>
        <w:left w:val="none" w:sz="0" w:space="0" w:color="auto"/>
        <w:bottom w:val="none" w:sz="0" w:space="0" w:color="auto"/>
        <w:right w:val="none" w:sz="0" w:space="0" w:color="auto"/>
      </w:divBdr>
    </w:div>
    <w:div w:id="1042174827">
      <w:bodyDiv w:val="1"/>
      <w:marLeft w:val="0"/>
      <w:marRight w:val="0"/>
      <w:marTop w:val="0"/>
      <w:marBottom w:val="0"/>
      <w:divBdr>
        <w:top w:val="none" w:sz="0" w:space="0" w:color="auto"/>
        <w:left w:val="none" w:sz="0" w:space="0" w:color="auto"/>
        <w:bottom w:val="none" w:sz="0" w:space="0" w:color="auto"/>
        <w:right w:val="none" w:sz="0" w:space="0" w:color="auto"/>
      </w:divBdr>
    </w:div>
    <w:div w:id="1065180965">
      <w:bodyDiv w:val="1"/>
      <w:marLeft w:val="0"/>
      <w:marRight w:val="0"/>
      <w:marTop w:val="0"/>
      <w:marBottom w:val="0"/>
      <w:divBdr>
        <w:top w:val="none" w:sz="0" w:space="0" w:color="auto"/>
        <w:left w:val="none" w:sz="0" w:space="0" w:color="auto"/>
        <w:bottom w:val="none" w:sz="0" w:space="0" w:color="auto"/>
        <w:right w:val="none" w:sz="0" w:space="0" w:color="auto"/>
      </w:divBdr>
    </w:div>
    <w:div w:id="1071347298">
      <w:bodyDiv w:val="1"/>
      <w:marLeft w:val="0"/>
      <w:marRight w:val="0"/>
      <w:marTop w:val="0"/>
      <w:marBottom w:val="0"/>
      <w:divBdr>
        <w:top w:val="none" w:sz="0" w:space="0" w:color="auto"/>
        <w:left w:val="none" w:sz="0" w:space="0" w:color="auto"/>
        <w:bottom w:val="none" w:sz="0" w:space="0" w:color="auto"/>
        <w:right w:val="none" w:sz="0" w:space="0" w:color="auto"/>
      </w:divBdr>
    </w:div>
    <w:div w:id="1077557686">
      <w:bodyDiv w:val="1"/>
      <w:marLeft w:val="0"/>
      <w:marRight w:val="0"/>
      <w:marTop w:val="0"/>
      <w:marBottom w:val="0"/>
      <w:divBdr>
        <w:top w:val="none" w:sz="0" w:space="0" w:color="auto"/>
        <w:left w:val="none" w:sz="0" w:space="0" w:color="auto"/>
        <w:bottom w:val="none" w:sz="0" w:space="0" w:color="auto"/>
        <w:right w:val="none" w:sz="0" w:space="0" w:color="auto"/>
      </w:divBdr>
    </w:div>
    <w:div w:id="1082139824">
      <w:bodyDiv w:val="1"/>
      <w:marLeft w:val="0"/>
      <w:marRight w:val="0"/>
      <w:marTop w:val="0"/>
      <w:marBottom w:val="0"/>
      <w:divBdr>
        <w:top w:val="none" w:sz="0" w:space="0" w:color="auto"/>
        <w:left w:val="none" w:sz="0" w:space="0" w:color="auto"/>
        <w:bottom w:val="none" w:sz="0" w:space="0" w:color="auto"/>
        <w:right w:val="none" w:sz="0" w:space="0" w:color="auto"/>
      </w:divBdr>
    </w:div>
    <w:div w:id="1124152836">
      <w:bodyDiv w:val="1"/>
      <w:marLeft w:val="0"/>
      <w:marRight w:val="0"/>
      <w:marTop w:val="0"/>
      <w:marBottom w:val="0"/>
      <w:divBdr>
        <w:top w:val="none" w:sz="0" w:space="0" w:color="auto"/>
        <w:left w:val="none" w:sz="0" w:space="0" w:color="auto"/>
        <w:bottom w:val="none" w:sz="0" w:space="0" w:color="auto"/>
        <w:right w:val="none" w:sz="0" w:space="0" w:color="auto"/>
      </w:divBdr>
    </w:div>
    <w:div w:id="1162425582">
      <w:bodyDiv w:val="1"/>
      <w:marLeft w:val="0"/>
      <w:marRight w:val="0"/>
      <w:marTop w:val="0"/>
      <w:marBottom w:val="0"/>
      <w:divBdr>
        <w:top w:val="none" w:sz="0" w:space="0" w:color="auto"/>
        <w:left w:val="none" w:sz="0" w:space="0" w:color="auto"/>
        <w:bottom w:val="none" w:sz="0" w:space="0" w:color="auto"/>
        <w:right w:val="none" w:sz="0" w:space="0" w:color="auto"/>
      </w:divBdr>
    </w:div>
    <w:div w:id="1162813352">
      <w:bodyDiv w:val="1"/>
      <w:marLeft w:val="0"/>
      <w:marRight w:val="0"/>
      <w:marTop w:val="0"/>
      <w:marBottom w:val="0"/>
      <w:divBdr>
        <w:top w:val="none" w:sz="0" w:space="0" w:color="auto"/>
        <w:left w:val="none" w:sz="0" w:space="0" w:color="auto"/>
        <w:bottom w:val="none" w:sz="0" w:space="0" w:color="auto"/>
        <w:right w:val="none" w:sz="0" w:space="0" w:color="auto"/>
      </w:divBdr>
    </w:div>
    <w:div w:id="1195121448">
      <w:bodyDiv w:val="1"/>
      <w:marLeft w:val="0"/>
      <w:marRight w:val="0"/>
      <w:marTop w:val="0"/>
      <w:marBottom w:val="0"/>
      <w:divBdr>
        <w:top w:val="none" w:sz="0" w:space="0" w:color="auto"/>
        <w:left w:val="none" w:sz="0" w:space="0" w:color="auto"/>
        <w:bottom w:val="none" w:sz="0" w:space="0" w:color="auto"/>
        <w:right w:val="none" w:sz="0" w:space="0" w:color="auto"/>
      </w:divBdr>
    </w:div>
    <w:div w:id="1197230462">
      <w:bodyDiv w:val="1"/>
      <w:marLeft w:val="0"/>
      <w:marRight w:val="0"/>
      <w:marTop w:val="0"/>
      <w:marBottom w:val="0"/>
      <w:divBdr>
        <w:top w:val="none" w:sz="0" w:space="0" w:color="auto"/>
        <w:left w:val="none" w:sz="0" w:space="0" w:color="auto"/>
        <w:bottom w:val="none" w:sz="0" w:space="0" w:color="auto"/>
        <w:right w:val="none" w:sz="0" w:space="0" w:color="auto"/>
      </w:divBdr>
    </w:div>
    <w:div w:id="1202788166">
      <w:bodyDiv w:val="1"/>
      <w:marLeft w:val="0"/>
      <w:marRight w:val="0"/>
      <w:marTop w:val="0"/>
      <w:marBottom w:val="0"/>
      <w:divBdr>
        <w:top w:val="none" w:sz="0" w:space="0" w:color="auto"/>
        <w:left w:val="none" w:sz="0" w:space="0" w:color="auto"/>
        <w:bottom w:val="none" w:sz="0" w:space="0" w:color="auto"/>
        <w:right w:val="none" w:sz="0" w:space="0" w:color="auto"/>
      </w:divBdr>
    </w:div>
    <w:div w:id="1247958929">
      <w:bodyDiv w:val="1"/>
      <w:marLeft w:val="0"/>
      <w:marRight w:val="0"/>
      <w:marTop w:val="0"/>
      <w:marBottom w:val="0"/>
      <w:divBdr>
        <w:top w:val="none" w:sz="0" w:space="0" w:color="auto"/>
        <w:left w:val="none" w:sz="0" w:space="0" w:color="auto"/>
        <w:bottom w:val="none" w:sz="0" w:space="0" w:color="auto"/>
        <w:right w:val="none" w:sz="0" w:space="0" w:color="auto"/>
      </w:divBdr>
    </w:div>
    <w:div w:id="1251154819">
      <w:bodyDiv w:val="1"/>
      <w:marLeft w:val="0"/>
      <w:marRight w:val="0"/>
      <w:marTop w:val="0"/>
      <w:marBottom w:val="0"/>
      <w:divBdr>
        <w:top w:val="none" w:sz="0" w:space="0" w:color="auto"/>
        <w:left w:val="none" w:sz="0" w:space="0" w:color="auto"/>
        <w:bottom w:val="none" w:sz="0" w:space="0" w:color="auto"/>
        <w:right w:val="none" w:sz="0" w:space="0" w:color="auto"/>
      </w:divBdr>
    </w:div>
    <w:div w:id="1264458616">
      <w:bodyDiv w:val="1"/>
      <w:marLeft w:val="0"/>
      <w:marRight w:val="0"/>
      <w:marTop w:val="0"/>
      <w:marBottom w:val="0"/>
      <w:divBdr>
        <w:top w:val="none" w:sz="0" w:space="0" w:color="auto"/>
        <w:left w:val="none" w:sz="0" w:space="0" w:color="auto"/>
        <w:bottom w:val="none" w:sz="0" w:space="0" w:color="auto"/>
        <w:right w:val="none" w:sz="0" w:space="0" w:color="auto"/>
      </w:divBdr>
    </w:div>
    <w:div w:id="1281841948">
      <w:bodyDiv w:val="1"/>
      <w:marLeft w:val="0"/>
      <w:marRight w:val="0"/>
      <w:marTop w:val="0"/>
      <w:marBottom w:val="0"/>
      <w:divBdr>
        <w:top w:val="none" w:sz="0" w:space="0" w:color="auto"/>
        <w:left w:val="none" w:sz="0" w:space="0" w:color="auto"/>
        <w:bottom w:val="none" w:sz="0" w:space="0" w:color="auto"/>
        <w:right w:val="none" w:sz="0" w:space="0" w:color="auto"/>
      </w:divBdr>
    </w:div>
    <w:div w:id="1300644929">
      <w:bodyDiv w:val="1"/>
      <w:marLeft w:val="0"/>
      <w:marRight w:val="0"/>
      <w:marTop w:val="0"/>
      <w:marBottom w:val="0"/>
      <w:divBdr>
        <w:top w:val="none" w:sz="0" w:space="0" w:color="auto"/>
        <w:left w:val="none" w:sz="0" w:space="0" w:color="auto"/>
        <w:bottom w:val="none" w:sz="0" w:space="0" w:color="auto"/>
        <w:right w:val="none" w:sz="0" w:space="0" w:color="auto"/>
      </w:divBdr>
    </w:div>
    <w:div w:id="1327171651">
      <w:bodyDiv w:val="1"/>
      <w:marLeft w:val="0"/>
      <w:marRight w:val="0"/>
      <w:marTop w:val="0"/>
      <w:marBottom w:val="0"/>
      <w:divBdr>
        <w:top w:val="none" w:sz="0" w:space="0" w:color="auto"/>
        <w:left w:val="none" w:sz="0" w:space="0" w:color="auto"/>
        <w:bottom w:val="none" w:sz="0" w:space="0" w:color="auto"/>
        <w:right w:val="none" w:sz="0" w:space="0" w:color="auto"/>
      </w:divBdr>
    </w:div>
    <w:div w:id="1342463295">
      <w:bodyDiv w:val="1"/>
      <w:marLeft w:val="0"/>
      <w:marRight w:val="0"/>
      <w:marTop w:val="0"/>
      <w:marBottom w:val="0"/>
      <w:divBdr>
        <w:top w:val="none" w:sz="0" w:space="0" w:color="auto"/>
        <w:left w:val="none" w:sz="0" w:space="0" w:color="auto"/>
        <w:bottom w:val="none" w:sz="0" w:space="0" w:color="auto"/>
        <w:right w:val="none" w:sz="0" w:space="0" w:color="auto"/>
      </w:divBdr>
    </w:div>
    <w:div w:id="1346857631">
      <w:bodyDiv w:val="1"/>
      <w:marLeft w:val="0"/>
      <w:marRight w:val="0"/>
      <w:marTop w:val="0"/>
      <w:marBottom w:val="0"/>
      <w:divBdr>
        <w:top w:val="none" w:sz="0" w:space="0" w:color="auto"/>
        <w:left w:val="none" w:sz="0" w:space="0" w:color="auto"/>
        <w:bottom w:val="none" w:sz="0" w:space="0" w:color="auto"/>
        <w:right w:val="none" w:sz="0" w:space="0" w:color="auto"/>
      </w:divBdr>
    </w:div>
    <w:div w:id="1353413828">
      <w:bodyDiv w:val="1"/>
      <w:marLeft w:val="0"/>
      <w:marRight w:val="0"/>
      <w:marTop w:val="0"/>
      <w:marBottom w:val="0"/>
      <w:divBdr>
        <w:top w:val="none" w:sz="0" w:space="0" w:color="auto"/>
        <w:left w:val="none" w:sz="0" w:space="0" w:color="auto"/>
        <w:bottom w:val="none" w:sz="0" w:space="0" w:color="auto"/>
        <w:right w:val="none" w:sz="0" w:space="0" w:color="auto"/>
      </w:divBdr>
    </w:div>
    <w:div w:id="1358044213">
      <w:bodyDiv w:val="1"/>
      <w:marLeft w:val="0"/>
      <w:marRight w:val="0"/>
      <w:marTop w:val="0"/>
      <w:marBottom w:val="0"/>
      <w:divBdr>
        <w:top w:val="none" w:sz="0" w:space="0" w:color="auto"/>
        <w:left w:val="none" w:sz="0" w:space="0" w:color="auto"/>
        <w:bottom w:val="none" w:sz="0" w:space="0" w:color="auto"/>
        <w:right w:val="none" w:sz="0" w:space="0" w:color="auto"/>
      </w:divBdr>
    </w:div>
    <w:div w:id="1367830052">
      <w:bodyDiv w:val="1"/>
      <w:marLeft w:val="0"/>
      <w:marRight w:val="0"/>
      <w:marTop w:val="0"/>
      <w:marBottom w:val="0"/>
      <w:divBdr>
        <w:top w:val="none" w:sz="0" w:space="0" w:color="auto"/>
        <w:left w:val="none" w:sz="0" w:space="0" w:color="auto"/>
        <w:bottom w:val="none" w:sz="0" w:space="0" w:color="auto"/>
        <w:right w:val="none" w:sz="0" w:space="0" w:color="auto"/>
      </w:divBdr>
    </w:div>
    <w:div w:id="1384402123">
      <w:bodyDiv w:val="1"/>
      <w:marLeft w:val="0"/>
      <w:marRight w:val="0"/>
      <w:marTop w:val="0"/>
      <w:marBottom w:val="0"/>
      <w:divBdr>
        <w:top w:val="none" w:sz="0" w:space="0" w:color="auto"/>
        <w:left w:val="none" w:sz="0" w:space="0" w:color="auto"/>
        <w:bottom w:val="none" w:sz="0" w:space="0" w:color="auto"/>
        <w:right w:val="none" w:sz="0" w:space="0" w:color="auto"/>
      </w:divBdr>
    </w:div>
    <w:div w:id="1413812854">
      <w:bodyDiv w:val="1"/>
      <w:marLeft w:val="0"/>
      <w:marRight w:val="0"/>
      <w:marTop w:val="0"/>
      <w:marBottom w:val="0"/>
      <w:divBdr>
        <w:top w:val="none" w:sz="0" w:space="0" w:color="auto"/>
        <w:left w:val="none" w:sz="0" w:space="0" w:color="auto"/>
        <w:bottom w:val="none" w:sz="0" w:space="0" w:color="auto"/>
        <w:right w:val="none" w:sz="0" w:space="0" w:color="auto"/>
      </w:divBdr>
    </w:div>
    <w:div w:id="1414469333">
      <w:bodyDiv w:val="1"/>
      <w:marLeft w:val="0"/>
      <w:marRight w:val="0"/>
      <w:marTop w:val="0"/>
      <w:marBottom w:val="0"/>
      <w:divBdr>
        <w:top w:val="none" w:sz="0" w:space="0" w:color="auto"/>
        <w:left w:val="none" w:sz="0" w:space="0" w:color="auto"/>
        <w:bottom w:val="none" w:sz="0" w:space="0" w:color="auto"/>
        <w:right w:val="none" w:sz="0" w:space="0" w:color="auto"/>
      </w:divBdr>
    </w:div>
    <w:div w:id="1427458380">
      <w:bodyDiv w:val="1"/>
      <w:marLeft w:val="0"/>
      <w:marRight w:val="0"/>
      <w:marTop w:val="0"/>
      <w:marBottom w:val="0"/>
      <w:divBdr>
        <w:top w:val="none" w:sz="0" w:space="0" w:color="auto"/>
        <w:left w:val="none" w:sz="0" w:space="0" w:color="auto"/>
        <w:bottom w:val="none" w:sz="0" w:space="0" w:color="auto"/>
        <w:right w:val="none" w:sz="0" w:space="0" w:color="auto"/>
      </w:divBdr>
    </w:div>
    <w:div w:id="1449277590">
      <w:bodyDiv w:val="1"/>
      <w:marLeft w:val="0"/>
      <w:marRight w:val="0"/>
      <w:marTop w:val="0"/>
      <w:marBottom w:val="0"/>
      <w:divBdr>
        <w:top w:val="none" w:sz="0" w:space="0" w:color="auto"/>
        <w:left w:val="none" w:sz="0" w:space="0" w:color="auto"/>
        <w:bottom w:val="none" w:sz="0" w:space="0" w:color="auto"/>
        <w:right w:val="none" w:sz="0" w:space="0" w:color="auto"/>
      </w:divBdr>
    </w:div>
    <w:div w:id="1458529204">
      <w:bodyDiv w:val="1"/>
      <w:marLeft w:val="0"/>
      <w:marRight w:val="0"/>
      <w:marTop w:val="0"/>
      <w:marBottom w:val="0"/>
      <w:divBdr>
        <w:top w:val="none" w:sz="0" w:space="0" w:color="auto"/>
        <w:left w:val="none" w:sz="0" w:space="0" w:color="auto"/>
        <w:bottom w:val="none" w:sz="0" w:space="0" w:color="auto"/>
        <w:right w:val="none" w:sz="0" w:space="0" w:color="auto"/>
      </w:divBdr>
    </w:div>
    <w:div w:id="1492059882">
      <w:bodyDiv w:val="1"/>
      <w:marLeft w:val="0"/>
      <w:marRight w:val="0"/>
      <w:marTop w:val="0"/>
      <w:marBottom w:val="0"/>
      <w:divBdr>
        <w:top w:val="none" w:sz="0" w:space="0" w:color="auto"/>
        <w:left w:val="none" w:sz="0" w:space="0" w:color="auto"/>
        <w:bottom w:val="none" w:sz="0" w:space="0" w:color="auto"/>
        <w:right w:val="none" w:sz="0" w:space="0" w:color="auto"/>
      </w:divBdr>
    </w:div>
    <w:div w:id="1511332037">
      <w:bodyDiv w:val="1"/>
      <w:marLeft w:val="0"/>
      <w:marRight w:val="0"/>
      <w:marTop w:val="0"/>
      <w:marBottom w:val="0"/>
      <w:divBdr>
        <w:top w:val="none" w:sz="0" w:space="0" w:color="auto"/>
        <w:left w:val="none" w:sz="0" w:space="0" w:color="auto"/>
        <w:bottom w:val="none" w:sz="0" w:space="0" w:color="auto"/>
        <w:right w:val="none" w:sz="0" w:space="0" w:color="auto"/>
      </w:divBdr>
    </w:div>
    <w:div w:id="1513033682">
      <w:bodyDiv w:val="1"/>
      <w:marLeft w:val="0"/>
      <w:marRight w:val="0"/>
      <w:marTop w:val="0"/>
      <w:marBottom w:val="0"/>
      <w:divBdr>
        <w:top w:val="none" w:sz="0" w:space="0" w:color="auto"/>
        <w:left w:val="none" w:sz="0" w:space="0" w:color="auto"/>
        <w:bottom w:val="none" w:sz="0" w:space="0" w:color="auto"/>
        <w:right w:val="none" w:sz="0" w:space="0" w:color="auto"/>
      </w:divBdr>
    </w:div>
    <w:div w:id="1521310288">
      <w:bodyDiv w:val="1"/>
      <w:marLeft w:val="0"/>
      <w:marRight w:val="0"/>
      <w:marTop w:val="0"/>
      <w:marBottom w:val="0"/>
      <w:divBdr>
        <w:top w:val="none" w:sz="0" w:space="0" w:color="auto"/>
        <w:left w:val="none" w:sz="0" w:space="0" w:color="auto"/>
        <w:bottom w:val="none" w:sz="0" w:space="0" w:color="auto"/>
        <w:right w:val="none" w:sz="0" w:space="0" w:color="auto"/>
      </w:divBdr>
    </w:div>
    <w:div w:id="1573394288">
      <w:bodyDiv w:val="1"/>
      <w:marLeft w:val="0"/>
      <w:marRight w:val="0"/>
      <w:marTop w:val="0"/>
      <w:marBottom w:val="0"/>
      <w:divBdr>
        <w:top w:val="none" w:sz="0" w:space="0" w:color="auto"/>
        <w:left w:val="none" w:sz="0" w:space="0" w:color="auto"/>
        <w:bottom w:val="none" w:sz="0" w:space="0" w:color="auto"/>
        <w:right w:val="none" w:sz="0" w:space="0" w:color="auto"/>
      </w:divBdr>
    </w:div>
    <w:div w:id="1575818219">
      <w:bodyDiv w:val="1"/>
      <w:marLeft w:val="0"/>
      <w:marRight w:val="0"/>
      <w:marTop w:val="0"/>
      <w:marBottom w:val="0"/>
      <w:divBdr>
        <w:top w:val="none" w:sz="0" w:space="0" w:color="auto"/>
        <w:left w:val="none" w:sz="0" w:space="0" w:color="auto"/>
        <w:bottom w:val="none" w:sz="0" w:space="0" w:color="auto"/>
        <w:right w:val="none" w:sz="0" w:space="0" w:color="auto"/>
      </w:divBdr>
    </w:div>
    <w:div w:id="1587500421">
      <w:bodyDiv w:val="1"/>
      <w:marLeft w:val="0"/>
      <w:marRight w:val="0"/>
      <w:marTop w:val="0"/>
      <w:marBottom w:val="0"/>
      <w:divBdr>
        <w:top w:val="none" w:sz="0" w:space="0" w:color="auto"/>
        <w:left w:val="none" w:sz="0" w:space="0" w:color="auto"/>
        <w:bottom w:val="none" w:sz="0" w:space="0" w:color="auto"/>
        <w:right w:val="none" w:sz="0" w:space="0" w:color="auto"/>
      </w:divBdr>
    </w:div>
    <w:div w:id="1602492292">
      <w:bodyDiv w:val="1"/>
      <w:marLeft w:val="0"/>
      <w:marRight w:val="0"/>
      <w:marTop w:val="0"/>
      <w:marBottom w:val="0"/>
      <w:divBdr>
        <w:top w:val="none" w:sz="0" w:space="0" w:color="auto"/>
        <w:left w:val="none" w:sz="0" w:space="0" w:color="auto"/>
        <w:bottom w:val="none" w:sz="0" w:space="0" w:color="auto"/>
        <w:right w:val="none" w:sz="0" w:space="0" w:color="auto"/>
      </w:divBdr>
    </w:div>
    <w:div w:id="1602638308">
      <w:bodyDiv w:val="1"/>
      <w:marLeft w:val="0"/>
      <w:marRight w:val="0"/>
      <w:marTop w:val="0"/>
      <w:marBottom w:val="0"/>
      <w:divBdr>
        <w:top w:val="none" w:sz="0" w:space="0" w:color="auto"/>
        <w:left w:val="none" w:sz="0" w:space="0" w:color="auto"/>
        <w:bottom w:val="none" w:sz="0" w:space="0" w:color="auto"/>
        <w:right w:val="none" w:sz="0" w:space="0" w:color="auto"/>
      </w:divBdr>
    </w:div>
    <w:div w:id="1604680250">
      <w:bodyDiv w:val="1"/>
      <w:marLeft w:val="0"/>
      <w:marRight w:val="0"/>
      <w:marTop w:val="0"/>
      <w:marBottom w:val="0"/>
      <w:divBdr>
        <w:top w:val="none" w:sz="0" w:space="0" w:color="auto"/>
        <w:left w:val="none" w:sz="0" w:space="0" w:color="auto"/>
        <w:bottom w:val="none" w:sz="0" w:space="0" w:color="auto"/>
        <w:right w:val="none" w:sz="0" w:space="0" w:color="auto"/>
      </w:divBdr>
    </w:div>
    <w:div w:id="1605377978">
      <w:bodyDiv w:val="1"/>
      <w:marLeft w:val="0"/>
      <w:marRight w:val="0"/>
      <w:marTop w:val="0"/>
      <w:marBottom w:val="0"/>
      <w:divBdr>
        <w:top w:val="none" w:sz="0" w:space="0" w:color="auto"/>
        <w:left w:val="none" w:sz="0" w:space="0" w:color="auto"/>
        <w:bottom w:val="none" w:sz="0" w:space="0" w:color="auto"/>
        <w:right w:val="none" w:sz="0" w:space="0" w:color="auto"/>
      </w:divBdr>
    </w:div>
    <w:div w:id="1610240141">
      <w:bodyDiv w:val="1"/>
      <w:marLeft w:val="0"/>
      <w:marRight w:val="0"/>
      <w:marTop w:val="0"/>
      <w:marBottom w:val="0"/>
      <w:divBdr>
        <w:top w:val="none" w:sz="0" w:space="0" w:color="auto"/>
        <w:left w:val="none" w:sz="0" w:space="0" w:color="auto"/>
        <w:bottom w:val="none" w:sz="0" w:space="0" w:color="auto"/>
        <w:right w:val="none" w:sz="0" w:space="0" w:color="auto"/>
      </w:divBdr>
    </w:div>
    <w:div w:id="1612127702">
      <w:bodyDiv w:val="1"/>
      <w:marLeft w:val="0"/>
      <w:marRight w:val="0"/>
      <w:marTop w:val="0"/>
      <w:marBottom w:val="0"/>
      <w:divBdr>
        <w:top w:val="none" w:sz="0" w:space="0" w:color="auto"/>
        <w:left w:val="none" w:sz="0" w:space="0" w:color="auto"/>
        <w:bottom w:val="none" w:sz="0" w:space="0" w:color="auto"/>
        <w:right w:val="none" w:sz="0" w:space="0" w:color="auto"/>
      </w:divBdr>
    </w:div>
    <w:div w:id="1617104339">
      <w:bodyDiv w:val="1"/>
      <w:marLeft w:val="0"/>
      <w:marRight w:val="0"/>
      <w:marTop w:val="0"/>
      <w:marBottom w:val="0"/>
      <w:divBdr>
        <w:top w:val="none" w:sz="0" w:space="0" w:color="auto"/>
        <w:left w:val="none" w:sz="0" w:space="0" w:color="auto"/>
        <w:bottom w:val="none" w:sz="0" w:space="0" w:color="auto"/>
        <w:right w:val="none" w:sz="0" w:space="0" w:color="auto"/>
      </w:divBdr>
    </w:div>
    <w:div w:id="1619681857">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 w:id="1680691768">
      <w:bodyDiv w:val="1"/>
      <w:marLeft w:val="0"/>
      <w:marRight w:val="0"/>
      <w:marTop w:val="0"/>
      <w:marBottom w:val="0"/>
      <w:divBdr>
        <w:top w:val="none" w:sz="0" w:space="0" w:color="auto"/>
        <w:left w:val="none" w:sz="0" w:space="0" w:color="auto"/>
        <w:bottom w:val="none" w:sz="0" w:space="0" w:color="auto"/>
        <w:right w:val="none" w:sz="0" w:space="0" w:color="auto"/>
      </w:divBdr>
    </w:div>
    <w:div w:id="1699622690">
      <w:bodyDiv w:val="1"/>
      <w:marLeft w:val="0"/>
      <w:marRight w:val="0"/>
      <w:marTop w:val="0"/>
      <w:marBottom w:val="0"/>
      <w:divBdr>
        <w:top w:val="none" w:sz="0" w:space="0" w:color="auto"/>
        <w:left w:val="none" w:sz="0" w:space="0" w:color="auto"/>
        <w:bottom w:val="none" w:sz="0" w:space="0" w:color="auto"/>
        <w:right w:val="none" w:sz="0" w:space="0" w:color="auto"/>
      </w:divBdr>
    </w:div>
    <w:div w:id="1711104250">
      <w:bodyDiv w:val="1"/>
      <w:marLeft w:val="0"/>
      <w:marRight w:val="0"/>
      <w:marTop w:val="0"/>
      <w:marBottom w:val="0"/>
      <w:divBdr>
        <w:top w:val="none" w:sz="0" w:space="0" w:color="auto"/>
        <w:left w:val="none" w:sz="0" w:space="0" w:color="auto"/>
        <w:bottom w:val="none" w:sz="0" w:space="0" w:color="auto"/>
        <w:right w:val="none" w:sz="0" w:space="0" w:color="auto"/>
      </w:divBdr>
    </w:div>
    <w:div w:id="1716150109">
      <w:bodyDiv w:val="1"/>
      <w:marLeft w:val="0"/>
      <w:marRight w:val="0"/>
      <w:marTop w:val="0"/>
      <w:marBottom w:val="0"/>
      <w:divBdr>
        <w:top w:val="none" w:sz="0" w:space="0" w:color="auto"/>
        <w:left w:val="none" w:sz="0" w:space="0" w:color="auto"/>
        <w:bottom w:val="none" w:sz="0" w:space="0" w:color="auto"/>
        <w:right w:val="none" w:sz="0" w:space="0" w:color="auto"/>
      </w:divBdr>
    </w:div>
    <w:div w:id="1735590969">
      <w:bodyDiv w:val="1"/>
      <w:marLeft w:val="0"/>
      <w:marRight w:val="0"/>
      <w:marTop w:val="0"/>
      <w:marBottom w:val="0"/>
      <w:divBdr>
        <w:top w:val="none" w:sz="0" w:space="0" w:color="auto"/>
        <w:left w:val="none" w:sz="0" w:space="0" w:color="auto"/>
        <w:bottom w:val="none" w:sz="0" w:space="0" w:color="auto"/>
        <w:right w:val="none" w:sz="0" w:space="0" w:color="auto"/>
      </w:divBdr>
    </w:div>
    <w:div w:id="1755977227">
      <w:bodyDiv w:val="1"/>
      <w:marLeft w:val="0"/>
      <w:marRight w:val="0"/>
      <w:marTop w:val="0"/>
      <w:marBottom w:val="0"/>
      <w:divBdr>
        <w:top w:val="none" w:sz="0" w:space="0" w:color="auto"/>
        <w:left w:val="none" w:sz="0" w:space="0" w:color="auto"/>
        <w:bottom w:val="none" w:sz="0" w:space="0" w:color="auto"/>
        <w:right w:val="none" w:sz="0" w:space="0" w:color="auto"/>
      </w:divBdr>
    </w:div>
    <w:div w:id="1763791841">
      <w:bodyDiv w:val="1"/>
      <w:marLeft w:val="0"/>
      <w:marRight w:val="0"/>
      <w:marTop w:val="0"/>
      <w:marBottom w:val="0"/>
      <w:divBdr>
        <w:top w:val="none" w:sz="0" w:space="0" w:color="auto"/>
        <w:left w:val="none" w:sz="0" w:space="0" w:color="auto"/>
        <w:bottom w:val="none" w:sz="0" w:space="0" w:color="auto"/>
        <w:right w:val="none" w:sz="0" w:space="0" w:color="auto"/>
      </w:divBdr>
    </w:div>
    <w:div w:id="1764453595">
      <w:bodyDiv w:val="1"/>
      <w:marLeft w:val="0"/>
      <w:marRight w:val="0"/>
      <w:marTop w:val="0"/>
      <w:marBottom w:val="0"/>
      <w:divBdr>
        <w:top w:val="none" w:sz="0" w:space="0" w:color="auto"/>
        <w:left w:val="none" w:sz="0" w:space="0" w:color="auto"/>
        <w:bottom w:val="none" w:sz="0" w:space="0" w:color="auto"/>
        <w:right w:val="none" w:sz="0" w:space="0" w:color="auto"/>
      </w:divBdr>
    </w:div>
    <w:div w:id="1765607743">
      <w:bodyDiv w:val="1"/>
      <w:marLeft w:val="0"/>
      <w:marRight w:val="0"/>
      <w:marTop w:val="0"/>
      <w:marBottom w:val="0"/>
      <w:divBdr>
        <w:top w:val="none" w:sz="0" w:space="0" w:color="auto"/>
        <w:left w:val="none" w:sz="0" w:space="0" w:color="auto"/>
        <w:bottom w:val="none" w:sz="0" w:space="0" w:color="auto"/>
        <w:right w:val="none" w:sz="0" w:space="0" w:color="auto"/>
      </w:divBdr>
    </w:div>
    <w:div w:id="1772120616">
      <w:bodyDiv w:val="1"/>
      <w:marLeft w:val="0"/>
      <w:marRight w:val="0"/>
      <w:marTop w:val="0"/>
      <w:marBottom w:val="0"/>
      <w:divBdr>
        <w:top w:val="none" w:sz="0" w:space="0" w:color="auto"/>
        <w:left w:val="none" w:sz="0" w:space="0" w:color="auto"/>
        <w:bottom w:val="none" w:sz="0" w:space="0" w:color="auto"/>
        <w:right w:val="none" w:sz="0" w:space="0" w:color="auto"/>
      </w:divBdr>
    </w:div>
    <w:div w:id="1785149070">
      <w:bodyDiv w:val="1"/>
      <w:marLeft w:val="0"/>
      <w:marRight w:val="0"/>
      <w:marTop w:val="0"/>
      <w:marBottom w:val="0"/>
      <w:divBdr>
        <w:top w:val="none" w:sz="0" w:space="0" w:color="auto"/>
        <w:left w:val="none" w:sz="0" w:space="0" w:color="auto"/>
        <w:bottom w:val="none" w:sz="0" w:space="0" w:color="auto"/>
        <w:right w:val="none" w:sz="0" w:space="0" w:color="auto"/>
      </w:divBdr>
    </w:div>
    <w:div w:id="1843206102">
      <w:bodyDiv w:val="1"/>
      <w:marLeft w:val="0"/>
      <w:marRight w:val="0"/>
      <w:marTop w:val="0"/>
      <w:marBottom w:val="0"/>
      <w:divBdr>
        <w:top w:val="none" w:sz="0" w:space="0" w:color="auto"/>
        <w:left w:val="none" w:sz="0" w:space="0" w:color="auto"/>
        <w:bottom w:val="none" w:sz="0" w:space="0" w:color="auto"/>
        <w:right w:val="none" w:sz="0" w:space="0" w:color="auto"/>
      </w:divBdr>
    </w:div>
    <w:div w:id="1866559096">
      <w:bodyDiv w:val="1"/>
      <w:marLeft w:val="0"/>
      <w:marRight w:val="0"/>
      <w:marTop w:val="0"/>
      <w:marBottom w:val="0"/>
      <w:divBdr>
        <w:top w:val="none" w:sz="0" w:space="0" w:color="auto"/>
        <w:left w:val="none" w:sz="0" w:space="0" w:color="auto"/>
        <w:bottom w:val="none" w:sz="0" w:space="0" w:color="auto"/>
        <w:right w:val="none" w:sz="0" w:space="0" w:color="auto"/>
      </w:divBdr>
    </w:div>
    <w:div w:id="1870333823">
      <w:bodyDiv w:val="1"/>
      <w:marLeft w:val="0"/>
      <w:marRight w:val="0"/>
      <w:marTop w:val="0"/>
      <w:marBottom w:val="0"/>
      <w:divBdr>
        <w:top w:val="none" w:sz="0" w:space="0" w:color="auto"/>
        <w:left w:val="none" w:sz="0" w:space="0" w:color="auto"/>
        <w:bottom w:val="none" w:sz="0" w:space="0" w:color="auto"/>
        <w:right w:val="none" w:sz="0" w:space="0" w:color="auto"/>
      </w:divBdr>
    </w:div>
    <w:div w:id="1891528069">
      <w:bodyDiv w:val="1"/>
      <w:marLeft w:val="0"/>
      <w:marRight w:val="0"/>
      <w:marTop w:val="0"/>
      <w:marBottom w:val="0"/>
      <w:divBdr>
        <w:top w:val="none" w:sz="0" w:space="0" w:color="auto"/>
        <w:left w:val="none" w:sz="0" w:space="0" w:color="auto"/>
        <w:bottom w:val="none" w:sz="0" w:space="0" w:color="auto"/>
        <w:right w:val="none" w:sz="0" w:space="0" w:color="auto"/>
      </w:divBdr>
    </w:div>
    <w:div w:id="1902056306">
      <w:bodyDiv w:val="1"/>
      <w:marLeft w:val="0"/>
      <w:marRight w:val="0"/>
      <w:marTop w:val="0"/>
      <w:marBottom w:val="0"/>
      <w:divBdr>
        <w:top w:val="none" w:sz="0" w:space="0" w:color="auto"/>
        <w:left w:val="none" w:sz="0" w:space="0" w:color="auto"/>
        <w:bottom w:val="none" w:sz="0" w:space="0" w:color="auto"/>
        <w:right w:val="none" w:sz="0" w:space="0" w:color="auto"/>
      </w:divBdr>
    </w:div>
    <w:div w:id="1929385807">
      <w:bodyDiv w:val="1"/>
      <w:marLeft w:val="0"/>
      <w:marRight w:val="0"/>
      <w:marTop w:val="0"/>
      <w:marBottom w:val="0"/>
      <w:divBdr>
        <w:top w:val="none" w:sz="0" w:space="0" w:color="auto"/>
        <w:left w:val="none" w:sz="0" w:space="0" w:color="auto"/>
        <w:bottom w:val="none" w:sz="0" w:space="0" w:color="auto"/>
        <w:right w:val="none" w:sz="0" w:space="0" w:color="auto"/>
      </w:divBdr>
    </w:div>
    <w:div w:id="1929924798">
      <w:bodyDiv w:val="1"/>
      <w:marLeft w:val="0"/>
      <w:marRight w:val="0"/>
      <w:marTop w:val="0"/>
      <w:marBottom w:val="0"/>
      <w:divBdr>
        <w:top w:val="none" w:sz="0" w:space="0" w:color="auto"/>
        <w:left w:val="none" w:sz="0" w:space="0" w:color="auto"/>
        <w:bottom w:val="none" w:sz="0" w:space="0" w:color="auto"/>
        <w:right w:val="none" w:sz="0" w:space="0" w:color="auto"/>
      </w:divBdr>
    </w:div>
    <w:div w:id="1950161085">
      <w:bodyDiv w:val="1"/>
      <w:marLeft w:val="0"/>
      <w:marRight w:val="0"/>
      <w:marTop w:val="0"/>
      <w:marBottom w:val="0"/>
      <w:divBdr>
        <w:top w:val="none" w:sz="0" w:space="0" w:color="auto"/>
        <w:left w:val="none" w:sz="0" w:space="0" w:color="auto"/>
        <w:bottom w:val="none" w:sz="0" w:space="0" w:color="auto"/>
        <w:right w:val="none" w:sz="0" w:space="0" w:color="auto"/>
      </w:divBdr>
    </w:div>
    <w:div w:id="1957907272">
      <w:bodyDiv w:val="1"/>
      <w:marLeft w:val="0"/>
      <w:marRight w:val="0"/>
      <w:marTop w:val="0"/>
      <w:marBottom w:val="0"/>
      <w:divBdr>
        <w:top w:val="none" w:sz="0" w:space="0" w:color="auto"/>
        <w:left w:val="none" w:sz="0" w:space="0" w:color="auto"/>
        <w:bottom w:val="none" w:sz="0" w:space="0" w:color="auto"/>
        <w:right w:val="none" w:sz="0" w:space="0" w:color="auto"/>
      </w:divBdr>
    </w:div>
    <w:div w:id="1979601200">
      <w:bodyDiv w:val="1"/>
      <w:marLeft w:val="0"/>
      <w:marRight w:val="0"/>
      <w:marTop w:val="0"/>
      <w:marBottom w:val="0"/>
      <w:divBdr>
        <w:top w:val="none" w:sz="0" w:space="0" w:color="auto"/>
        <w:left w:val="none" w:sz="0" w:space="0" w:color="auto"/>
        <w:bottom w:val="none" w:sz="0" w:space="0" w:color="auto"/>
        <w:right w:val="none" w:sz="0" w:space="0" w:color="auto"/>
      </w:divBdr>
    </w:div>
    <w:div w:id="1988120769">
      <w:bodyDiv w:val="1"/>
      <w:marLeft w:val="0"/>
      <w:marRight w:val="0"/>
      <w:marTop w:val="0"/>
      <w:marBottom w:val="0"/>
      <w:divBdr>
        <w:top w:val="none" w:sz="0" w:space="0" w:color="auto"/>
        <w:left w:val="none" w:sz="0" w:space="0" w:color="auto"/>
        <w:bottom w:val="none" w:sz="0" w:space="0" w:color="auto"/>
        <w:right w:val="none" w:sz="0" w:space="0" w:color="auto"/>
      </w:divBdr>
    </w:div>
    <w:div w:id="2030328760">
      <w:bodyDiv w:val="1"/>
      <w:marLeft w:val="0"/>
      <w:marRight w:val="0"/>
      <w:marTop w:val="0"/>
      <w:marBottom w:val="0"/>
      <w:divBdr>
        <w:top w:val="none" w:sz="0" w:space="0" w:color="auto"/>
        <w:left w:val="none" w:sz="0" w:space="0" w:color="auto"/>
        <w:bottom w:val="none" w:sz="0" w:space="0" w:color="auto"/>
        <w:right w:val="none" w:sz="0" w:space="0" w:color="auto"/>
      </w:divBdr>
    </w:div>
    <w:div w:id="2048097908">
      <w:bodyDiv w:val="1"/>
      <w:marLeft w:val="0"/>
      <w:marRight w:val="0"/>
      <w:marTop w:val="0"/>
      <w:marBottom w:val="0"/>
      <w:divBdr>
        <w:top w:val="none" w:sz="0" w:space="0" w:color="auto"/>
        <w:left w:val="none" w:sz="0" w:space="0" w:color="auto"/>
        <w:bottom w:val="none" w:sz="0" w:space="0" w:color="auto"/>
        <w:right w:val="none" w:sz="0" w:space="0" w:color="auto"/>
      </w:divBdr>
    </w:div>
    <w:div w:id="2051415471">
      <w:bodyDiv w:val="1"/>
      <w:marLeft w:val="0"/>
      <w:marRight w:val="0"/>
      <w:marTop w:val="0"/>
      <w:marBottom w:val="0"/>
      <w:divBdr>
        <w:top w:val="none" w:sz="0" w:space="0" w:color="auto"/>
        <w:left w:val="none" w:sz="0" w:space="0" w:color="auto"/>
        <w:bottom w:val="none" w:sz="0" w:space="0" w:color="auto"/>
        <w:right w:val="none" w:sz="0" w:space="0" w:color="auto"/>
      </w:divBdr>
    </w:div>
    <w:div w:id="2087531239">
      <w:bodyDiv w:val="1"/>
      <w:marLeft w:val="0"/>
      <w:marRight w:val="0"/>
      <w:marTop w:val="0"/>
      <w:marBottom w:val="0"/>
      <w:divBdr>
        <w:top w:val="none" w:sz="0" w:space="0" w:color="auto"/>
        <w:left w:val="none" w:sz="0" w:space="0" w:color="auto"/>
        <w:bottom w:val="none" w:sz="0" w:space="0" w:color="auto"/>
        <w:right w:val="none" w:sz="0" w:space="0" w:color="auto"/>
      </w:divBdr>
    </w:div>
    <w:div w:id="2111120517">
      <w:bodyDiv w:val="1"/>
      <w:marLeft w:val="0"/>
      <w:marRight w:val="0"/>
      <w:marTop w:val="0"/>
      <w:marBottom w:val="0"/>
      <w:divBdr>
        <w:top w:val="none" w:sz="0" w:space="0" w:color="auto"/>
        <w:left w:val="none" w:sz="0" w:space="0" w:color="auto"/>
        <w:bottom w:val="none" w:sz="0" w:space="0" w:color="auto"/>
        <w:right w:val="none" w:sz="0" w:space="0" w:color="auto"/>
      </w:divBdr>
    </w:div>
    <w:div w:id="2134707991">
      <w:bodyDiv w:val="1"/>
      <w:marLeft w:val="0"/>
      <w:marRight w:val="0"/>
      <w:marTop w:val="0"/>
      <w:marBottom w:val="0"/>
      <w:divBdr>
        <w:top w:val="none" w:sz="0" w:space="0" w:color="auto"/>
        <w:left w:val="none" w:sz="0" w:space="0" w:color="auto"/>
        <w:bottom w:val="none" w:sz="0" w:space="0" w:color="auto"/>
        <w:right w:val="none" w:sz="0" w:space="0" w:color="auto"/>
      </w:divBdr>
    </w:div>
    <w:div w:id="214607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package" Target="embeddings/Microsoft_Visio_Drawing1.vsdx"/><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D07DAEB0B2D845A42B262E083EDB6C" ma:contentTypeVersion="8" ma:contentTypeDescription="Create a new document." ma:contentTypeScope="" ma:versionID="e8ab0fc0a4fe7a781d08b7f8e19ce704">
  <xsd:schema xmlns:xsd="http://www.w3.org/2001/XMLSchema" xmlns:xs="http://www.w3.org/2001/XMLSchema" xmlns:p="http://schemas.microsoft.com/office/2006/metadata/properties" xmlns:ns2="b61327b7-bc8d-4171-a260-72d975658d33" xmlns:ns3="f183b691-3857-49fb-8a6b-de90e00c7808" targetNamespace="http://schemas.microsoft.com/office/2006/metadata/properties" ma:root="true" ma:fieldsID="d8dda064533af7e1c1258eaf4e0ca24b" ns2:_="" ns3:_="">
    <xsd:import namespace="b61327b7-bc8d-4171-a260-72d975658d33"/>
    <xsd:import namespace="f183b691-3857-49fb-8a6b-de90e00c78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327b7-bc8d-4171-a260-72d975658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83b691-3857-49fb-8a6b-de90e00c7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Cap12</b:Tag>
    <b:SourceType>DocumentFromInternetSite</b:SourceType>
    <b:Guid>{92001195-9D5E-429B-927C-94658EF5FF79}</b:Guid>
    <b:InternetSiteTitle>SOFTWARE DEFECT ORIGINS AND REMOVAL METHODS</b:InternetSiteTitle>
    <b:Year>2012</b:Year>
    <b:URL>https://www.ifpug.org/Documents/Jones-SoftwareDefectOriginsAndRemovalMethodsDraft5.pdf</b:URL>
    <b:Author>
      <b:Author>
        <b:NameList>
          <b:Person>
            <b:Last>Jones</b:Last>
            <b:First>Capers</b:First>
          </b:Person>
        </b:NameList>
      </b:Author>
    </b:Author>
    <b:RefOrder>1</b:RefOrder>
  </b:Source>
  <b:Source>
    <b:Tag>Jon17</b:Tag>
    <b:SourceType>DocumentFromInternetSite</b:SourceType>
    <b:Guid>{53BF475A-84B1-47E1-89E8-DA8DB14933D0}</b:Guid>
    <b:Title>Software Economics and Function Point Metrics: Thirty years of IFPUG Progress</b:Title>
    <b:Year>2017</b:Year>
    <b:URL>http://www.ifpug.org/wp-content/uploads/2017/04/IYSM.-Thirty-years-of-IFPUG.-Software-Economics-and-Function-Point-Metrics-Capers-Jones.pdf</b:URL>
    <b:Author>
      <b:Author>
        <b:NameList>
          <b:Person>
            <b:Last>Jones</b:Last>
            <b:First>Capers</b:First>
          </b:Person>
        </b:NameList>
      </b:Author>
    </b:Author>
    <b:RefOrder>2</b:RefOrder>
  </b:Source>
  <b:Source>
    <b:Tag>jon16</b:Tag>
    <b:SourceType>DocumentFromInternetSite</b:SourceType>
    <b:Guid>{BEE2F8B0-9D27-4721-8E73-A056DDE447FC}</b:Guid>
    <b:Author>
      <b:Author>
        <b:NameList>
          <b:Person>
            <b:Last>jones</b:Last>
            <b:First>Capers</b:First>
          </b:Person>
        </b:NameList>
      </b:Author>
    </b:Author>
    <b:Title>Exceeding 99% in Defect Removal Efficiency (DRE) for Software</b:Title>
    <b:Year>2016</b:Year>
    <b:URL>http://www.ifpug.org/Documents/Toppin99percentDRE2016.pdf</b:URL>
    <b:RefOrder>3</b:RefOrder>
  </b:Source>
  <b:Source>
    <b:Tag>Ken021</b:Tag>
    <b:SourceType>Book</b:SourceType>
    <b:Guid>{BEDA48EC-AA94-4991-9739-5E1F026E5A62}</b:Guid>
    <b:Title>Test Driven Development: By Example</b:Title>
    <b:Year>2002</b:Year>
    <b:Author>
      <b:Author>
        <b:NameList>
          <b:Person>
            <b:Last>Beck</b:Last>
            <b:First>Kent</b:First>
          </b:Person>
        </b:NameList>
      </b:Author>
    </b:Author>
    <b:Publisher>Addison-Wesley Professional</b:Publisher>
    <b:RefOrder>4</b:RefOrder>
  </b:Source>
  <b:Source>
    <b:Tag>New04</b:Tag>
    <b:SourceType>Book</b:SourceType>
    <b:Guid>{3524CF92-A9C0-4183-9785-82F769CBEE31}</b:Guid>
    <b:Author>
      <b:Author>
        <b:NameList>
          <b:Person>
            <b:Last>Newkirk</b:Last>
            <b:First>James</b:First>
            <b:Middle>W.</b:Middle>
          </b:Person>
          <b:Person>
            <b:Last>Vorontsov</b:Last>
            <b:First>Alexei</b:First>
            <b:Middle>A.</b:Middle>
          </b:Person>
        </b:NameList>
      </b:Author>
    </b:Author>
    <b:Title>Test-Driven Development in Microsoft .NET</b:Title>
    <b:Year>2004</b:Year>
    <b:Publisher>Microsoft Press</b:Publisher>
    <b:RefOrder>5</b:RefOrder>
  </b:Source>
  <b:Source>
    <b:Tag>Roslyn</b:Tag>
    <b:SourceType>InternetSite</b:SourceType>
    <b:Guid>{4212121D-A0E6-4498-B468-87009D3717EA}</b:Guid>
    <b:Title>Get started with Roslyn analyzers</b:Title>
    <b:Author>
      <b:Author>
        <b:Corporate>Microsoft</b:Corporate>
      </b:Author>
    </b:Author>
    <b:InternetSiteTitle>Visual Studio Docs</b:InternetSiteTitle>
    <b:URL>https://docs.microsoft.com/en-us/visualstudio/extensibility/getting-started-with-roslyn-analyzers?view=vs-2017</b:URL>
    <b:RefOrder>6</b:RefOrder>
  </b:Source>
  <b:Source>
    <b:Tag>AzDOTest</b:Tag>
    <b:SourceType>InternetSite</b:SourceType>
    <b:Guid>{1DCB9B86-CC86-4FF4-BE7E-13A35386E6FE}</b:Guid>
    <b:Author>
      <b:Author>
        <b:Corporate>Microsoft/Azure</b:Corporate>
      </b:Author>
    </b:Author>
    <b:Title>Shift Left to Make Testing Fast and Reliable</b:Title>
    <b:InternetSiteTitle>Azure DevOps Docs</b:InternetSiteTitle>
    <b:URL>https://docs.microsoft.com/en-us/azure/devops/learn/devops-at-microsoft/shift-left-make-testing-fast-reliable#test-taxonomy</b:URL>
    <b:RefOrder>7</b:RefOrder>
  </b:Source>
  <b:Source>
    <b:Tag>Mic18</b:Tag>
    <b:SourceType>InternetSite</b:SourceType>
    <b:Guid>{9974B047-C421-4921-830A-E82CE1768E29}</b:Guid>
    <b:Title>Install FxCop analyzers in Visual Studio</b:Title>
    <b:InternetSiteTitle>Visual Studio Docs</b:InternetSiteTitle>
    <b:Year>2018</b:Year>
    <b:Month>8</b:Month>
    <b:Day>2</b:Day>
    <b:URL>https://docs.microsoft.com/en-us/visualstudio/code-quality/install-fxcop-analyzers?view=vs-2017</b:URL>
    <b:RefOrder>8</b:RefOrder>
  </b:Source>
  <b:Source>
    <b:Tag>UIt</b:Tag>
    <b:SourceType>InternetSite</b:SourceType>
    <b:Guid>{E6D3E758-8044-4F9F-AFC1-3803ED48CAED}</b:Guid>
    <b:Title>UI test with Selenium</b:Title>
    <b:URL>https://docs.microsoft.com/en-us/azure/devops/pipelines/test/continuous-test-selenium?view=azure-devops</b:URL>
    <b:RefOrder>9</b:RefOrder>
  </b:Source>
</b:Sources>
</file>

<file path=customXml/itemProps1.xml><?xml version="1.0" encoding="utf-8"?>
<ds:datastoreItem xmlns:ds="http://schemas.openxmlformats.org/officeDocument/2006/customXml" ds:itemID="{8DDF1541-B75A-4EF9-80B2-82E3403F4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327b7-bc8d-4171-a260-72d975658d33"/>
    <ds:schemaRef ds:uri="f183b691-3857-49fb-8a6b-de90e00c7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378210-7508-44A5-9CE7-E1B05FBAAAC8}">
  <ds:schemaRefs>
    <ds:schemaRef ds:uri="http://schemas.microsoft.com/sharepoint/v3/contenttype/forms"/>
  </ds:schemaRefs>
</ds:datastoreItem>
</file>

<file path=customXml/itemProps3.xml><?xml version="1.0" encoding="utf-8"?>
<ds:datastoreItem xmlns:ds="http://schemas.openxmlformats.org/officeDocument/2006/customXml" ds:itemID="{DC66B021-5123-40D4-BDF2-4CC0571510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3A1555-D61E-41E8-BD9E-51F50A15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17</Pages>
  <Words>6747</Words>
  <Characters>38459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2019-03-08T15:56:00Z</dcterms:created>
  <dcterms:modified xsi:type="dcterms:W3CDTF">2019-03-20T09:49:00Z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0x010100A4D07DAEB0B2D845A42B262E083EDB6C</vt:lpwstr>
  </property>
</Properties>
</file>