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81FB9F" w14:textId="7405494C" w:rsidR="00E303C9" w:rsidRDefault="002A6604" w:rsidP="002A6604">
      <w:pPr>
        <w:pStyle w:val="Heading1"/>
        <w:rPr>
          <w:rFonts w:asciiTheme="majorHAnsi" w:hAnsiTheme="majorHAnsi"/>
        </w:rPr>
      </w:pPr>
      <w:r>
        <w:t>Chapter 5: Tracking Code</w:t>
      </w:r>
    </w:p>
    <w:p w14:paraId="0857DECB" w14:textId="34CA9580" w:rsidR="002A6604" w:rsidRDefault="002A6604" w:rsidP="00E303C9">
      <w:pPr>
        <w:pStyle w:val="BodyText"/>
      </w:pPr>
      <w:r>
        <w:t xml:space="preserve">Version Control Systems (VCS) have fully matured over the last twenty years, and the Git system has become the de facto standard in the software world. In fact, the largest active source control repository on the planet, the Microsoft Windows source code, has been converted to Git. Centralized source control systems like Subversion and Team Foundation Version Control (TFVC) have given way to Mercurial and Git. Of those two, Git has become the version control tool of choice for developers on all the modern platforms. </w:t>
      </w:r>
      <w:proofErr w:type="gramStart"/>
      <w:r>
        <w:t>Needless to say, tracking</w:t>
      </w:r>
      <w:proofErr w:type="gramEnd"/>
      <w:r>
        <w:t xml:space="preserve"> your code in Git version control is part of a modern DevOps process. Throughout the industry, practitioners use version control, source control, VCS, and SCM interchangeably. </w:t>
      </w:r>
    </w:p>
    <w:p w14:paraId="5AD6290A" w14:textId="77777777" w:rsidR="002A6604" w:rsidRDefault="002A6604" w:rsidP="00E303C9">
      <w:pPr>
        <w:pStyle w:val="BodyText"/>
      </w:pPr>
    </w:p>
    <w:p w14:paraId="3A9EFAF3" w14:textId="624071D4" w:rsidR="00E303C9" w:rsidRDefault="00E303C9" w:rsidP="00E303C9">
      <w:pPr>
        <w:pStyle w:val="BodyText"/>
      </w:pPr>
      <w:r>
        <w:t xml:space="preserve">Azure Repos is the version control system in the Azure DevOps family. It supports the old TFVC format of source control </w:t>
      </w:r>
      <w:r w:rsidR="002A6604">
        <w:t xml:space="preserve">as well as </w:t>
      </w:r>
      <w:r>
        <w:t>an unlimited number of private or public Git repositories. There are import tools for migrating existing code repositories</w:t>
      </w:r>
      <w:r w:rsidR="002A6604">
        <w:t xml:space="preserve"> into Azure Repos, so regardless of where your code is now, you can move it in</w:t>
      </w:r>
      <w:r>
        <w:t xml:space="preserve">. Azure Repos not only works with Visual Studio, but it also works with any other Git client, such as </w:t>
      </w:r>
      <w:proofErr w:type="spellStart"/>
      <w:r>
        <w:t>TortoiseGit</w:t>
      </w:r>
      <w:proofErr w:type="spellEnd"/>
      <w:r>
        <w:t>, which is one of my favorites.</w:t>
      </w:r>
      <w:r w:rsidR="002A6604">
        <w:t xml:space="preserve"> For the purposes of this chapter, and much of the book, we will equate Azure Repos with Git version control. While TFVC will be supported for well over another decade, any new investment you make should use the Git technology.</w:t>
      </w:r>
    </w:p>
    <w:p w14:paraId="5D5BCFE5" w14:textId="11C69922" w:rsidR="00580E1B" w:rsidRDefault="00580E1B" w:rsidP="00580E1B">
      <w:pPr>
        <w:pStyle w:val="Heading2"/>
      </w:pPr>
      <w:r>
        <w:t>How many repositories?</w:t>
      </w:r>
    </w:p>
    <w:p w14:paraId="33B8F982" w14:textId="54780AF4" w:rsidR="00E303C9" w:rsidRDefault="00E303C9" w:rsidP="00E303C9">
      <w:pPr>
        <w:pStyle w:val="BodyText"/>
      </w:pPr>
      <w:r>
        <w:t xml:space="preserve">In setting up your Git repository in the professional way, there are some principles to keep in mind. First, your team will likely have multiple repositories, unless you ship only one product. The architecture of your software will have something to do with the granularity of your repository design. For example, if you deploy your entire system together and the architecture doesn’t support deploying only a subset of the system, it’s likely that you will put the entire system into a single Git repository. As an organization, you may have multiple software teams. </w:t>
      </w:r>
      <w:r w:rsidR="00580E1B">
        <w:t xml:space="preserve">Here is an Entity Relationship Diagram to help you understand how to factor your system into Git repositories. </w:t>
      </w:r>
    </w:p>
    <w:p w14:paraId="1C4924AF" w14:textId="191C2F2A" w:rsidR="00580E1B" w:rsidRDefault="00580E1B" w:rsidP="00580E1B">
      <w:pPr>
        <w:pStyle w:val="Figure"/>
      </w:pPr>
      <w:r>
        <w:object w:dxaOrig="9121" w:dyaOrig="3735" w14:anchorId="5183F57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6pt;height:186.75pt" o:ole="">
            <v:imagedata r:id="rId11" o:title=""/>
          </v:shape>
          <o:OLEObject Type="Embed" ProgID="Visio.Drawing.15" ShapeID="_x0000_i1025" DrawAspect="Content" ObjectID="_1612028530" r:id="rId12"/>
        </w:object>
      </w:r>
    </w:p>
    <w:p w14:paraId="694A1148" w14:textId="6CC87079" w:rsidR="00580E1B" w:rsidRDefault="00580E1B" w:rsidP="00580E1B">
      <w:pPr>
        <w:pStyle w:val="FigureCaption"/>
      </w:pPr>
      <w:r>
        <w:t xml:space="preserve">Figure: </w:t>
      </w:r>
      <w:r w:rsidR="000748BD">
        <w:t>Relationship rules when designing Git repositories</w:t>
      </w:r>
    </w:p>
    <w:p w14:paraId="608FC6FE" w14:textId="1320EC8A" w:rsidR="000748BD" w:rsidRDefault="000748BD" w:rsidP="000748BD">
      <w:pPr>
        <w:pStyle w:val="BodyText"/>
      </w:pPr>
    </w:p>
    <w:p w14:paraId="711F222D" w14:textId="657F3490" w:rsidR="000748BD" w:rsidRDefault="000748BD" w:rsidP="000748BD">
      <w:pPr>
        <w:pStyle w:val="BodyText"/>
      </w:pPr>
      <w:r>
        <w:t xml:space="preserve">Your team will own your Git repositories. A single Git repository cannot be owned or developed by multiple teams. With centralized version control systems of years past, this was possible only because these systems supported child-level branching. These systems hosted a repository of a different type. The reuse of the term “repository” has led to some confusion among users of TFVC and Subversion, which happily hosted multiple software systems while allowing branching at the child level. While merging was difficult much of the time, these tools did support it. Git’s repository design is different. Cloning and branching is done at the top level only. Therefore, to manage multiple pieces of software, you create multiple Git repositories. In Azure Repos, a single project can have an unlimited number of Git repositories, so you do have a way to maintain groupings of related Git repositories. </w:t>
      </w:r>
    </w:p>
    <w:p w14:paraId="5C1065B5" w14:textId="7C1AC916" w:rsidR="000748BD" w:rsidRDefault="000748BD" w:rsidP="000748BD">
      <w:pPr>
        <w:pStyle w:val="BodyText"/>
      </w:pPr>
    </w:p>
    <w:p w14:paraId="579445E7" w14:textId="4E9A61A8" w:rsidR="000748BD" w:rsidRDefault="000748BD" w:rsidP="000748BD">
      <w:pPr>
        <w:pStyle w:val="BodyText"/>
      </w:pPr>
      <w:r>
        <w:t xml:space="preserve">Now that we understand that a team must have a dedicated Git repository, our next relationship is the software application itself. Regardless of the size of the software application, there should be only one. Your application can be a small microservice with nothing more than an Azure Function, or it can be a very sizable application. If it maintains independent versioning and </w:t>
      </w:r>
      <w:proofErr w:type="spellStart"/>
      <w:r>
        <w:t>deployability</w:t>
      </w:r>
      <w:proofErr w:type="spellEnd"/>
      <w:r>
        <w:t>, it must reside in its own Git repository, which owns the concept of versioning. If you are a Git and build expert reading this, you may be able to invest a custom paradigm that can violate this rule, but for the rest of us, this rule holds true.  Let’s consider some examples of this.</w:t>
      </w:r>
    </w:p>
    <w:p w14:paraId="13A14D2A" w14:textId="68F0C356" w:rsidR="000748BD" w:rsidRDefault="000748BD" w:rsidP="000748BD">
      <w:pPr>
        <w:pStyle w:val="BodyText"/>
        <w:numPr>
          <w:ilvl w:val="0"/>
          <w:numId w:val="35"/>
        </w:numPr>
      </w:pPr>
      <w:r>
        <w:lastRenderedPageBreak/>
        <w:t>You have a very large Visual Studio solution for a software system that is over 10 years old. It has a few web applications, some Windows services, some schedule jobs, and a SQL Server database. The question to ask is “do any parts of it build or version independently of the rest?” If the answer is no, then all of it belongs in the same Git repository. Don’t fret if sometimes you make changes to the website and then decide not to deploy the rest to production. That’s not the same as being versioned independently.</w:t>
      </w:r>
    </w:p>
    <w:p w14:paraId="7782AEE7" w14:textId="3F152AF5" w:rsidR="000748BD" w:rsidRDefault="000748BD" w:rsidP="000748BD">
      <w:pPr>
        <w:pStyle w:val="BodyText"/>
        <w:numPr>
          <w:ilvl w:val="0"/>
          <w:numId w:val="35"/>
        </w:numPr>
      </w:pPr>
      <w:r>
        <w:t xml:space="preserve">You have designed a system with independent sub-applications or microservices. Each of these applications owns its own small database, and the parts communicate asynchronously via queues. Each can change and deploy at a completely different cadence. In this </w:t>
      </w:r>
      <w:proofErr w:type="gramStart"/>
      <w:r>
        <w:t>scenario,  you</w:t>
      </w:r>
      <w:proofErr w:type="gramEnd"/>
      <w:r>
        <w:t xml:space="preserve"> would segment each into it’s own Git repository in order to preserve the ability to maintain version independence. </w:t>
      </w:r>
    </w:p>
    <w:p w14:paraId="2A1DC98E" w14:textId="7A9AA895" w:rsidR="00751FE5" w:rsidRDefault="00751FE5" w:rsidP="00751FE5">
      <w:pPr>
        <w:pStyle w:val="BodyText"/>
      </w:pPr>
      <w:r>
        <w:t>There are some examples where you might have a system decomposed into mostly independent applications but want to keep them in the same Git repositories. Azure DevOps itself is a perfect example of this. The segmentation is to benefit the deployment architecture rather than version independence. There are dozens of services that make up the Azure DevOps product, but they all reside in a single Git repository, and a single (but large) team develops the system in Git. The whole system is built together and deployed together with a single version number. You can read more about how the Azure DevOps team does DevOps online</w:t>
      </w:r>
      <w:r>
        <w:rPr>
          <w:rStyle w:val="FootnoteReference"/>
        </w:rPr>
        <w:footnoteReference w:id="1"/>
      </w:r>
      <w:r>
        <w:t>. To drive to a rule of thumb: put your current Visual Studio solution in its own Git repository and only put one.</w:t>
      </w:r>
    </w:p>
    <w:p w14:paraId="1A425B0F" w14:textId="0B6FCA84" w:rsidR="00751FE5" w:rsidRDefault="00751FE5" w:rsidP="00751FE5">
      <w:pPr>
        <w:pStyle w:val="Heading2"/>
      </w:pPr>
      <w:r>
        <w:t>Structuring your Git repository</w:t>
      </w:r>
    </w:p>
    <w:p w14:paraId="5AB8D795" w14:textId="6DC980F4" w:rsidR="00751FE5" w:rsidRPr="00751FE5" w:rsidRDefault="00751FE5" w:rsidP="00751FE5">
      <w:pPr>
        <w:pStyle w:val="BodyText"/>
      </w:pPr>
      <w:proofErr w:type="spellStart"/>
      <w:r>
        <w:t>Sldkal</w:t>
      </w:r>
      <w:proofErr w:type="spellEnd"/>
      <w:r>
        <w:t xml:space="preserve"> </w:t>
      </w:r>
      <w:proofErr w:type="spellStart"/>
      <w:r>
        <w:t>ksldaklsdk</w:t>
      </w:r>
      <w:proofErr w:type="spellEnd"/>
      <w:r>
        <w:t xml:space="preserve"> </w:t>
      </w:r>
      <w:proofErr w:type="spellStart"/>
      <w:r>
        <w:t>alksd</w:t>
      </w:r>
      <w:proofErr w:type="spellEnd"/>
    </w:p>
    <w:p w14:paraId="5A48BCBA" w14:textId="77777777" w:rsidR="00E303C9" w:rsidRDefault="00E303C9" w:rsidP="00E303C9">
      <w:pPr>
        <w:pStyle w:val="BodyText"/>
      </w:pPr>
    </w:p>
    <w:p w14:paraId="337D2481" w14:textId="77777777" w:rsidR="00E303C9" w:rsidRDefault="00E303C9" w:rsidP="00E303C9">
      <w:pPr>
        <w:pStyle w:val="BullettedBodyText"/>
        <w:numPr>
          <w:ilvl w:val="0"/>
          <w:numId w:val="34"/>
        </w:numPr>
      </w:pPr>
      <w:r>
        <w:t>One team can own multiple repositories, but one repository cannot be effectively owned by multiple teams.</w:t>
      </w:r>
    </w:p>
    <w:p w14:paraId="62EE4925" w14:textId="77777777" w:rsidR="00E303C9" w:rsidRDefault="00E303C9" w:rsidP="00E303C9">
      <w:pPr>
        <w:pStyle w:val="BullettedBodyText"/>
        <w:numPr>
          <w:ilvl w:val="0"/>
          <w:numId w:val="34"/>
        </w:numPr>
      </w:pPr>
      <w:r>
        <w:t>Don’t use spaces in Azure DevOps project names. These spaces become %20 in the Git URL and that causes problems down the road.</w:t>
      </w:r>
    </w:p>
    <w:p w14:paraId="6A78F9F0" w14:textId="77777777" w:rsidR="00E303C9" w:rsidRDefault="00E303C9" w:rsidP="00E303C9">
      <w:pPr>
        <w:pStyle w:val="BullettedBodyText"/>
        <w:numPr>
          <w:ilvl w:val="0"/>
          <w:numId w:val="34"/>
        </w:numPr>
      </w:pPr>
      <w:r>
        <w:t xml:space="preserve">Use one branching pattern. Branch for features off the master. Don’t attempt to branch only a child path. </w:t>
      </w:r>
    </w:p>
    <w:p w14:paraId="6EF01A8D" w14:textId="016D386F" w:rsidR="00E303C9" w:rsidRDefault="00E303C9" w:rsidP="007034B0">
      <w:pPr>
        <w:pStyle w:val="BullettedBodyText"/>
        <w:numPr>
          <w:ilvl w:val="0"/>
          <w:numId w:val="34"/>
        </w:numPr>
      </w:pPr>
      <w:r>
        <w:t xml:space="preserve">When importing TFVC or Subversion, don’t maintain a structure where sub-repositories are designed with multiple independent applications. Break them apart. </w:t>
      </w:r>
    </w:p>
    <w:p w14:paraId="598818F4" w14:textId="559C24E6" w:rsidR="00E303C9" w:rsidRDefault="00E303C9" w:rsidP="00E303C9">
      <w:pPr>
        <w:pStyle w:val="FigureCaption"/>
      </w:pPr>
    </w:p>
    <w:p w14:paraId="55323E0D" w14:textId="77777777" w:rsidR="00E303C9" w:rsidRDefault="00E303C9" w:rsidP="00E303C9">
      <w:pPr>
        <w:pStyle w:val="BodyText"/>
      </w:pPr>
    </w:p>
    <w:p w14:paraId="03836AC4" w14:textId="77777777" w:rsidR="00E303C9" w:rsidRDefault="00E303C9" w:rsidP="00E303C9">
      <w:pPr>
        <w:pStyle w:val="BodyText"/>
      </w:pPr>
      <w:r>
        <w:t xml:space="preserve">There’s often a discussion about what to store in the application’s Git repository. The short answer is “store everything.” Absolutes are never right. (Except for the previous sentence.) However, you do store almost everything in your Git repository, including: </w:t>
      </w:r>
    </w:p>
    <w:p w14:paraId="63A3A636" w14:textId="77777777" w:rsidR="00E303C9" w:rsidRDefault="00E303C9" w:rsidP="00E303C9">
      <w:pPr>
        <w:pStyle w:val="BodyText"/>
      </w:pPr>
    </w:p>
    <w:p w14:paraId="182C4AA0" w14:textId="77777777" w:rsidR="00E303C9" w:rsidRDefault="00E303C9" w:rsidP="00E303C9">
      <w:pPr>
        <w:pStyle w:val="BullettedBodyText"/>
        <w:numPr>
          <w:ilvl w:val="0"/>
          <w:numId w:val="34"/>
        </w:numPr>
      </w:pPr>
      <w:r>
        <w:t>Database schema migration scripts</w:t>
      </w:r>
    </w:p>
    <w:p w14:paraId="763789E7" w14:textId="77777777" w:rsidR="00E303C9" w:rsidRDefault="00E303C9" w:rsidP="00E303C9">
      <w:pPr>
        <w:pStyle w:val="BullettedBodyText"/>
        <w:numPr>
          <w:ilvl w:val="0"/>
          <w:numId w:val="34"/>
        </w:numPr>
      </w:pPr>
      <w:r>
        <w:t>Azure Resource Manager (ARM) JSON files</w:t>
      </w:r>
    </w:p>
    <w:p w14:paraId="4BB26272" w14:textId="77777777" w:rsidR="00E303C9" w:rsidRDefault="00E303C9" w:rsidP="00E303C9">
      <w:pPr>
        <w:pStyle w:val="BullettedBodyText"/>
        <w:numPr>
          <w:ilvl w:val="0"/>
          <w:numId w:val="34"/>
        </w:numPr>
      </w:pPr>
      <w:r>
        <w:t>PowerShell scripts</w:t>
      </w:r>
    </w:p>
    <w:p w14:paraId="15778F40" w14:textId="77777777" w:rsidR="00E303C9" w:rsidRDefault="00E303C9" w:rsidP="00E303C9">
      <w:pPr>
        <w:pStyle w:val="BullettedBodyText"/>
        <w:numPr>
          <w:ilvl w:val="0"/>
          <w:numId w:val="34"/>
        </w:numPr>
      </w:pPr>
      <w:r>
        <w:t>Tests</w:t>
      </w:r>
    </w:p>
    <w:p w14:paraId="26BF49F1" w14:textId="77777777" w:rsidR="00E303C9" w:rsidRDefault="00E303C9" w:rsidP="00E303C9">
      <w:pPr>
        <w:pStyle w:val="BullettedBodyText"/>
        <w:numPr>
          <w:ilvl w:val="0"/>
          <w:numId w:val="34"/>
        </w:numPr>
      </w:pPr>
      <w:r>
        <w:t>Build scripts</w:t>
      </w:r>
    </w:p>
    <w:p w14:paraId="1384652A" w14:textId="77777777" w:rsidR="00E303C9" w:rsidRDefault="00E303C9" w:rsidP="00E303C9">
      <w:pPr>
        <w:pStyle w:val="BullettedBodyText"/>
        <w:numPr>
          <w:ilvl w:val="0"/>
          <w:numId w:val="34"/>
        </w:numPr>
      </w:pPr>
      <w:r>
        <w:t>Images</w:t>
      </w:r>
    </w:p>
    <w:p w14:paraId="5929C217" w14:textId="77777777" w:rsidR="00E303C9" w:rsidRDefault="00E303C9" w:rsidP="00E303C9">
      <w:pPr>
        <w:pStyle w:val="BullettedBodyText"/>
        <w:numPr>
          <w:ilvl w:val="0"/>
          <w:numId w:val="34"/>
        </w:numPr>
      </w:pPr>
      <w:r>
        <w:t>Content assets</w:t>
      </w:r>
    </w:p>
    <w:p w14:paraId="3207D149" w14:textId="77777777" w:rsidR="00E303C9" w:rsidRDefault="00E303C9" w:rsidP="00E303C9">
      <w:pPr>
        <w:pStyle w:val="BullettedBodyText"/>
        <w:numPr>
          <w:ilvl w:val="0"/>
          <w:numId w:val="34"/>
        </w:numPr>
      </w:pPr>
      <w:r>
        <w:t>Visio architecture blueprints</w:t>
      </w:r>
    </w:p>
    <w:p w14:paraId="70F4AAB1" w14:textId="77777777" w:rsidR="00E303C9" w:rsidRDefault="00E303C9" w:rsidP="00E303C9">
      <w:pPr>
        <w:pStyle w:val="BullettedBodyText"/>
        <w:numPr>
          <w:ilvl w:val="0"/>
          <w:numId w:val="34"/>
        </w:numPr>
      </w:pPr>
      <w:r>
        <w:t>Documentation</w:t>
      </w:r>
    </w:p>
    <w:p w14:paraId="75454BF2" w14:textId="77777777" w:rsidR="00E303C9" w:rsidRDefault="00E303C9" w:rsidP="00E303C9">
      <w:pPr>
        <w:pStyle w:val="BullettedBodyText"/>
        <w:numPr>
          <w:ilvl w:val="0"/>
          <w:numId w:val="34"/>
        </w:numPr>
      </w:pPr>
      <w:r>
        <w:t>Dependencies, including libraries and tools</w:t>
      </w:r>
    </w:p>
    <w:p w14:paraId="7E7F88A8" w14:textId="77777777" w:rsidR="00E303C9" w:rsidRDefault="00E303C9" w:rsidP="00E303C9">
      <w:pPr>
        <w:pStyle w:val="BodyText"/>
      </w:pPr>
    </w:p>
    <w:p w14:paraId="7DAA9E12" w14:textId="77777777" w:rsidR="00E303C9" w:rsidRDefault="00E303C9" w:rsidP="00E303C9">
      <w:pPr>
        <w:pStyle w:val="BodyText"/>
      </w:pPr>
      <w:r>
        <w:t>Given that there are some exceptions not to store, I’ll go through a few of the items required for developing software that you do not store in your Git repository. You can see that the items on this list are already impractical to store. Although it may be technically possible to store some of these items, the pain starts to become a losing trade-off in risk.</w:t>
      </w:r>
    </w:p>
    <w:p w14:paraId="157F2149" w14:textId="77777777" w:rsidR="00E303C9" w:rsidRDefault="00E303C9" w:rsidP="00E303C9">
      <w:pPr>
        <w:pStyle w:val="BodyText"/>
      </w:pPr>
    </w:p>
    <w:p w14:paraId="492CB407" w14:textId="77777777" w:rsidR="00E303C9" w:rsidRDefault="00E303C9" w:rsidP="00E303C9">
      <w:pPr>
        <w:pStyle w:val="BullettedBodyText"/>
        <w:numPr>
          <w:ilvl w:val="0"/>
          <w:numId w:val="34"/>
        </w:numPr>
      </w:pPr>
      <w:r>
        <w:t>Windows, the obvious one</w:t>
      </w:r>
    </w:p>
    <w:p w14:paraId="53034775" w14:textId="77777777" w:rsidR="00E303C9" w:rsidRDefault="00E303C9" w:rsidP="00E303C9">
      <w:pPr>
        <w:pStyle w:val="BullettedBodyText"/>
        <w:numPr>
          <w:ilvl w:val="0"/>
          <w:numId w:val="34"/>
        </w:numPr>
      </w:pPr>
      <w:r>
        <w:t xml:space="preserve">Visual Studio or </w:t>
      </w:r>
      <w:proofErr w:type="spellStart"/>
      <w:r>
        <w:t>VSCode</w:t>
      </w:r>
      <w:proofErr w:type="spellEnd"/>
      <w:r>
        <w:t>, even if it’s possible to run it straight from disk</w:t>
      </w:r>
    </w:p>
    <w:p w14:paraId="3FD94851" w14:textId="77777777" w:rsidR="00E303C9" w:rsidRDefault="00E303C9" w:rsidP="00E303C9">
      <w:pPr>
        <w:pStyle w:val="BullettedBodyText"/>
        <w:numPr>
          <w:ilvl w:val="0"/>
          <w:numId w:val="34"/>
        </w:numPr>
      </w:pPr>
      <w:r>
        <w:t>Environment-specific data and configuration; this doesn’t belong to the software, it belongs to the environment</w:t>
      </w:r>
    </w:p>
    <w:p w14:paraId="0DB82C16" w14:textId="77777777" w:rsidR="00E303C9" w:rsidRDefault="00E303C9" w:rsidP="00E303C9">
      <w:pPr>
        <w:pStyle w:val="BullettedBodyText"/>
        <w:numPr>
          <w:ilvl w:val="0"/>
          <w:numId w:val="34"/>
        </w:numPr>
      </w:pPr>
      <w:r>
        <w:t>Secrets; they are secret, so you shouldn’t know them anyway</w:t>
      </w:r>
    </w:p>
    <w:p w14:paraId="6D80079B" w14:textId="77777777" w:rsidR="00E303C9" w:rsidRDefault="00E303C9" w:rsidP="00E303C9">
      <w:pPr>
        <w:pStyle w:val="BullettedBodyText"/>
        <w:numPr>
          <w:ilvl w:val="0"/>
          <w:numId w:val="34"/>
        </w:numPr>
      </w:pPr>
      <w:r>
        <w:t xml:space="preserve">Large binary files that change very frequently, such as files from Autodesk products like AutoCAD and Revit </w:t>
      </w:r>
    </w:p>
    <w:p w14:paraId="63B0A750" w14:textId="77777777" w:rsidR="00E303C9" w:rsidRDefault="00E303C9" w:rsidP="00E303C9">
      <w:pPr>
        <w:pStyle w:val="BodyText"/>
      </w:pPr>
    </w:p>
    <w:p w14:paraId="0B0F9862" w14:textId="77777777" w:rsidR="00E303C9" w:rsidRDefault="00E303C9" w:rsidP="00E303C9">
      <w:pPr>
        <w:pStyle w:val="BodyText"/>
      </w:pPr>
      <w:r>
        <w:lastRenderedPageBreak/>
        <w:t xml:space="preserve">I want to address .NET Core specifically because the architecture of the .NET Framework has some fundamental differences here. With .NET Framework applications, the framework versions are installed on the computer as a component of the operating system itself. </w:t>
      </w:r>
      <w:proofErr w:type="gramStart"/>
      <w:r>
        <w:t>So</w:t>
      </w:r>
      <w:proofErr w:type="gramEnd"/>
      <w:r>
        <w:t xml:space="preserve"> it’s obvious that you don’t check it in. You check in only your libraries that your application depends on. If you need 7Zip or Log4Net, you obtain those libraries and check them into your Git repository because you depend on a </w:t>
      </w:r>
      <w:proofErr w:type="gramStart"/>
      <w:r>
        <w:t>particular version</w:t>
      </w:r>
      <w:proofErr w:type="gramEnd"/>
      <w:r>
        <w:t xml:space="preserve"> of them. With the advent of package managers, the debate has raged over when to not check in packages from </w:t>
      </w:r>
      <w:proofErr w:type="spellStart"/>
      <w:r>
        <w:t>npm</w:t>
      </w:r>
      <w:proofErr w:type="spellEnd"/>
      <w:r>
        <w:t xml:space="preserve"> or NuGet. That argument isn’t settled, but for .NET Framework applications, my advice has been to check in all your dependencies, including packages.</w:t>
      </w:r>
    </w:p>
    <w:p w14:paraId="7055A5CA" w14:textId="77777777" w:rsidR="00E303C9" w:rsidRDefault="00E303C9" w:rsidP="00E303C9">
      <w:pPr>
        <w:pStyle w:val="BodyText"/>
      </w:pPr>
    </w:p>
    <w:p w14:paraId="20C62D72" w14:textId="77777777" w:rsidR="00E303C9" w:rsidRDefault="00E303C9" w:rsidP="00E303C9">
      <w:pPr>
        <w:pStyle w:val="BodyText"/>
      </w:pPr>
      <w:r>
        <w:t xml:space="preserve">This fundamentally changes with the architecture of .NET Core. With .NET Core, the framework isn’t installed as a component of the operation system. The framework is delivered by NuGet to the computer running the build process. Furthermore, .NET Core libraries that are packaged as NuGet components have been elevated to framework status and are delivered in </w:t>
      </w:r>
      <w:proofErr w:type="gramStart"/>
      <w:r>
        <w:t>exactly the same</w:t>
      </w:r>
      <w:proofErr w:type="gramEnd"/>
      <w:r>
        <w:t xml:space="preserve"> way as .NET Core SDK components are. Therefore, my advice for .NET Core applications is to leave the defaults in place and do not commit the results of the dotnet.exe restore process into your Git repository. Under active development, this mix of SDK components and other NuGet packages will change quite a bit. Once the system reaches maturity and the rate of change slows, it may be appropriate to move and commit the </w:t>
      </w:r>
      <w:r>
        <w:rPr>
          <w:b/>
        </w:rPr>
        <w:t>packages</w:t>
      </w:r>
      <w:r>
        <w:t xml:space="preserve"> folder in order to lock in that mix of dependencies given that package managers do not absolutely guarantee that the same mix of dependencies will be restored next month or next year. If you want to evaluate this for yourself and determine your risk tolerance, you can examine the packages easily by application by adding a </w:t>
      </w:r>
      <w:proofErr w:type="spellStart"/>
      <w:r>
        <w:t>Nuget.config</w:t>
      </w:r>
      <w:proofErr w:type="spellEnd"/>
      <w:r>
        <w:t xml:space="preserve"> file to your solution with the following configuration.</w:t>
      </w:r>
    </w:p>
    <w:p w14:paraId="6DCA3A04" w14:textId="77777777" w:rsidR="00E303C9" w:rsidRDefault="00E303C9" w:rsidP="00E303C9">
      <w:pPr>
        <w:pStyle w:val="BodyText"/>
      </w:pPr>
    </w:p>
    <w:p w14:paraId="02208FDC" w14:textId="77777777" w:rsidR="00E303C9" w:rsidRDefault="00E303C9" w:rsidP="00E303C9">
      <w:pPr>
        <w:pStyle w:val="CodeSnippet"/>
      </w:pPr>
      <w:r>
        <w:t>&lt;?</w:t>
      </w:r>
      <w:r>
        <w:rPr>
          <w:color w:val="A31515"/>
        </w:rPr>
        <w:t>xml</w:t>
      </w:r>
      <w:r>
        <w:t xml:space="preserve"> </w:t>
      </w:r>
      <w:r>
        <w:rPr>
          <w:color w:val="FF0000"/>
        </w:rPr>
        <w:t>version</w:t>
      </w:r>
      <w:r>
        <w:t xml:space="preserve">="1.0" </w:t>
      </w:r>
      <w:r>
        <w:rPr>
          <w:color w:val="FF0000"/>
        </w:rPr>
        <w:t>encoding</w:t>
      </w:r>
      <w:r>
        <w:t>="utf-8"?&gt;</w:t>
      </w:r>
    </w:p>
    <w:p w14:paraId="363BADAF" w14:textId="77777777" w:rsidR="00E303C9" w:rsidRDefault="00E303C9" w:rsidP="00E303C9">
      <w:pPr>
        <w:pStyle w:val="CodeSnippet"/>
      </w:pPr>
      <w:r>
        <w:t>&lt;</w:t>
      </w:r>
      <w:r>
        <w:rPr>
          <w:color w:val="A31515"/>
        </w:rPr>
        <w:t>configuration</w:t>
      </w:r>
      <w:r>
        <w:t>&gt;</w:t>
      </w:r>
    </w:p>
    <w:p w14:paraId="2A82E659" w14:textId="77777777" w:rsidR="00E303C9" w:rsidRDefault="00E303C9" w:rsidP="00E303C9">
      <w:pPr>
        <w:pStyle w:val="CodeSnippet"/>
      </w:pPr>
      <w:r>
        <w:t xml:space="preserve">  &lt;</w:t>
      </w:r>
      <w:r>
        <w:rPr>
          <w:color w:val="A31515"/>
        </w:rPr>
        <w:t>config</w:t>
      </w:r>
      <w:r>
        <w:t>&gt;</w:t>
      </w:r>
    </w:p>
    <w:p w14:paraId="7ACBB1A8" w14:textId="77777777" w:rsidR="00E303C9" w:rsidRDefault="00E303C9" w:rsidP="00E303C9">
      <w:pPr>
        <w:pStyle w:val="CodeSnippet"/>
      </w:pPr>
      <w:r>
        <w:t xml:space="preserve">    &lt;</w:t>
      </w:r>
      <w:r>
        <w:rPr>
          <w:color w:val="A31515"/>
        </w:rPr>
        <w:t>add</w:t>
      </w:r>
      <w:r>
        <w:t xml:space="preserve"> </w:t>
      </w:r>
      <w:r>
        <w:rPr>
          <w:color w:val="FF0000"/>
        </w:rPr>
        <w:t>key</w:t>
      </w:r>
      <w:r>
        <w:t xml:space="preserve">="globalPackagesFolder" </w:t>
      </w:r>
    </w:p>
    <w:p w14:paraId="736B6540" w14:textId="77777777" w:rsidR="00E303C9" w:rsidRDefault="00E303C9" w:rsidP="00E303C9">
      <w:pPr>
        <w:pStyle w:val="CodeSnippet"/>
      </w:pPr>
      <w:r>
        <w:rPr>
          <w:color w:val="FF0000"/>
        </w:rPr>
        <w:t xml:space="preserve">        value</w:t>
      </w:r>
      <w:r>
        <w:t>=".\packages" /&gt;</w:t>
      </w:r>
    </w:p>
    <w:p w14:paraId="7A1845C0" w14:textId="77777777" w:rsidR="00E303C9" w:rsidRDefault="00E303C9" w:rsidP="00E303C9">
      <w:pPr>
        <w:pStyle w:val="CodeSnippet"/>
      </w:pPr>
      <w:r>
        <w:t xml:space="preserve">  &lt;/</w:t>
      </w:r>
      <w:r>
        <w:rPr>
          <w:color w:val="A31515"/>
        </w:rPr>
        <w:t>config</w:t>
      </w:r>
      <w:r>
        <w:t>&gt;</w:t>
      </w:r>
    </w:p>
    <w:p w14:paraId="1038E08C" w14:textId="77777777" w:rsidR="00E303C9" w:rsidRDefault="00E303C9" w:rsidP="00E303C9">
      <w:pPr>
        <w:pStyle w:val="CodeSnippet"/>
      </w:pPr>
      <w:r>
        <w:t>&lt;/</w:t>
      </w:r>
      <w:r>
        <w:rPr>
          <w:color w:val="A31515"/>
        </w:rPr>
        <w:t>configuration</w:t>
      </w:r>
      <w:r>
        <w:t>&gt;</w:t>
      </w:r>
    </w:p>
    <w:p w14:paraId="710B0FD5" w14:textId="77777777" w:rsidR="00E303C9" w:rsidRDefault="00E303C9" w:rsidP="00E303C9">
      <w:pPr>
        <w:pStyle w:val="BodyText"/>
      </w:pPr>
    </w:p>
    <w:p w14:paraId="506B4854" w14:textId="77777777" w:rsidR="00E303C9" w:rsidRDefault="00E303C9" w:rsidP="00E303C9">
      <w:pPr>
        <w:pStyle w:val="BodyText"/>
      </w:pPr>
      <w:r>
        <w:t xml:space="preserve">Before you move on from Azure Repos, you must discuss the proper structure for a Git repository. Although you may make a different pattern work for you, the following generally works for most Visual Studio applications. </w:t>
      </w:r>
      <w:r>
        <w:rPr>
          <w:b/>
        </w:rPr>
        <w:t>Figure 17</w:t>
      </w:r>
      <w:r>
        <w:t xml:space="preserve"> shows the top-level folder structure of an Azure Repos Git folder structure.</w:t>
      </w:r>
    </w:p>
    <w:p w14:paraId="3EC2925C" w14:textId="77777777" w:rsidR="00E303C9" w:rsidRDefault="00E303C9" w:rsidP="00E303C9">
      <w:pPr>
        <w:pStyle w:val="BodyText"/>
      </w:pPr>
    </w:p>
    <w:p w14:paraId="4975B714" w14:textId="429EF698" w:rsidR="00E303C9" w:rsidRDefault="00E303C9" w:rsidP="00E303C9">
      <w:pPr>
        <w:pStyle w:val="Figure"/>
      </w:pPr>
      <w:r>
        <w:rPr>
          <w:noProof/>
        </w:rPr>
        <w:drawing>
          <wp:inline distT="0" distB="0" distL="0" distR="0" wp14:anchorId="5740BC3B" wp14:editId="6F87AA58">
            <wp:extent cx="6400800" cy="3848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400800" cy="3848100"/>
                    </a:xfrm>
                    <a:prstGeom prst="rect">
                      <a:avLst/>
                    </a:prstGeom>
                    <a:noFill/>
                    <a:ln>
                      <a:noFill/>
                    </a:ln>
                  </pic:spPr>
                </pic:pic>
              </a:graphicData>
            </a:graphic>
          </wp:inline>
        </w:drawing>
      </w:r>
    </w:p>
    <w:p w14:paraId="43FD4412" w14:textId="77777777" w:rsidR="00E303C9" w:rsidRDefault="00E303C9" w:rsidP="00E303C9">
      <w:pPr>
        <w:pStyle w:val="FigureCaption"/>
      </w:pPr>
      <w:r>
        <w:rPr>
          <w:rStyle w:val="FigureCaptionBoldChar"/>
        </w:rPr>
        <w:t>Figure 17:</w:t>
      </w:r>
      <w:r>
        <w:t xml:space="preserve"> The top-level of a Git repository can be quite standard regardless of the type of Visual Studio software you’re developing.</w:t>
      </w:r>
    </w:p>
    <w:p w14:paraId="66293D27" w14:textId="77777777" w:rsidR="00E303C9" w:rsidRDefault="00E303C9" w:rsidP="00E303C9">
      <w:pPr>
        <w:pStyle w:val="BodyText"/>
      </w:pPr>
    </w:p>
    <w:p w14:paraId="571C0078" w14:textId="77777777" w:rsidR="00E303C9" w:rsidRDefault="00E303C9" w:rsidP="00E303C9">
      <w:pPr>
        <w:pStyle w:val="BodyText"/>
      </w:pPr>
      <w:r>
        <w:lastRenderedPageBreak/>
        <w:t>You can see some directories and some script files at the top level. Notice that you don’t see a Visual Studio solution at the top level. That’s intentional. Let’s take the directories and files that you need in a properly organized Git repository.</w:t>
      </w:r>
    </w:p>
    <w:p w14:paraId="684AECBC" w14:textId="77777777" w:rsidR="00E303C9" w:rsidRDefault="00E303C9" w:rsidP="00E303C9">
      <w:pPr>
        <w:pStyle w:val="BodyText"/>
      </w:pPr>
    </w:p>
    <w:p w14:paraId="1D68CCC7" w14:textId="77777777" w:rsidR="00E303C9" w:rsidRDefault="00E303C9" w:rsidP="00E303C9">
      <w:pPr>
        <w:pStyle w:val="BullettedBodyText"/>
        <w:numPr>
          <w:ilvl w:val="0"/>
          <w:numId w:val="34"/>
        </w:numPr>
      </w:pPr>
      <w:r>
        <w:rPr>
          <w:b/>
        </w:rPr>
        <w:t>/</w:t>
      </w:r>
      <w:proofErr w:type="spellStart"/>
      <w:r>
        <w:rPr>
          <w:b/>
        </w:rPr>
        <w:t>src</w:t>
      </w:r>
      <w:proofErr w:type="spellEnd"/>
      <w:r>
        <w:rPr>
          <w:b/>
        </w:rPr>
        <w:t>/</w:t>
      </w:r>
      <w:r>
        <w:t>: The application code is in this directory, beginning with the solution file. This is a common convention in multiple programming platforms</w:t>
      </w:r>
    </w:p>
    <w:p w14:paraId="5884B805" w14:textId="77777777" w:rsidR="00E303C9" w:rsidRDefault="00E303C9" w:rsidP="00E303C9">
      <w:pPr>
        <w:pStyle w:val="BullettedBodyText"/>
        <w:numPr>
          <w:ilvl w:val="0"/>
          <w:numId w:val="34"/>
        </w:numPr>
      </w:pPr>
      <w:r>
        <w:rPr>
          <w:b/>
        </w:rPr>
        <w:t>/tools/</w:t>
      </w:r>
      <w:r>
        <w:t>: Any tools needed for the build process go in this directory. Common needs are 7Zip, Octo.exe, etc.</w:t>
      </w:r>
    </w:p>
    <w:p w14:paraId="76948DD3" w14:textId="77777777" w:rsidR="00E303C9" w:rsidRDefault="00E303C9" w:rsidP="00E303C9">
      <w:pPr>
        <w:pStyle w:val="BullettedBodyText"/>
        <w:numPr>
          <w:ilvl w:val="0"/>
          <w:numId w:val="34"/>
        </w:numPr>
      </w:pPr>
      <w:r>
        <w:rPr>
          <w:b/>
        </w:rPr>
        <w:t>/build.ps1</w:t>
      </w:r>
      <w:r>
        <w:t>: This is the private build script. Whether you name it this or not, you need your private build script in the top-level directory</w:t>
      </w:r>
    </w:p>
    <w:p w14:paraId="3C11DB14" w14:textId="77777777" w:rsidR="00E303C9" w:rsidRDefault="00E303C9" w:rsidP="00E303C9">
      <w:pPr>
        <w:pStyle w:val="BullettedBodyText"/>
        <w:numPr>
          <w:ilvl w:val="0"/>
          <w:numId w:val="34"/>
        </w:numPr>
      </w:pPr>
      <w:r>
        <w:rPr>
          <w:b/>
        </w:rPr>
        <w:t>/click_to_build.bat</w:t>
      </w:r>
      <w:r>
        <w:t>: A mouse-friendly helper that adds an “&amp; pause” to the build script so that the console window remains open for the examining of the build output</w:t>
      </w:r>
    </w:p>
    <w:p w14:paraId="140E58D3" w14:textId="77777777" w:rsidR="00E303C9" w:rsidRDefault="00E303C9" w:rsidP="00E303C9">
      <w:pPr>
        <w:pStyle w:val="BullettedBodyText"/>
        <w:numPr>
          <w:ilvl w:val="0"/>
          <w:numId w:val="34"/>
        </w:numPr>
      </w:pPr>
      <w:r>
        <w:rPr>
          <w:b/>
        </w:rPr>
        <w:t>/open.bat</w:t>
      </w:r>
      <w:r>
        <w:t>: A mouse-friendly helper that opens the Visual Studio solution via a double-click</w:t>
      </w:r>
    </w:p>
    <w:p w14:paraId="05723FDE" w14:textId="77777777" w:rsidR="00E303C9" w:rsidRDefault="00E303C9" w:rsidP="00E303C9">
      <w:pPr>
        <w:pStyle w:val="BullettedBodyText"/>
        <w:numPr>
          <w:ilvl w:val="0"/>
          <w:numId w:val="34"/>
        </w:numPr>
      </w:pPr>
      <w:r>
        <w:rPr>
          <w:b/>
        </w:rPr>
        <w:t>/build/</w:t>
      </w:r>
      <w:r>
        <w:t>: This directory is automatically created and destroyed by the build script. It shouldn’t be committed to source control</w:t>
      </w:r>
    </w:p>
    <w:p w14:paraId="0B08D762" w14:textId="77777777" w:rsidR="00E303C9" w:rsidRDefault="00E303C9" w:rsidP="00E303C9">
      <w:pPr>
        <w:pStyle w:val="BodyText"/>
      </w:pPr>
    </w:p>
    <w:p w14:paraId="6D3B72C3" w14:textId="77777777" w:rsidR="00E303C9" w:rsidRDefault="00E303C9" w:rsidP="00E303C9"/>
    <w:p w14:paraId="7EC99EC8" w14:textId="69B4790B" w:rsidR="00A628EF" w:rsidRDefault="00751FE5" w:rsidP="00751FE5">
      <w:pPr>
        <w:pStyle w:val="Heading2"/>
      </w:pPr>
      <w:r>
        <w:t>Common Git mistakes</w:t>
      </w:r>
    </w:p>
    <w:p w14:paraId="4B948698" w14:textId="1BFC48C4" w:rsidR="00751FE5" w:rsidRDefault="00751FE5" w:rsidP="00751FE5">
      <w:pPr>
        <w:pStyle w:val="BodyText"/>
      </w:pPr>
    </w:p>
    <w:p w14:paraId="38804EFC" w14:textId="3928BDD7" w:rsidR="00751FE5" w:rsidRPr="00751FE5" w:rsidRDefault="00751FE5" w:rsidP="00751FE5">
      <w:pPr>
        <w:pStyle w:val="Heading2"/>
      </w:pPr>
      <w:r>
        <w:t>Wrap up</w:t>
      </w:r>
      <w:bookmarkStart w:id="0" w:name="_GoBack"/>
      <w:bookmarkEnd w:id="0"/>
    </w:p>
    <w:sectPr w:rsidR="00751FE5" w:rsidRPr="00751FE5">
      <w:pgSz w:w="12240" w:h="15840"/>
      <w:pgMar w:top="720"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0612513" w14:textId="77777777" w:rsidR="00AB2899" w:rsidRDefault="00AB2899" w:rsidP="00911B88">
      <w:r>
        <w:separator/>
      </w:r>
    </w:p>
  </w:endnote>
  <w:endnote w:type="continuationSeparator" w:id="0">
    <w:p w14:paraId="2413BF5F" w14:textId="77777777" w:rsidR="00AB2899" w:rsidRDefault="00AB2899" w:rsidP="00911B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Light">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503911" w14:textId="77777777" w:rsidR="00AB2899" w:rsidRDefault="00AB2899" w:rsidP="00911B88">
      <w:r>
        <w:separator/>
      </w:r>
    </w:p>
  </w:footnote>
  <w:footnote w:type="continuationSeparator" w:id="0">
    <w:p w14:paraId="0E378D03" w14:textId="77777777" w:rsidR="00AB2899" w:rsidRDefault="00AB2899" w:rsidP="00911B88">
      <w:r>
        <w:continuationSeparator/>
      </w:r>
    </w:p>
  </w:footnote>
  <w:footnote w:id="1">
    <w:p w14:paraId="2A21487D" w14:textId="29F18839" w:rsidR="00751FE5" w:rsidRDefault="00751FE5">
      <w:pPr>
        <w:pStyle w:val="FootnoteText"/>
      </w:pPr>
      <w:r>
        <w:rPr>
          <w:rStyle w:val="FootnoteReference"/>
        </w:rPr>
        <w:footnoteRef/>
      </w:r>
      <w:r>
        <w:t xml:space="preserve"> </w:t>
      </w:r>
      <w:sdt>
        <w:sdtPr>
          <w:id w:val="-488407463"/>
          <w:citation/>
        </w:sdtPr>
        <w:sdtContent>
          <w:r>
            <w:fldChar w:fldCharType="begin"/>
          </w:r>
          <w:r>
            <w:instrText xml:space="preserve"> CITATION Dev \l 1033 </w:instrText>
          </w:r>
          <w:r>
            <w:fldChar w:fldCharType="separate"/>
          </w:r>
          <w:r>
            <w:rPr>
              <w:noProof/>
            </w:rPr>
            <w:t>(DevOps at Microsoft, n.d.)</w:t>
          </w:r>
          <w:r>
            <w:fldChar w:fldCharType="end"/>
          </w:r>
        </w:sdtContent>
      </w:sdt>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10E95"/>
    <w:multiLevelType w:val="multilevel"/>
    <w:tmpl w:val="41D62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1F35"/>
    <w:multiLevelType w:val="hybridMultilevel"/>
    <w:tmpl w:val="EC50571E"/>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44753A"/>
    <w:multiLevelType w:val="hybridMultilevel"/>
    <w:tmpl w:val="2CD8A2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AC4679"/>
    <w:multiLevelType w:val="multilevel"/>
    <w:tmpl w:val="CBFC1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9967F2"/>
    <w:multiLevelType w:val="hybridMultilevel"/>
    <w:tmpl w:val="F4C84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2F4985"/>
    <w:multiLevelType w:val="hybridMultilevel"/>
    <w:tmpl w:val="536CD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42402A"/>
    <w:multiLevelType w:val="hybridMultilevel"/>
    <w:tmpl w:val="96E2EF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EB053A"/>
    <w:multiLevelType w:val="hybridMultilevel"/>
    <w:tmpl w:val="8572D2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8E1444"/>
    <w:multiLevelType w:val="hybridMultilevel"/>
    <w:tmpl w:val="6AA0F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B55103"/>
    <w:multiLevelType w:val="hybridMultilevel"/>
    <w:tmpl w:val="72CA2F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077BC6"/>
    <w:multiLevelType w:val="hybridMultilevel"/>
    <w:tmpl w:val="6BFC0C4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460637"/>
    <w:multiLevelType w:val="multilevel"/>
    <w:tmpl w:val="1E46A8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9560395"/>
    <w:multiLevelType w:val="hybridMultilevel"/>
    <w:tmpl w:val="16447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0001D4"/>
    <w:multiLevelType w:val="hybridMultilevel"/>
    <w:tmpl w:val="9274DA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B12C9"/>
    <w:multiLevelType w:val="hybridMultilevel"/>
    <w:tmpl w:val="ACF4B0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B53DBBD"/>
    <w:multiLevelType w:val="multilevel"/>
    <w:tmpl w:val="0CAA54F2"/>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16" w15:restartNumberingAfterBreak="0">
    <w:nsid w:val="3C3861EC"/>
    <w:multiLevelType w:val="hybridMultilevel"/>
    <w:tmpl w:val="B010F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872F9A"/>
    <w:multiLevelType w:val="hybridMultilevel"/>
    <w:tmpl w:val="D13ED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6765364"/>
    <w:multiLevelType w:val="hybridMultilevel"/>
    <w:tmpl w:val="E9AC13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999329F"/>
    <w:multiLevelType w:val="hybridMultilevel"/>
    <w:tmpl w:val="B6E85E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C07650E"/>
    <w:multiLevelType w:val="hybridMultilevel"/>
    <w:tmpl w:val="8A9ACECE"/>
    <w:lvl w:ilvl="0" w:tplc="3514A752">
      <w:start w:val="1"/>
      <w:numFmt w:val="bullet"/>
      <w:pStyle w:val="BullettedBodyTex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CD717BB"/>
    <w:multiLevelType w:val="hybridMultilevel"/>
    <w:tmpl w:val="0B18FF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ED76724"/>
    <w:multiLevelType w:val="hybridMultilevel"/>
    <w:tmpl w:val="41108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B81CA5"/>
    <w:multiLevelType w:val="hybridMultilevel"/>
    <w:tmpl w:val="158E5F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1225602"/>
    <w:multiLevelType w:val="hybridMultilevel"/>
    <w:tmpl w:val="852C7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1720DAE"/>
    <w:multiLevelType w:val="hybridMultilevel"/>
    <w:tmpl w:val="4A8E9CD0"/>
    <w:lvl w:ilvl="0" w:tplc="3D20462C">
      <w:start w:val="1"/>
      <w:numFmt w:val="decimal"/>
      <w:pStyle w:val="NumberedBodyText"/>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6AE656D8"/>
    <w:multiLevelType w:val="hybridMultilevel"/>
    <w:tmpl w:val="B14A06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CF36DE6"/>
    <w:multiLevelType w:val="hybridMultilevel"/>
    <w:tmpl w:val="6B8A1D2E"/>
    <w:lvl w:ilvl="0" w:tplc="BE5C43C2">
      <w:start w:val="1"/>
      <w:numFmt w:val="bullet"/>
      <w:pStyle w:val="BulletedList--Publishing"/>
      <w:lvlText w:val=""/>
      <w:lvlJc w:val="left"/>
      <w:pPr>
        <w:ind w:left="360" w:hanging="360"/>
      </w:pPr>
      <w:rPr>
        <w:rFonts w:ascii="Symbol" w:hAnsi="Symbol" w:hint="default"/>
      </w:rPr>
    </w:lvl>
    <w:lvl w:ilvl="1" w:tplc="C90EBEE4">
      <w:start w:val="1"/>
      <w:numFmt w:val="bullet"/>
      <w:pStyle w:val="BulletedLis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71004F6B"/>
    <w:multiLevelType w:val="hybridMultilevel"/>
    <w:tmpl w:val="2996B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8760843"/>
    <w:multiLevelType w:val="hybridMultilevel"/>
    <w:tmpl w:val="E63C2764"/>
    <w:lvl w:ilvl="0" w:tplc="1AD4A770">
      <w:numFmt w:val="bullet"/>
      <w:lvlText w:val="-"/>
      <w:lvlJc w:val="left"/>
      <w:pPr>
        <w:ind w:left="405" w:hanging="360"/>
      </w:pPr>
      <w:rPr>
        <w:rFonts w:ascii="Calibri" w:eastAsia="Times New Roman" w:hAnsi="Calibri" w:cs="Calibr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30" w15:restartNumberingAfterBreak="0">
    <w:nsid w:val="7C034422"/>
    <w:multiLevelType w:val="hybridMultilevel"/>
    <w:tmpl w:val="365A6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5"/>
  </w:num>
  <w:num w:numId="2">
    <w:abstractNumId w:val="20"/>
  </w:num>
  <w:num w:numId="3">
    <w:abstractNumId w:val="9"/>
  </w:num>
  <w:num w:numId="4">
    <w:abstractNumId w:val="22"/>
  </w:num>
  <w:num w:numId="5">
    <w:abstractNumId w:val="23"/>
  </w:num>
  <w:num w:numId="6">
    <w:abstractNumId w:val="16"/>
  </w:num>
  <w:num w:numId="7">
    <w:abstractNumId w:val="8"/>
  </w:num>
  <w:num w:numId="8">
    <w:abstractNumId w:val="7"/>
  </w:num>
  <w:num w:numId="9">
    <w:abstractNumId w:val="6"/>
  </w:num>
  <w:num w:numId="10">
    <w:abstractNumId w:val="0"/>
  </w:num>
  <w:num w:numId="11">
    <w:abstractNumId w:val="3"/>
  </w:num>
  <w:num w:numId="12">
    <w:abstractNumId w:val="18"/>
  </w:num>
  <w:num w:numId="13">
    <w:abstractNumId w:val="14"/>
  </w:num>
  <w:num w:numId="14">
    <w:abstractNumId w:val="13"/>
  </w:num>
  <w:num w:numId="15">
    <w:abstractNumId w:val="5"/>
  </w:num>
  <w:num w:numId="16">
    <w:abstractNumId w:val="17"/>
  </w:num>
  <w:num w:numId="17">
    <w:abstractNumId w:val="4"/>
  </w:num>
  <w:num w:numId="18">
    <w:abstractNumId w:val="12"/>
  </w:num>
  <w:num w:numId="19">
    <w:abstractNumId w:val="2"/>
  </w:num>
  <w:num w:numId="20">
    <w:abstractNumId w:val="28"/>
  </w:num>
  <w:num w:numId="21">
    <w:abstractNumId w:val="10"/>
  </w:num>
  <w:num w:numId="22">
    <w:abstractNumId w:val="21"/>
  </w:num>
  <w:num w:numId="23">
    <w:abstractNumId w:val="1"/>
  </w:num>
  <w:num w:numId="24">
    <w:abstractNumId w:val="29"/>
  </w:num>
  <w:num w:numId="25">
    <w:abstractNumId w:val="25"/>
    <w:lvlOverride w:ilvl="0">
      <w:startOverride w:val="1"/>
    </w:lvlOverride>
  </w:num>
  <w:num w:numId="26">
    <w:abstractNumId w:val="11"/>
  </w:num>
  <w:num w:numId="27">
    <w:abstractNumId w:val="25"/>
    <w:lvlOverride w:ilvl="0">
      <w:startOverride w:val="1"/>
    </w:lvlOverride>
  </w:num>
  <w:num w:numId="28">
    <w:abstractNumId w:val="25"/>
    <w:lvlOverride w:ilvl="0">
      <w:startOverride w:val="1"/>
    </w:lvlOverride>
  </w:num>
  <w:num w:numId="29">
    <w:abstractNumId w:val="27"/>
  </w:num>
  <w:num w:numId="30">
    <w:abstractNumId w:val="15"/>
  </w:num>
  <w:num w:numId="31">
    <w:abstractNumId w:val="26"/>
  </w:num>
  <w:num w:numId="32">
    <w:abstractNumId w:val="24"/>
  </w:num>
  <w:num w:numId="33">
    <w:abstractNumId w:val="30"/>
  </w:num>
  <w:num w:numId="34">
    <w:abstractNumId w:val="20"/>
  </w:num>
  <w:num w:numId="35">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activeWritingStyle w:appName="MSWord" w:lang="en-US" w:vendorID="64" w:dllVersion="6" w:nlCheck="1" w:checkStyle="1"/>
  <w:activeWritingStyle w:appName="MSWord" w:lang="en-US" w:vendorID="64" w:dllVersion="0" w:nlCheck="1" w:checkStyle="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8DD"/>
    <w:rsid w:val="0000062E"/>
    <w:rsid w:val="000049EB"/>
    <w:rsid w:val="000071D2"/>
    <w:rsid w:val="0000726C"/>
    <w:rsid w:val="000117EB"/>
    <w:rsid w:val="000137DB"/>
    <w:rsid w:val="00013AD1"/>
    <w:rsid w:val="00014114"/>
    <w:rsid w:val="0001538A"/>
    <w:rsid w:val="00015AE1"/>
    <w:rsid w:val="00017B8F"/>
    <w:rsid w:val="00017ECB"/>
    <w:rsid w:val="0002110D"/>
    <w:rsid w:val="000300D4"/>
    <w:rsid w:val="00034390"/>
    <w:rsid w:val="000346C6"/>
    <w:rsid w:val="00036109"/>
    <w:rsid w:val="00041572"/>
    <w:rsid w:val="0004599A"/>
    <w:rsid w:val="00047331"/>
    <w:rsid w:val="00055190"/>
    <w:rsid w:val="00057B3F"/>
    <w:rsid w:val="00061365"/>
    <w:rsid w:val="000640DB"/>
    <w:rsid w:val="0006560E"/>
    <w:rsid w:val="00066E1D"/>
    <w:rsid w:val="00071D41"/>
    <w:rsid w:val="00073D1E"/>
    <w:rsid w:val="000748BD"/>
    <w:rsid w:val="000775D6"/>
    <w:rsid w:val="00077F1B"/>
    <w:rsid w:val="00080C37"/>
    <w:rsid w:val="000813C3"/>
    <w:rsid w:val="00084D95"/>
    <w:rsid w:val="00085126"/>
    <w:rsid w:val="00087972"/>
    <w:rsid w:val="000909C3"/>
    <w:rsid w:val="000922A1"/>
    <w:rsid w:val="00094E21"/>
    <w:rsid w:val="00095506"/>
    <w:rsid w:val="0009683C"/>
    <w:rsid w:val="00096C74"/>
    <w:rsid w:val="00097DE2"/>
    <w:rsid w:val="000A1B05"/>
    <w:rsid w:val="000A2736"/>
    <w:rsid w:val="000A27C0"/>
    <w:rsid w:val="000A55CF"/>
    <w:rsid w:val="000A6DF8"/>
    <w:rsid w:val="000B0532"/>
    <w:rsid w:val="000B0704"/>
    <w:rsid w:val="000B2E38"/>
    <w:rsid w:val="000B49FE"/>
    <w:rsid w:val="000B558E"/>
    <w:rsid w:val="000B5C54"/>
    <w:rsid w:val="000B659F"/>
    <w:rsid w:val="000C14B7"/>
    <w:rsid w:val="000C53A2"/>
    <w:rsid w:val="000C7487"/>
    <w:rsid w:val="000D022D"/>
    <w:rsid w:val="000D034D"/>
    <w:rsid w:val="000D0A12"/>
    <w:rsid w:val="000D2181"/>
    <w:rsid w:val="000D51D8"/>
    <w:rsid w:val="000E00E6"/>
    <w:rsid w:val="000E0841"/>
    <w:rsid w:val="000E27BB"/>
    <w:rsid w:val="000E3A00"/>
    <w:rsid w:val="000F2523"/>
    <w:rsid w:val="000F25C1"/>
    <w:rsid w:val="000F318D"/>
    <w:rsid w:val="000F4950"/>
    <w:rsid w:val="000F6696"/>
    <w:rsid w:val="000F6957"/>
    <w:rsid w:val="001039D7"/>
    <w:rsid w:val="00103F2C"/>
    <w:rsid w:val="001054A2"/>
    <w:rsid w:val="0010698C"/>
    <w:rsid w:val="00107918"/>
    <w:rsid w:val="00107AC9"/>
    <w:rsid w:val="00110C8A"/>
    <w:rsid w:val="001124B8"/>
    <w:rsid w:val="00113687"/>
    <w:rsid w:val="00113972"/>
    <w:rsid w:val="001158F9"/>
    <w:rsid w:val="00116C94"/>
    <w:rsid w:val="00116F9B"/>
    <w:rsid w:val="00121D0D"/>
    <w:rsid w:val="001229FF"/>
    <w:rsid w:val="001268F5"/>
    <w:rsid w:val="00126B17"/>
    <w:rsid w:val="00131BE0"/>
    <w:rsid w:val="00132DCF"/>
    <w:rsid w:val="00133F96"/>
    <w:rsid w:val="001340E3"/>
    <w:rsid w:val="001352CD"/>
    <w:rsid w:val="0013593F"/>
    <w:rsid w:val="001363C9"/>
    <w:rsid w:val="00141D45"/>
    <w:rsid w:val="001448BE"/>
    <w:rsid w:val="00145035"/>
    <w:rsid w:val="00146700"/>
    <w:rsid w:val="001512C0"/>
    <w:rsid w:val="00152524"/>
    <w:rsid w:val="00153180"/>
    <w:rsid w:val="00154406"/>
    <w:rsid w:val="001620EC"/>
    <w:rsid w:val="00163C84"/>
    <w:rsid w:val="001644B6"/>
    <w:rsid w:val="00170374"/>
    <w:rsid w:val="00171384"/>
    <w:rsid w:val="001726C3"/>
    <w:rsid w:val="00174593"/>
    <w:rsid w:val="00175DFC"/>
    <w:rsid w:val="001800C0"/>
    <w:rsid w:val="001818C2"/>
    <w:rsid w:val="0018370A"/>
    <w:rsid w:val="00183B3E"/>
    <w:rsid w:val="00183DEE"/>
    <w:rsid w:val="00190C0A"/>
    <w:rsid w:val="00196248"/>
    <w:rsid w:val="00196460"/>
    <w:rsid w:val="001A012B"/>
    <w:rsid w:val="001A205F"/>
    <w:rsid w:val="001A4A13"/>
    <w:rsid w:val="001A5065"/>
    <w:rsid w:val="001A60F2"/>
    <w:rsid w:val="001B1F1A"/>
    <w:rsid w:val="001B31B3"/>
    <w:rsid w:val="001B38AF"/>
    <w:rsid w:val="001B4194"/>
    <w:rsid w:val="001C009D"/>
    <w:rsid w:val="001C3030"/>
    <w:rsid w:val="001C6EB0"/>
    <w:rsid w:val="001C7AD6"/>
    <w:rsid w:val="001D1775"/>
    <w:rsid w:val="001D3E68"/>
    <w:rsid w:val="001D7C08"/>
    <w:rsid w:val="001E29DE"/>
    <w:rsid w:val="001F0B7C"/>
    <w:rsid w:val="001F2FF4"/>
    <w:rsid w:val="001F32DC"/>
    <w:rsid w:val="001F381B"/>
    <w:rsid w:val="001F3BC5"/>
    <w:rsid w:val="001F499E"/>
    <w:rsid w:val="002058B3"/>
    <w:rsid w:val="00211E4F"/>
    <w:rsid w:val="00215937"/>
    <w:rsid w:val="00217B3A"/>
    <w:rsid w:val="00217BC9"/>
    <w:rsid w:val="002212A3"/>
    <w:rsid w:val="00223508"/>
    <w:rsid w:val="00224179"/>
    <w:rsid w:val="002250E6"/>
    <w:rsid w:val="002261AE"/>
    <w:rsid w:val="00233ED5"/>
    <w:rsid w:val="00235E4B"/>
    <w:rsid w:val="00236791"/>
    <w:rsid w:val="00237216"/>
    <w:rsid w:val="002378F4"/>
    <w:rsid w:val="002409E5"/>
    <w:rsid w:val="00241F8C"/>
    <w:rsid w:val="002455BB"/>
    <w:rsid w:val="0025267C"/>
    <w:rsid w:val="00252A94"/>
    <w:rsid w:val="002567D8"/>
    <w:rsid w:val="00261F2B"/>
    <w:rsid w:val="00262231"/>
    <w:rsid w:val="0026464D"/>
    <w:rsid w:val="0026538F"/>
    <w:rsid w:val="00265C35"/>
    <w:rsid w:val="00271A60"/>
    <w:rsid w:val="00272E93"/>
    <w:rsid w:val="002743DD"/>
    <w:rsid w:val="0027587A"/>
    <w:rsid w:val="00280B0F"/>
    <w:rsid w:val="00284DF8"/>
    <w:rsid w:val="00285A05"/>
    <w:rsid w:val="00290680"/>
    <w:rsid w:val="00290E05"/>
    <w:rsid w:val="00295312"/>
    <w:rsid w:val="00295BEC"/>
    <w:rsid w:val="002A487C"/>
    <w:rsid w:val="002A6604"/>
    <w:rsid w:val="002B08D3"/>
    <w:rsid w:val="002B326B"/>
    <w:rsid w:val="002B577B"/>
    <w:rsid w:val="002B6BB2"/>
    <w:rsid w:val="002B7B1B"/>
    <w:rsid w:val="002C051C"/>
    <w:rsid w:val="002C17E6"/>
    <w:rsid w:val="002C551E"/>
    <w:rsid w:val="002C6E3B"/>
    <w:rsid w:val="002D0E25"/>
    <w:rsid w:val="002D0EE6"/>
    <w:rsid w:val="002D0F78"/>
    <w:rsid w:val="002D25C2"/>
    <w:rsid w:val="002D5182"/>
    <w:rsid w:val="002D7C45"/>
    <w:rsid w:val="002E0BBD"/>
    <w:rsid w:val="002E16F9"/>
    <w:rsid w:val="002E1E3F"/>
    <w:rsid w:val="002E6BFD"/>
    <w:rsid w:val="002E7CBC"/>
    <w:rsid w:val="002F0CE8"/>
    <w:rsid w:val="002F7156"/>
    <w:rsid w:val="00302510"/>
    <w:rsid w:val="00305470"/>
    <w:rsid w:val="00310381"/>
    <w:rsid w:val="00311509"/>
    <w:rsid w:val="0031157A"/>
    <w:rsid w:val="00313549"/>
    <w:rsid w:val="00314B67"/>
    <w:rsid w:val="00316A9F"/>
    <w:rsid w:val="00316B57"/>
    <w:rsid w:val="00322F2B"/>
    <w:rsid w:val="003230A1"/>
    <w:rsid w:val="0032484B"/>
    <w:rsid w:val="00327EE4"/>
    <w:rsid w:val="00330C4A"/>
    <w:rsid w:val="003313DD"/>
    <w:rsid w:val="003345EB"/>
    <w:rsid w:val="003353DD"/>
    <w:rsid w:val="00335FBA"/>
    <w:rsid w:val="00336ACD"/>
    <w:rsid w:val="003430D7"/>
    <w:rsid w:val="0034490D"/>
    <w:rsid w:val="0035003D"/>
    <w:rsid w:val="0035122A"/>
    <w:rsid w:val="0035680B"/>
    <w:rsid w:val="00356827"/>
    <w:rsid w:val="00362144"/>
    <w:rsid w:val="003630E1"/>
    <w:rsid w:val="003638C3"/>
    <w:rsid w:val="00364AE2"/>
    <w:rsid w:val="00364E6F"/>
    <w:rsid w:val="00366403"/>
    <w:rsid w:val="00366A58"/>
    <w:rsid w:val="00367A41"/>
    <w:rsid w:val="003715E9"/>
    <w:rsid w:val="00374046"/>
    <w:rsid w:val="0037759A"/>
    <w:rsid w:val="00377B48"/>
    <w:rsid w:val="00380BE9"/>
    <w:rsid w:val="00384F4A"/>
    <w:rsid w:val="003851BA"/>
    <w:rsid w:val="00385240"/>
    <w:rsid w:val="0038711F"/>
    <w:rsid w:val="00387D8D"/>
    <w:rsid w:val="003941C2"/>
    <w:rsid w:val="003A136A"/>
    <w:rsid w:val="003A2BFD"/>
    <w:rsid w:val="003A32C9"/>
    <w:rsid w:val="003A45E9"/>
    <w:rsid w:val="003A774A"/>
    <w:rsid w:val="003A7994"/>
    <w:rsid w:val="003B2595"/>
    <w:rsid w:val="003B3BB6"/>
    <w:rsid w:val="003C15B3"/>
    <w:rsid w:val="003C3EBA"/>
    <w:rsid w:val="003C6394"/>
    <w:rsid w:val="003C677E"/>
    <w:rsid w:val="003C6E15"/>
    <w:rsid w:val="003C754E"/>
    <w:rsid w:val="003D207A"/>
    <w:rsid w:val="003E0182"/>
    <w:rsid w:val="003E12AA"/>
    <w:rsid w:val="003E1A60"/>
    <w:rsid w:val="003E24F1"/>
    <w:rsid w:val="003E60BA"/>
    <w:rsid w:val="003E6F8A"/>
    <w:rsid w:val="003E7909"/>
    <w:rsid w:val="003E7A7E"/>
    <w:rsid w:val="003E7BC7"/>
    <w:rsid w:val="003F2A0B"/>
    <w:rsid w:val="003F5903"/>
    <w:rsid w:val="0040055B"/>
    <w:rsid w:val="00401056"/>
    <w:rsid w:val="00403562"/>
    <w:rsid w:val="0040598E"/>
    <w:rsid w:val="00407825"/>
    <w:rsid w:val="00410306"/>
    <w:rsid w:val="0041096D"/>
    <w:rsid w:val="00410CA4"/>
    <w:rsid w:val="00413BAB"/>
    <w:rsid w:val="00413FDF"/>
    <w:rsid w:val="00416671"/>
    <w:rsid w:val="00421C88"/>
    <w:rsid w:val="00424745"/>
    <w:rsid w:val="00427497"/>
    <w:rsid w:val="00431486"/>
    <w:rsid w:val="0043254E"/>
    <w:rsid w:val="00436752"/>
    <w:rsid w:val="004425CA"/>
    <w:rsid w:val="00447A01"/>
    <w:rsid w:val="00447EB7"/>
    <w:rsid w:val="004528EC"/>
    <w:rsid w:val="004606FA"/>
    <w:rsid w:val="004608C5"/>
    <w:rsid w:val="00461D4D"/>
    <w:rsid w:val="00462F0B"/>
    <w:rsid w:val="00463703"/>
    <w:rsid w:val="004675A6"/>
    <w:rsid w:val="004727AD"/>
    <w:rsid w:val="00474753"/>
    <w:rsid w:val="00475C1F"/>
    <w:rsid w:val="004802AC"/>
    <w:rsid w:val="00480FAF"/>
    <w:rsid w:val="00483DA6"/>
    <w:rsid w:val="004853B0"/>
    <w:rsid w:val="0048572B"/>
    <w:rsid w:val="00485C2B"/>
    <w:rsid w:val="00485CF6"/>
    <w:rsid w:val="0049010A"/>
    <w:rsid w:val="00490A25"/>
    <w:rsid w:val="00490D4C"/>
    <w:rsid w:val="00492556"/>
    <w:rsid w:val="00493DDD"/>
    <w:rsid w:val="00497B40"/>
    <w:rsid w:val="004A0A96"/>
    <w:rsid w:val="004A1EF3"/>
    <w:rsid w:val="004A28B7"/>
    <w:rsid w:val="004A6A87"/>
    <w:rsid w:val="004B169B"/>
    <w:rsid w:val="004B5105"/>
    <w:rsid w:val="004B5A25"/>
    <w:rsid w:val="004B5D09"/>
    <w:rsid w:val="004B7D2F"/>
    <w:rsid w:val="004C1352"/>
    <w:rsid w:val="004C19F7"/>
    <w:rsid w:val="004D0829"/>
    <w:rsid w:val="004D2BEB"/>
    <w:rsid w:val="004D332F"/>
    <w:rsid w:val="004D39EC"/>
    <w:rsid w:val="004D5D54"/>
    <w:rsid w:val="004E1A38"/>
    <w:rsid w:val="004E2D6C"/>
    <w:rsid w:val="004E2D6E"/>
    <w:rsid w:val="004F1220"/>
    <w:rsid w:val="004F2EB9"/>
    <w:rsid w:val="004F726F"/>
    <w:rsid w:val="00501C1B"/>
    <w:rsid w:val="005025DB"/>
    <w:rsid w:val="00504C84"/>
    <w:rsid w:val="005057BD"/>
    <w:rsid w:val="00506120"/>
    <w:rsid w:val="005070AC"/>
    <w:rsid w:val="00507B09"/>
    <w:rsid w:val="00510263"/>
    <w:rsid w:val="0051064D"/>
    <w:rsid w:val="0051567E"/>
    <w:rsid w:val="00523BE5"/>
    <w:rsid w:val="00524168"/>
    <w:rsid w:val="0052455F"/>
    <w:rsid w:val="005250FD"/>
    <w:rsid w:val="005312F3"/>
    <w:rsid w:val="005350B1"/>
    <w:rsid w:val="00535284"/>
    <w:rsid w:val="00536258"/>
    <w:rsid w:val="00537422"/>
    <w:rsid w:val="0054088F"/>
    <w:rsid w:val="00540F21"/>
    <w:rsid w:val="00542042"/>
    <w:rsid w:val="00543039"/>
    <w:rsid w:val="00545564"/>
    <w:rsid w:val="0054619E"/>
    <w:rsid w:val="005466FE"/>
    <w:rsid w:val="00546E28"/>
    <w:rsid w:val="005516B1"/>
    <w:rsid w:val="005516B8"/>
    <w:rsid w:val="00553626"/>
    <w:rsid w:val="0056027B"/>
    <w:rsid w:val="00560DFD"/>
    <w:rsid w:val="00564719"/>
    <w:rsid w:val="00565DC0"/>
    <w:rsid w:val="0056748D"/>
    <w:rsid w:val="00570AE7"/>
    <w:rsid w:val="005727FE"/>
    <w:rsid w:val="005744EE"/>
    <w:rsid w:val="00575B32"/>
    <w:rsid w:val="00575EFD"/>
    <w:rsid w:val="00580E1B"/>
    <w:rsid w:val="00580EB0"/>
    <w:rsid w:val="00583036"/>
    <w:rsid w:val="00583D18"/>
    <w:rsid w:val="005873C6"/>
    <w:rsid w:val="00587838"/>
    <w:rsid w:val="00587A10"/>
    <w:rsid w:val="005901E8"/>
    <w:rsid w:val="005917E9"/>
    <w:rsid w:val="00594C2E"/>
    <w:rsid w:val="005A5128"/>
    <w:rsid w:val="005A729B"/>
    <w:rsid w:val="005A72AC"/>
    <w:rsid w:val="005B1BDE"/>
    <w:rsid w:val="005B23B5"/>
    <w:rsid w:val="005B7F80"/>
    <w:rsid w:val="005C21EB"/>
    <w:rsid w:val="005C719A"/>
    <w:rsid w:val="005C7211"/>
    <w:rsid w:val="005C739B"/>
    <w:rsid w:val="005D0771"/>
    <w:rsid w:val="005D3653"/>
    <w:rsid w:val="005D6076"/>
    <w:rsid w:val="005E0242"/>
    <w:rsid w:val="005E1404"/>
    <w:rsid w:val="005E24E4"/>
    <w:rsid w:val="005E3264"/>
    <w:rsid w:val="005E475C"/>
    <w:rsid w:val="005E485B"/>
    <w:rsid w:val="005E7679"/>
    <w:rsid w:val="005F0864"/>
    <w:rsid w:val="005F0D97"/>
    <w:rsid w:val="005F2E10"/>
    <w:rsid w:val="005F557B"/>
    <w:rsid w:val="00600584"/>
    <w:rsid w:val="00601203"/>
    <w:rsid w:val="00601F5D"/>
    <w:rsid w:val="00603E1C"/>
    <w:rsid w:val="00604127"/>
    <w:rsid w:val="006047C9"/>
    <w:rsid w:val="006066F7"/>
    <w:rsid w:val="006070F0"/>
    <w:rsid w:val="00607956"/>
    <w:rsid w:val="00610486"/>
    <w:rsid w:val="00611373"/>
    <w:rsid w:val="0061176B"/>
    <w:rsid w:val="00613C1A"/>
    <w:rsid w:val="00614E52"/>
    <w:rsid w:val="006155D0"/>
    <w:rsid w:val="00617B8A"/>
    <w:rsid w:val="00620F07"/>
    <w:rsid w:val="00621467"/>
    <w:rsid w:val="00622665"/>
    <w:rsid w:val="00622869"/>
    <w:rsid w:val="00625A0D"/>
    <w:rsid w:val="00630ED4"/>
    <w:rsid w:val="00633BCA"/>
    <w:rsid w:val="0063515E"/>
    <w:rsid w:val="006358B5"/>
    <w:rsid w:val="00641DEE"/>
    <w:rsid w:val="00642110"/>
    <w:rsid w:val="0064469D"/>
    <w:rsid w:val="006450E2"/>
    <w:rsid w:val="00647416"/>
    <w:rsid w:val="00647DD9"/>
    <w:rsid w:val="006506CF"/>
    <w:rsid w:val="006519EB"/>
    <w:rsid w:val="00653AE2"/>
    <w:rsid w:val="00656D0C"/>
    <w:rsid w:val="006607A1"/>
    <w:rsid w:val="00661500"/>
    <w:rsid w:val="006677C9"/>
    <w:rsid w:val="0067020A"/>
    <w:rsid w:val="0067184F"/>
    <w:rsid w:val="00677D79"/>
    <w:rsid w:val="006826D6"/>
    <w:rsid w:val="00683614"/>
    <w:rsid w:val="0068389B"/>
    <w:rsid w:val="00685397"/>
    <w:rsid w:val="00686743"/>
    <w:rsid w:val="00686A4D"/>
    <w:rsid w:val="0068747C"/>
    <w:rsid w:val="0069018B"/>
    <w:rsid w:val="006909DC"/>
    <w:rsid w:val="00691037"/>
    <w:rsid w:val="00696038"/>
    <w:rsid w:val="006A0329"/>
    <w:rsid w:val="006A09DB"/>
    <w:rsid w:val="006A0A8E"/>
    <w:rsid w:val="006A142B"/>
    <w:rsid w:val="006A6010"/>
    <w:rsid w:val="006B2902"/>
    <w:rsid w:val="006B2DB4"/>
    <w:rsid w:val="006B398D"/>
    <w:rsid w:val="006B43FD"/>
    <w:rsid w:val="006B49CE"/>
    <w:rsid w:val="006B5E0B"/>
    <w:rsid w:val="006B69E6"/>
    <w:rsid w:val="006C0029"/>
    <w:rsid w:val="006C011F"/>
    <w:rsid w:val="006C2E61"/>
    <w:rsid w:val="006C3E14"/>
    <w:rsid w:val="006C79C3"/>
    <w:rsid w:val="006C7C65"/>
    <w:rsid w:val="006D15C7"/>
    <w:rsid w:val="006D3F85"/>
    <w:rsid w:val="006D43DD"/>
    <w:rsid w:val="006D4537"/>
    <w:rsid w:val="006D4B49"/>
    <w:rsid w:val="006E0B36"/>
    <w:rsid w:val="006E0BED"/>
    <w:rsid w:val="006E3E53"/>
    <w:rsid w:val="006E3F29"/>
    <w:rsid w:val="006E571D"/>
    <w:rsid w:val="006F3FEC"/>
    <w:rsid w:val="006F530F"/>
    <w:rsid w:val="006F5766"/>
    <w:rsid w:val="006F59CD"/>
    <w:rsid w:val="006F5EA8"/>
    <w:rsid w:val="00700575"/>
    <w:rsid w:val="007011F9"/>
    <w:rsid w:val="00701D65"/>
    <w:rsid w:val="00703CA1"/>
    <w:rsid w:val="00703E02"/>
    <w:rsid w:val="00705554"/>
    <w:rsid w:val="00713151"/>
    <w:rsid w:val="00717246"/>
    <w:rsid w:val="00717F8A"/>
    <w:rsid w:val="00720CFE"/>
    <w:rsid w:val="00720EBF"/>
    <w:rsid w:val="00722430"/>
    <w:rsid w:val="007229C1"/>
    <w:rsid w:val="00723D61"/>
    <w:rsid w:val="007257B1"/>
    <w:rsid w:val="00730C7B"/>
    <w:rsid w:val="007310C1"/>
    <w:rsid w:val="00731829"/>
    <w:rsid w:val="00733E0C"/>
    <w:rsid w:val="00734701"/>
    <w:rsid w:val="00736A12"/>
    <w:rsid w:val="00737026"/>
    <w:rsid w:val="00737648"/>
    <w:rsid w:val="00741C0E"/>
    <w:rsid w:val="00742B70"/>
    <w:rsid w:val="00746E1F"/>
    <w:rsid w:val="00751124"/>
    <w:rsid w:val="00751A1F"/>
    <w:rsid w:val="00751FE5"/>
    <w:rsid w:val="007520D9"/>
    <w:rsid w:val="00754B67"/>
    <w:rsid w:val="00754C0F"/>
    <w:rsid w:val="00754FF5"/>
    <w:rsid w:val="0075653A"/>
    <w:rsid w:val="0076056A"/>
    <w:rsid w:val="00764F70"/>
    <w:rsid w:val="00766AD1"/>
    <w:rsid w:val="0077104B"/>
    <w:rsid w:val="007757BC"/>
    <w:rsid w:val="00775908"/>
    <w:rsid w:val="00775B5F"/>
    <w:rsid w:val="007808F2"/>
    <w:rsid w:val="007810D6"/>
    <w:rsid w:val="0078133E"/>
    <w:rsid w:val="00786F6C"/>
    <w:rsid w:val="00787304"/>
    <w:rsid w:val="00787319"/>
    <w:rsid w:val="007913A7"/>
    <w:rsid w:val="007917CC"/>
    <w:rsid w:val="00794797"/>
    <w:rsid w:val="00795F0E"/>
    <w:rsid w:val="007A037D"/>
    <w:rsid w:val="007A33A6"/>
    <w:rsid w:val="007A34CC"/>
    <w:rsid w:val="007A3B90"/>
    <w:rsid w:val="007A5F74"/>
    <w:rsid w:val="007A6B18"/>
    <w:rsid w:val="007B0E99"/>
    <w:rsid w:val="007B3120"/>
    <w:rsid w:val="007B34BB"/>
    <w:rsid w:val="007B43E8"/>
    <w:rsid w:val="007B6978"/>
    <w:rsid w:val="007B6DA9"/>
    <w:rsid w:val="007C2014"/>
    <w:rsid w:val="007C271D"/>
    <w:rsid w:val="007C2775"/>
    <w:rsid w:val="007C3155"/>
    <w:rsid w:val="007C3549"/>
    <w:rsid w:val="007C55A9"/>
    <w:rsid w:val="007D2330"/>
    <w:rsid w:val="007D58FA"/>
    <w:rsid w:val="007D7278"/>
    <w:rsid w:val="007D79D9"/>
    <w:rsid w:val="007D7BAD"/>
    <w:rsid w:val="007E1A03"/>
    <w:rsid w:val="007E3AF4"/>
    <w:rsid w:val="007E3B97"/>
    <w:rsid w:val="007E7266"/>
    <w:rsid w:val="007F04B5"/>
    <w:rsid w:val="007F2D88"/>
    <w:rsid w:val="007F3351"/>
    <w:rsid w:val="007F34E7"/>
    <w:rsid w:val="007F4425"/>
    <w:rsid w:val="00800419"/>
    <w:rsid w:val="00800859"/>
    <w:rsid w:val="00802128"/>
    <w:rsid w:val="00807551"/>
    <w:rsid w:val="0081189B"/>
    <w:rsid w:val="008125B8"/>
    <w:rsid w:val="00816721"/>
    <w:rsid w:val="00816DFD"/>
    <w:rsid w:val="00817994"/>
    <w:rsid w:val="008204E4"/>
    <w:rsid w:val="00823727"/>
    <w:rsid w:val="0082415B"/>
    <w:rsid w:val="00830AD2"/>
    <w:rsid w:val="008354E2"/>
    <w:rsid w:val="0083587D"/>
    <w:rsid w:val="008364D9"/>
    <w:rsid w:val="0083769A"/>
    <w:rsid w:val="008378E3"/>
    <w:rsid w:val="0084167B"/>
    <w:rsid w:val="00841863"/>
    <w:rsid w:val="00842085"/>
    <w:rsid w:val="00842624"/>
    <w:rsid w:val="00842BD3"/>
    <w:rsid w:val="00844215"/>
    <w:rsid w:val="008442AE"/>
    <w:rsid w:val="008443C4"/>
    <w:rsid w:val="00847F68"/>
    <w:rsid w:val="008502EB"/>
    <w:rsid w:val="00851DD5"/>
    <w:rsid w:val="00852D46"/>
    <w:rsid w:val="008543D0"/>
    <w:rsid w:val="00857BD0"/>
    <w:rsid w:val="00860392"/>
    <w:rsid w:val="008620E1"/>
    <w:rsid w:val="00864A95"/>
    <w:rsid w:val="00866704"/>
    <w:rsid w:val="00870544"/>
    <w:rsid w:val="008718C4"/>
    <w:rsid w:val="00873788"/>
    <w:rsid w:val="008802D9"/>
    <w:rsid w:val="00881F66"/>
    <w:rsid w:val="00883396"/>
    <w:rsid w:val="00884B48"/>
    <w:rsid w:val="008856AD"/>
    <w:rsid w:val="00885CCF"/>
    <w:rsid w:val="00886CC1"/>
    <w:rsid w:val="00893A8F"/>
    <w:rsid w:val="00894808"/>
    <w:rsid w:val="00897631"/>
    <w:rsid w:val="008A1588"/>
    <w:rsid w:val="008A198E"/>
    <w:rsid w:val="008A3CB5"/>
    <w:rsid w:val="008A3CCA"/>
    <w:rsid w:val="008A6A49"/>
    <w:rsid w:val="008A71A1"/>
    <w:rsid w:val="008B4417"/>
    <w:rsid w:val="008B6A65"/>
    <w:rsid w:val="008C122C"/>
    <w:rsid w:val="008C1387"/>
    <w:rsid w:val="008C189D"/>
    <w:rsid w:val="008C3927"/>
    <w:rsid w:val="008C4B02"/>
    <w:rsid w:val="008C59E1"/>
    <w:rsid w:val="008C7731"/>
    <w:rsid w:val="008D0163"/>
    <w:rsid w:val="008D48FD"/>
    <w:rsid w:val="008D6264"/>
    <w:rsid w:val="008D6ED0"/>
    <w:rsid w:val="008D7FB9"/>
    <w:rsid w:val="008E26A6"/>
    <w:rsid w:val="008F0948"/>
    <w:rsid w:val="008F185E"/>
    <w:rsid w:val="008F19A6"/>
    <w:rsid w:val="008F2C0B"/>
    <w:rsid w:val="008F3E79"/>
    <w:rsid w:val="008F5424"/>
    <w:rsid w:val="008F6A1D"/>
    <w:rsid w:val="008F77B2"/>
    <w:rsid w:val="008F7BE4"/>
    <w:rsid w:val="00900F94"/>
    <w:rsid w:val="00901BA5"/>
    <w:rsid w:val="00901E27"/>
    <w:rsid w:val="0090382D"/>
    <w:rsid w:val="009041D5"/>
    <w:rsid w:val="00904E66"/>
    <w:rsid w:val="00905A4B"/>
    <w:rsid w:val="00907E2C"/>
    <w:rsid w:val="00910267"/>
    <w:rsid w:val="009109D6"/>
    <w:rsid w:val="00910E3E"/>
    <w:rsid w:val="009110A3"/>
    <w:rsid w:val="00911B88"/>
    <w:rsid w:val="00913212"/>
    <w:rsid w:val="009146EB"/>
    <w:rsid w:val="00916D01"/>
    <w:rsid w:val="00917212"/>
    <w:rsid w:val="0092334B"/>
    <w:rsid w:val="00923BC7"/>
    <w:rsid w:val="00925DED"/>
    <w:rsid w:val="00926AB3"/>
    <w:rsid w:val="00927913"/>
    <w:rsid w:val="0093021B"/>
    <w:rsid w:val="00930692"/>
    <w:rsid w:val="00930911"/>
    <w:rsid w:val="00937A30"/>
    <w:rsid w:val="0094176D"/>
    <w:rsid w:val="00941E18"/>
    <w:rsid w:val="00944515"/>
    <w:rsid w:val="00944646"/>
    <w:rsid w:val="00945982"/>
    <w:rsid w:val="00957673"/>
    <w:rsid w:val="00957DE1"/>
    <w:rsid w:val="00961251"/>
    <w:rsid w:val="00961CAA"/>
    <w:rsid w:val="009624E6"/>
    <w:rsid w:val="0096658B"/>
    <w:rsid w:val="00966CB3"/>
    <w:rsid w:val="00967970"/>
    <w:rsid w:val="009711D5"/>
    <w:rsid w:val="009734BE"/>
    <w:rsid w:val="00973B59"/>
    <w:rsid w:val="00973D3F"/>
    <w:rsid w:val="00976506"/>
    <w:rsid w:val="0098043B"/>
    <w:rsid w:val="00981FE4"/>
    <w:rsid w:val="00983485"/>
    <w:rsid w:val="0098358F"/>
    <w:rsid w:val="00983914"/>
    <w:rsid w:val="0098430A"/>
    <w:rsid w:val="0098541C"/>
    <w:rsid w:val="00986DDF"/>
    <w:rsid w:val="0098730C"/>
    <w:rsid w:val="00987A8A"/>
    <w:rsid w:val="0099149E"/>
    <w:rsid w:val="009971FE"/>
    <w:rsid w:val="00997714"/>
    <w:rsid w:val="009A39B1"/>
    <w:rsid w:val="009A55F9"/>
    <w:rsid w:val="009A610B"/>
    <w:rsid w:val="009A6B33"/>
    <w:rsid w:val="009A72D3"/>
    <w:rsid w:val="009B2C72"/>
    <w:rsid w:val="009B516F"/>
    <w:rsid w:val="009B58A7"/>
    <w:rsid w:val="009B6B6F"/>
    <w:rsid w:val="009B71B0"/>
    <w:rsid w:val="009C0C9E"/>
    <w:rsid w:val="009C2825"/>
    <w:rsid w:val="009C6BD5"/>
    <w:rsid w:val="009D107D"/>
    <w:rsid w:val="009D1198"/>
    <w:rsid w:val="009D3824"/>
    <w:rsid w:val="009D4EAA"/>
    <w:rsid w:val="009D60FE"/>
    <w:rsid w:val="009E1214"/>
    <w:rsid w:val="009E1B3C"/>
    <w:rsid w:val="009E297A"/>
    <w:rsid w:val="009E2E5B"/>
    <w:rsid w:val="009E3A10"/>
    <w:rsid w:val="009E3EE5"/>
    <w:rsid w:val="009E4E0A"/>
    <w:rsid w:val="009E5E54"/>
    <w:rsid w:val="009E7605"/>
    <w:rsid w:val="009F1B63"/>
    <w:rsid w:val="009F240B"/>
    <w:rsid w:val="009F40A1"/>
    <w:rsid w:val="009F431E"/>
    <w:rsid w:val="009F467E"/>
    <w:rsid w:val="00A017D1"/>
    <w:rsid w:val="00A02650"/>
    <w:rsid w:val="00A050E2"/>
    <w:rsid w:val="00A06CBF"/>
    <w:rsid w:val="00A072CB"/>
    <w:rsid w:val="00A07307"/>
    <w:rsid w:val="00A10341"/>
    <w:rsid w:val="00A10817"/>
    <w:rsid w:val="00A109E8"/>
    <w:rsid w:val="00A10B77"/>
    <w:rsid w:val="00A10FB7"/>
    <w:rsid w:val="00A13FFE"/>
    <w:rsid w:val="00A22006"/>
    <w:rsid w:val="00A22205"/>
    <w:rsid w:val="00A222E8"/>
    <w:rsid w:val="00A22A08"/>
    <w:rsid w:val="00A23356"/>
    <w:rsid w:val="00A30777"/>
    <w:rsid w:val="00A30DAC"/>
    <w:rsid w:val="00A31D0E"/>
    <w:rsid w:val="00A3317D"/>
    <w:rsid w:val="00A37DA3"/>
    <w:rsid w:val="00A40817"/>
    <w:rsid w:val="00A40820"/>
    <w:rsid w:val="00A417EB"/>
    <w:rsid w:val="00A4196E"/>
    <w:rsid w:val="00A439C1"/>
    <w:rsid w:val="00A53115"/>
    <w:rsid w:val="00A5456C"/>
    <w:rsid w:val="00A546EB"/>
    <w:rsid w:val="00A567AE"/>
    <w:rsid w:val="00A57519"/>
    <w:rsid w:val="00A60C29"/>
    <w:rsid w:val="00A628EF"/>
    <w:rsid w:val="00A62C15"/>
    <w:rsid w:val="00A665AA"/>
    <w:rsid w:val="00A71075"/>
    <w:rsid w:val="00A73F2D"/>
    <w:rsid w:val="00A74CA5"/>
    <w:rsid w:val="00A7500A"/>
    <w:rsid w:val="00A7659F"/>
    <w:rsid w:val="00A766A2"/>
    <w:rsid w:val="00A768EE"/>
    <w:rsid w:val="00A76CC2"/>
    <w:rsid w:val="00A76E2D"/>
    <w:rsid w:val="00A76E54"/>
    <w:rsid w:val="00A7773D"/>
    <w:rsid w:val="00A77951"/>
    <w:rsid w:val="00A862D0"/>
    <w:rsid w:val="00A86FE5"/>
    <w:rsid w:val="00AA11F7"/>
    <w:rsid w:val="00AA147E"/>
    <w:rsid w:val="00AA15C5"/>
    <w:rsid w:val="00AA15F4"/>
    <w:rsid w:val="00AA1878"/>
    <w:rsid w:val="00AA362D"/>
    <w:rsid w:val="00AB18D0"/>
    <w:rsid w:val="00AB1950"/>
    <w:rsid w:val="00AB1BC4"/>
    <w:rsid w:val="00AB2899"/>
    <w:rsid w:val="00AB46B0"/>
    <w:rsid w:val="00AB4EEF"/>
    <w:rsid w:val="00AB60B5"/>
    <w:rsid w:val="00AC0BB3"/>
    <w:rsid w:val="00AC5EF4"/>
    <w:rsid w:val="00AD2977"/>
    <w:rsid w:val="00AD53D8"/>
    <w:rsid w:val="00AE3A06"/>
    <w:rsid w:val="00AE6334"/>
    <w:rsid w:val="00AF2829"/>
    <w:rsid w:val="00AF38D1"/>
    <w:rsid w:val="00AF5D93"/>
    <w:rsid w:val="00B018DD"/>
    <w:rsid w:val="00B031F7"/>
    <w:rsid w:val="00B117F9"/>
    <w:rsid w:val="00B13FC1"/>
    <w:rsid w:val="00B14BE7"/>
    <w:rsid w:val="00B16092"/>
    <w:rsid w:val="00B1753B"/>
    <w:rsid w:val="00B2065E"/>
    <w:rsid w:val="00B255C6"/>
    <w:rsid w:val="00B27119"/>
    <w:rsid w:val="00B30099"/>
    <w:rsid w:val="00B321BA"/>
    <w:rsid w:val="00B3420F"/>
    <w:rsid w:val="00B46192"/>
    <w:rsid w:val="00B463AD"/>
    <w:rsid w:val="00B465C2"/>
    <w:rsid w:val="00B51417"/>
    <w:rsid w:val="00B521A7"/>
    <w:rsid w:val="00B52531"/>
    <w:rsid w:val="00B52EB9"/>
    <w:rsid w:val="00B53E13"/>
    <w:rsid w:val="00B547E8"/>
    <w:rsid w:val="00B553D4"/>
    <w:rsid w:val="00B5576F"/>
    <w:rsid w:val="00B607E4"/>
    <w:rsid w:val="00B61627"/>
    <w:rsid w:val="00B653A9"/>
    <w:rsid w:val="00B66D75"/>
    <w:rsid w:val="00B67C38"/>
    <w:rsid w:val="00B70424"/>
    <w:rsid w:val="00B721DE"/>
    <w:rsid w:val="00B72A03"/>
    <w:rsid w:val="00B75527"/>
    <w:rsid w:val="00B756CA"/>
    <w:rsid w:val="00B765C2"/>
    <w:rsid w:val="00B80311"/>
    <w:rsid w:val="00B82D62"/>
    <w:rsid w:val="00B83C1A"/>
    <w:rsid w:val="00B84301"/>
    <w:rsid w:val="00B85A69"/>
    <w:rsid w:val="00B8682B"/>
    <w:rsid w:val="00B87D98"/>
    <w:rsid w:val="00B92F86"/>
    <w:rsid w:val="00B931F5"/>
    <w:rsid w:val="00B93FDA"/>
    <w:rsid w:val="00B943DF"/>
    <w:rsid w:val="00BA11FE"/>
    <w:rsid w:val="00BA19EF"/>
    <w:rsid w:val="00BB28AB"/>
    <w:rsid w:val="00BB28F2"/>
    <w:rsid w:val="00BC0534"/>
    <w:rsid w:val="00BC0F5A"/>
    <w:rsid w:val="00BC3722"/>
    <w:rsid w:val="00BC4CD2"/>
    <w:rsid w:val="00BC5685"/>
    <w:rsid w:val="00BC61A0"/>
    <w:rsid w:val="00BC7E60"/>
    <w:rsid w:val="00BD021C"/>
    <w:rsid w:val="00BD7C6F"/>
    <w:rsid w:val="00BE0ED7"/>
    <w:rsid w:val="00BE1520"/>
    <w:rsid w:val="00BE435F"/>
    <w:rsid w:val="00BE6E47"/>
    <w:rsid w:val="00BF426C"/>
    <w:rsid w:val="00BF434D"/>
    <w:rsid w:val="00BF71DD"/>
    <w:rsid w:val="00BF793A"/>
    <w:rsid w:val="00C043DD"/>
    <w:rsid w:val="00C05885"/>
    <w:rsid w:val="00C066AA"/>
    <w:rsid w:val="00C07A2A"/>
    <w:rsid w:val="00C1273A"/>
    <w:rsid w:val="00C138A1"/>
    <w:rsid w:val="00C14462"/>
    <w:rsid w:val="00C15B56"/>
    <w:rsid w:val="00C179F2"/>
    <w:rsid w:val="00C17EE8"/>
    <w:rsid w:val="00C21742"/>
    <w:rsid w:val="00C21DF1"/>
    <w:rsid w:val="00C279C0"/>
    <w:rsid w:val="00C27A39"/>
    <w:rsid w:val="00C312F5"/>
    <w:rsid w:val="00C31A06"/>
    <w:rsid w:val="00C33141"/>
    <w:rsid w:val="00C3607D"/>
    <w:rsid w:val="00C366AB"/>
    <w:rsid w:val="00C369AA"/>
    <w:rsid w:val="00C40C14"/>
    <w:rsid w:val="00C42890"/>
    <w:rsid w:val="00C436FA"/>
    <w:rsid w:val="00C43E64"/>
    <w:rsid w:val="00C445B4"/>
    <w:rsid w:val="00C445E5"/>
    <w:rsid w:val="00C5140F"/>
    <w:rsid w:val="00C53370"/>
    <w:rsid w:val="00C54102"/>
    <w:rsid w:val="00C54409"/>
    <w:rsid w:val="00C56217"/>
    <w:rsid w:val="00C57B2A"/>
    <w:rsid w:val="00C600B7"/>
    <w:rsid w:val="00C608B4"/>
    <w:rsid w:val="00C62338"/>
    <w:rsid w:val="00C62C3A"/>
    <w:rsid w:val="00C632B7"/>
    <w:rsid w:val="00C64EF6"/>
    <w:rsid w:val="00C676C8"/>
    <w:rsid w:val="00C72D09"/>
    <w:rsid w:val="00C73978"/>
    <w:rsid w:val="00C74011"/>
    <w:rsid w:val="00C7498F"/>
    <w:rsid w:val="00C757AF"/>
    <w:rsid w:val="00C76AA7"/>
    <w:rsid w:val="00C82B60"/>
    <w:rsid w:val="00C82E28"/>
    <w:rsid w:val="00C83BD6"/>
    <w:rsid w:val="00C83F40"/>
    <w:rsid w:val="00C85C59"/>
    <w:rsid w:val="00C86664"/>
    <w:rsid w:val="00C87E62"/>
    <w:rsid w:val="00CA02B5"/>
    <w:rsid w:val="00CA5674"/>
    <w:rsid w:val="00CA57B5"/>
    <w:rsid w:val="00CA635F"/>
    <w:rsid w:val="00CA76A6"/>
    <w:rsid w:val="00CB01A8"/>
    <w:rsid w:val="00CB330B"/>
    <w:rsid w:val="00CB6ADD"/>
    <w:rsid w:val="00CC0AFD"/>
    <w:rsid w:val="00CC0BC7"/>
    <w:rsid w:val="00CC246A"/>
    <w:rsid w:val="00CC373F"/>
    <w:rsid w:val="00CC4FED"/>
    <w:rsid w:val="00CC5B83"/>
    <w:rsid w:val="00CD1A44"/>
    <w:rsid w:val="00CD4983"/>
    <w:rsid w:val="00CD522E"/>
    <w:rsid w:val="00CD56ED"/>
    <w:rsid w:val="00CD79CA"/>
    <w:rsid w:val="00CE4541"/>
    <w:rsid w:val="00CE50C5"/>
    <w:rsid w:val="00CE633E"/>
    <w:rsid w:val="00CE74CF"/>
    <w:rsid w:val="00CF1240"/>
    <w:rsid w:val="00CF29E8"/>
    <w:rsid w:val="00CF2B16"/>
    <w:rsid w:val="00CF3510"/>
    <w:rsid w:val="00CF3E0A"/>
    <w:rsid w:val="00CF419D"/>
    <w:rsid w:val="00CF4C81"/>
    <w:rsid w:val="00CF4F69"/>
    <w:rsid w:val="00CF4FA6"/>
    <w:rsid w:val="00CF7F69"/>
    <w:rsid w:val="00D00D13"/>
    <w:rsid w:val="00D020C7"/>
    <w:rsid w:val="00D03EA7"/>
    <w:rsid w:val="00D041C0"/>
    <w:rsid w:val="00D06EF7"/>
    <w:rsid w:val="00D07207"/>
    <w:rsid w:val="00D1235B"/>
    <w:rsid w:val="00D14B7F"/>
    <w:rsid w:val="00D16CC2"/>
    <w:rsid w:val="00D207DD"/>
    <w:rsid w:val="00D23039"/>
    <w:rsid w:val="00D23E8F"/>
    <w:rsid w:val="00D32CFD"/>
    <w:rsid w:val="00D367F3"/>
    <w:rsid w:val="00D376BD"/>
    <w:rsid w:val="00D37D89"/>
    <w:rsid w:val="00D41C2C"/>
    <w:rsid w:val="00D448AF"/>
    <w:rsid w:val="00D45A78"/>
    <w:rsid w:val="00D5019E"/>
    <w:rsid w:val="00D57EA0"/>
    <w:rsid w:val="00D62A30"/>
    <w:rsid w:val="00D62C00"/>
    <w:rsid w:val="00D706BB"/>
    <w:rsid w:val="00D70ECB"/>
    <w:rsid w:val="00D73CAE"/>
    <w:rsid w:val="00D74D8E"/>
    <w:rsid w:val="00D74DA7"/>
    <w:rsid w:val="00D751B5"/>
    <w:rsid w:val="00D76AAE"/>
    <w:rsid w:val="00D77527"/>
    <w:rsid w:val="00D801E8"/>
    <w:rsid w:val="00D805B4"/>
    <w:rsid w:val="00D8063A"/>
    <w:rsid w:val="00D81497"/>
    <w:rsid w:val="00D81ADA"/>
    <w:rsid w:val="00D836EF"/>
    <w:rsid w:val="00D878E7"/>
    <w:rsid w:val="00D87B0F"/>
    <w:rsid w:val="00D90AB8"/>
    <w:rsid w:val="00D935AE"/>
    <w:rsid w:val="00D94745"/>
    <w:rsid w:val="00D9535B"/>
    <w:rsid w:val="00D9759B"/>
    <w:rsid w:val="00DA2063"/>
    <w:rsid w:val="00DB050E"/>
    <w:rsid w:val="00DB24AA"/>
    <w:rsid w:val="00DB3960"/>
    <w:rsid w:val="00DB72FA"/>
    <w:rsid w:val="00DB7C9D"/>
    <w:rsid w:val="00DC3493"/>
    <w:rsid w:val="00DC4FF9"/>
    <w:rsid w:val="00DC6466"/>
    <w:rsid w:val="00DD3E23"/>
    <w:rsid w:val="00DD4500"/>
    <w:rsid w:val="00DD567D"/>
    <w:rsid w:val="00DD620D"/>
    <w:rsid w:val="00DD7012"/>
    <w:rsid w:val="00DD7CC7"/>
    <w:rsid w:val="00DE49D4"/>
    <w:rsid w:val="00DE540B"/>
    <w:rsid w:val="00DE5A68"/>
    <w:rsid w:val="00DE62B1"/>
    <w:rsid w:val="00DF03DF"/>
    <w:rsid w:val="00DF0402"/>
    <w:rsid w:val="00DF2652"/>
    <w:rsid w:val="00DF42A2"/>
    <w:rsid w:val="00DF4D09"/>
    <w:rsid w:val="00E0023E"/>
    <w:rsid w:val="00E005EF"/>
    <w:rsid w:val="00E01494"/>
    <w:rsid w:val="00E0591C"/>
    <w:rsid w:val="00E06514"/>
    <w:rsid w:val="00E06D31"/>
    <w:rsid w:val="00E11704"/>
    <w:rsid w:val="00E11D89"/>
    <w:rsid w:val="00E130AD"/>
    <w:rsid w:val="00E16B70"/>
    <w:rsid w:val="00E218CC"/>
    <w:rsid w:val="00E21D2D"/>
    <w:rsid w:val="00E27DB5"/>
    <w:rsid w:val="00E303C9"/>
    <w:rsid w:val="00E3171B"/>
    <w:rsid w:val="00E324A3"/>
    <w:rsid w:val="00E33669"/>
    <w:rsid w:val="00E337BF"/>
    <w:rsid w:val="00E34403"/>
    <w:rsid w:val="00E35556"/>
    <w:rsid w:val="00E35A4B"/>
    <w:rsid w:val="00E40A8F"/>
    <w:rsid w:val="00E41A20"/>
    <w:rsid w:val="00E42789"/>
    <w:rsid w:val="00E462C3"/>
    <w:rsid w:val="00E4684E"/>
    <w:rsid w:val="00E47284"/>
    <w:rsid w:val="00E47916"/>
    <w:rsid w:val="00E51C6E"/>
    <w:rsid w:val="00E52C1A"/>
    <w:rsid w:val="00E538BE"/>
    <w:rsid w:val="00E55032"/>
    <w:rsid w:val="00E5598E"/>
    <w:rsid w:val="00E56359"/>
    <w:rsid w:val="00E5692D"/>
    <w:rsid w:val="00E573DF"/>
    <w:rsid w:val="00E57BEB"/>
    <w:rsid w:val="00E57D09"/>
    <w:rsid w:val="00E633AE"/>
    <w:rsid w:val="00E65E7D"/>
    <w:rsid w:val="00E713C5"/>
    <w:rsid w:val="00E740C0"/>
    <w:rsid w:val="00E83711"/>
    <w:rsid w:val="00E85D06"/>
    <w:rsid w:val="00E85D53"/>
    <w:rsid w:val="00E900CF"/>
    <w:rsid w:val="00E90823"/>
    <w:rsid w:val="00E90B24"/>
    <w:rsid w:val="00E926DF"/>
    <w:rsid w:val="00E95025"/>
    <w:rsid w:val="00E9525D"/>
    <w:rsid w:val="00E95318"/>
    <w:rsid w:val="00EA0885"/>
    <w:rsid w:val="00EA2DC3"/>
    <w:rsid w:val="00EA470A"/>
    <w:rsid w:val="00EA5216"/>
    <w:rsid w:val="00EB388E"/>
    <w:rsid w:val="00EB3DFF"/>
    <w:rsid w:val="00EB68C5"/>
    <w:rsid w:val="00EB6D12"/>
    <w:rsid w:val="00EB71C2"/>
    <w:rsid w:val="00EC185F"/>
    <w:rsid w:val="00EC2E73"/>
    <w:rsid w:val="00EC40FF"/>
    <w:rsid w:val="00EC67D1"/>
    <w:rsid w:val="00EC6C07"/>
    <w:rsid w:val="00EC6E0B"/>
    <w:rsid w:val="00ED027B"/>
    <w:rsid w:val="00ED0F3C"/>
    <w:rsid w:val="00ED188D"/>
    <w:rsid w:val="00ED3EFB"/>
    <w:rsid w:val="00ED667D"/>
    <w:rsid w:val="00EE303F"/>
    <w:rsid w:val="00EE4AC8"/>
    <w:rsid w:val="00EE624A"/>
    <w:rsid w:val="00EF078A"/>
    <w:rsid w:val="00EF0E4B"/>
    <w:rsid w:val="00EF30C4"/>
    <w:rsid w:val="00EF3C8E"/>
    <w:rsid w:val="00F00B75"/>
    <w:rsid w:val="00F02297"/>
    <w:rsid w:val="00F026B4"/>
    <w:rsid w:val="00F02BEE"/>
    <w:rsid w:val="00F03871"/>
    <w:rsid w:val="00F044E8"/>
    <w:rsid w:val="00F07E96"/>
    <w:rsid w:val="00F144E3"/>
    <w:rsid w:val="00F1564E"/>
    <w:rsid w:val="00F15672"/>
    <w:rsid w:val="00F1602C"/>
    <w:rsid w:val="00F237A0"/>
    <w:rsid w:val="00F262E5"/>
    <w:rsid w:val="00F30C3D"/>
    <w:rsid w:val="00F32D15"/>
    <w:rsid w:val="00F34319"/>
    <w:rsid w:val="00F34F1E"/>
    <w:rsid w:val="00F35B2F"/>
    <w:rsid w:val="00F37042"/>
    <w:rsid w:val="00F412A0"/>
    <w:rsid w:val="00F427EE"/>
    <w:rsid w:val="00F437EB"/>
    <w:rsid w:val="00F45247"/>
    <w:rsid w:val="00F45350"/>
    <w:rsid w:val="00F46C49"/>
    <w:rsid w:val="00F50BD0"/>
    <w:rsid w:val="00F513EE"/>
    <w:rsid w:val="00F52141"/>
    <w:rsid w:val="00F55496"/>
    <w:rsid w:val="00F561C6"/>
    <w:rsid w:val="00F572A4"/>
    <w:rsid w:val="00F573D6"/>
    <w:rsid w:val="00F579AB"/>
    <w:rsid w:val="00F60AE7"/>
    <w:rsid w:val="00F637D8"/>
    <w:rsid w:val="00F6755A"/>
    <w:rsid w:val="00F719AA"/>
    <w:rsid w:val="00F720A9"/>
    <w:rsid w:val="00F72574"/>
    <w:rsid w:val="00F72FA9"/>
    <w:rsid w:val="00F73FE8"/>
    <w:rsid w:val="00F74D77"/>
    <w:rsid w:val="00F75626"/>
    <w:rsid w:val="00F763D1"/>
    <w:rsid w:val="00F836B3"/>
    <w:rsid w:val="00F839C9"/>
    <w:rsid w:val="00F8658B"/>
    <w:rsid w:val="00F87C5D"/>
    <w:rsid w:val="00F92F99"/>
    <w:rsid w:val="00F9426D"/>
    <w:rsid w:val="00F95399"/>
    <w:rsid w:val="00FA1C1B"/>
    <w:rsid w:val="00FA26E0"/>
    <w:rsid w:val="00FA72DD"/>
    <w:rsid w:val="00FB0ED0"/>
    <w:rsid w:val="00FB4537"/>
    <w:rsid w:val="00FB6E54"/>
    <w:rsid w:val="00FC00B2"/>
    <w:rsid w:val="00FC033F"/>
    <w:rsid w:val="00FC2B87"/>
    <w:rsid w:val="00FC55F2"/>
    <w:rsid w:val="00FC67EB"/>
    <w:rsid w:val="00FC7B37"/>
    <w:rsid w:val="00FD03AA"/>
    <w:rsid w:val="00FD45C9"/>
    <w:rsid w:val="00FD4DB8"/>
    <w:rsid w:val="00FD61E1"/>
    <w:rsid w:val="00FD6A9C"/>
    <w:rsid w:val="00FD6AFC"/>
    <w:rsid w:val="00FE236C"/>
    <w:rsid w:val="00FE3AB6"/>
    <w:rsid w:val="00FE4C53"/>
    <w:rsid w:val="00FF0142"/>
    <w:rsid w:val="00FF08BB"/>
    <w:rsid w:val="00FF14F4"/>
    <w:rsid w:val="00FF2CB8"/>
    <w:rsid w:val="00FF3558"/>
    <w:rsid w:val="00FF3837"/>
    <w:rsid w:val="00FF388B"/>
    <w:rsid w:val="00FF416C"/>
    <w:rsid w:val="00FF4613"/>
    <w:rsid w:val="00FF58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93069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0"/>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aliases w:val="Normal--Publishing"/>
    <w:qFormat/>
    <w:rsid w:val="00604127"/>
    <w:rPr>
      <w:rFonts w:ascii="Verdana" w:hAnsi="Verdana"/>
    </w:rPr>
  </w:style>
  <w:style w:type="paragraph" w:styleId="Heading1">
    <w:name w:val="heading 1"/>
    <w:aliases w:val="Heading 1--Publishing"/>
    <w:basedOn w:val="Normal"/>
    <w:next w:val="BodyText"/>
    <w:link w:val="Heading1Char"/>
    <w:qFormat/>
    <w:rsid w:val="00604127"/>
    <w:pPr>
      <w:keepNext/>
      <w:spacing w:before="240" w:after="60"/>
      <w:outlineLvl w:val="0"/>
    </w:pPr>
    <w:rPr>
      <w:rFonts w:ascii="Segoe UI Light" w:hAnsi="Segoe UI Light"/>
      <w:b/>
      <w:color w:val="000080"/>
      <w:kern w:val="32"/>
      <w:sz w:val="56"/>
    </w:rPr>
  </w:style>
  <w:style w:type="paragraph" w:styleId="Heading2">
    <w:name w:val="heading 2"/>
    <w:aliases w:val="Heading 2--Publishing"/>
    <w:basedOn w:val="Normal"/>
    <w:next w:val="BodyText"/>
    <w:link w:val="Heading2Char"/>
    <w:qFormat/>
    <w:rsid w:val="00604127"/>
    <w:pPr>
      <w:keepNext/>
      <w:spacing w:before="240" w:after="60"/>
      <w:outlineLvl w:val="1"/>
    </w:pPr>
    <w:rPr>
      <w:rFonts w:ascii="Segoe UI Light" w:hAnsi="Segoe UI Light"/>
      <w:color w:val="CC0000"/>
      <w:sz w:val="40"/>
    </w:rPr>
  </w:style>
  <w:style w:type="paragraph" w:styleId="Heading3">
    <w:name w:val="heading 3"/>
    <w:aliases w:val="Heading 3--Publishing"/>
    <w:basedOn w:val="Heading2"/>
    <w:next w:val="BodyText"/>
    <w:link w:val="Heading3Char"/>
    <w:qFormat/>
    <w:rsid w:val="00604127"/>
    <w:pPr>
      <w:outlineLvl w:val="2"/>
    </w:pPr>
    <w:rPr>
      <w:color w:val="538135"/>
      <w:sz w:val="36"/>
    </w:rPr>
  </w:style>
  <w:style w:type="paragraph" w:styleId="Heading4">
    <w:name w:val="heading 4"/>
    <w:aliases w:val="Heading 4--Publishing"/>
    <w:basedOn w:val="Heading2"/>
    <w:next w:val="Normal"/>
    <w:link w:val="Heading4Char"/>
    <w:rsid w:val="00604127"/>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604127"/>
    <w:pPr>
      <w:jc w:val="both"/>
    </w:pPr>
    <w:rPr>
      <w:rFonts w:ascii="Calibri" w:hAnsi="Calibri"/>
    </w:rPr>
  </w:style>
  <w:style w:type="character" w:customStyle="1" w:styleId="Heading1Char">
    <w:name w:val="Heading 1 Char"/>
    <w:aliases w:val="Heading 1--Publishing Char"/>
    <w:basedOn w:val="DefaultParagraphFont"/>
    <w:link w:val="Heading1"/>
    <w:rsid w:val="001B4194"/>
    <w:rPr>
      <w:rFonts w:ascii="Segoe UI Light" w:hAnsi="Segoe UI Light"/>
      <w:b/>
      <w:color w:val="000080"/>
      <w:kern w:val="32"/>
      <w:sz w:val="56"/>
    </w:rPr>
  </w:style>
  <w:style w:type="character" w:customStyle="1" w:styleId="Heading2Char">
    <w:name w:val="Heading 2 Char"/>
    <w:aliases w:val="Heading 2--Publishing Char"/>
    <w:basedOn w:val="DefaultParagraphFont"/>
    <w:link w:val="Heading2"/>
    <w:rsid w:val="001B4194"/>
    <w:rPr>
      <w:rFonts w:ascii="Segoe UI Light" w:hAnsi="Segoe UI Light"/>
      <w:color w:val="CC0000"/>
      <w:sz w:val="40"/>
    </w:rPr>
  </w:style>
  <w:style w:type="character" w:customStyle="1" w:styleId="Heading3Char">
    <w:name w:val="Heading 3 Char"/>
    <w:aliases w:val="Heading 3--Publishing Char"/>
    <w:basedOn w:val="DefaultParagraphFont"/>
    <w:link w:val="Heading3"/>
    <w:rsid w:val="001B4194"/>
    <w:rPr>
      <w:rFonts w:ascii="Segoe UI Light" w:hAnsi="Segoe UI Light"/>
      <w:color w:val="538135"/>
      <w:sz w:val="36"/>
    </w:rPr>
  </w:style>
  <w:style w:type="character" w:customStyle="1" w:styleId="Heading4Char">
    <w:name w:val="Heading 4 Char"/>
    <w:aliases w:val="Heading 4--Publishing Char"/>
    <w:basedOn w:val="DefaultParagraphFont"/>
    <w:link w:val="Heading4"/>
    <w:rsid w:val="001B4194"/>
    <w:rPr>
      <w:rFonts w:ascii="Segoe UI Light" w:hAnsi="Segoe UI Light"/>
      <w:color w:val="CC0000"/>
      <w:sz w:val="40"/>
    </w:rPr>
  </w:style>
  <w:style w:type="paragraph" w:customStyle="1" w:styleId="Intro1stSentence">
    <w:name w:val="Intro 1st Sentence"/>
    <w:basedOn w:val="Normal"/>
    <w:link w:val="Intro1stSentenceChar"/>
    <w:rsid w:val="00604127"/>
    <w:pPr>
      <w:ind w:right="2707"/>
    </w:pPr>
    <w:rPr>
      <w:color w:val="993300"/>
      <w:sz w:val="24"/>
    </w:rPr>
  </w:style>
  <w:style w:type="character" w:customStyle="1" w:styleId="Intro1stSentenceChar">
    <w:name w:val="Intro 1st Sentence Char"/>
    <w:link w:val="Intro1stSentence"/>
    <w:rsid w:val="00604127"/>
    <w:rPr>
      <w:rFonts w:ascii="Verdana" w:hAnsi="Verdana"/>
      <w:color w:val="993300"/>
      <w:sz w:val="24"/>
    </w:rPr>
  </w:style>
  <w:style w:type="paragraph" w:customStyle="1" w:styleId="FigureCaption">
    <w:name w:val="Figure Caption"/>
    <w:basedOn w:val="Normal"/>
    <w:next w:val="BodyText"/>
    <w:link w:val="FigureCaptionChar"/>
    <w:rsid w:val="00604127"/>
    <w:rPr>
      <w:color w:val="1F497D"/>
    </w:rPr>
  </w:style>
  <w:style w:type="character" w:customStyle="1" w:styleId="FigureCaptionChar">
    <w:name w:val="Figure Caption Char"/>
    <w:link w:val="FigureCaption"/>
    <w:rsid w:val="00604127"/>
    <w:rPr>
      <w:rFonts w:ascii="Verdana" w:hAnsi="Verdana"/>
      <w:color w:val="1F497D"/>
    </w:rPr>
  </w:style>
  <w:style w:type="paragraph" w:customStyle="1" w:styleId="SideBar">
    <w:name w:val="SideBar"/>
    <w:basedOn w:val="Normal"/>
    <w:rsid w:val="00604127"/>
    <w:pPr>
      <w:pBdr>
        <w:right w:val="single" w:sz="2" w:space="4" w:color="0000FF"/>
      </w:pBdr>
      <w:ind w:left="720" w:right="5760"/>
    </w:pPr>
    <w:rPr>
      <w:rFonts w:ascii="Calibri" w:hAnsi="Calibri"/>
      <w:color w:val="1F497D"/>
    </w:rPr>
  </w:style>
  <w:style w:type="paragraph" w:customStyle="1" w:styleId="FastFactsHeader">
    <w:name w:val="Fast Facts Header"/>
    <w:basedOn w:val="Normal"/>
    <w:rsid w:val="00604127"/>
    <w:pPr>
      <w:shd w:val="clear" w:color="auto" w:fill="000080"/>
      <w:ind w:left="720" w:right="5760"/>
      <w:jc w:val="center"/>
    </w:pPr>
    <w:rPr>
      <w:rFonts w:ascii="Helvetica" w:hAnsi="Helvetica"/>
      <w:b/>
      <w:color w:val="FFFFFF"/>
      <w:sz w:val="24"/>
    </w:rPr>
  </w:style>
  <w:style w:type="paragraph" w:customStyle="1" w:styleId="AuthorName">
    <w:name w:val="Author Name"/>
    <w:basedOn w:val="Normal"/>
    <w:rsid w:val="00604127"/>
    <w:pPr>
      <w:pBdr>
        <w:right w:val="single" w:sz="4" w:space="4" w:color="0000FF"/>
      </w:pBdr>
      <w:ind w:left="720" w:right="5760"/>
    </w:pPr>
    <w:rPr>
      <w:rFonts w:ascii="Calibri" w:hAnsi="Calibri"/>
      <w:b/>
      <w:color w:val="538135"/>
      <w:sz w:val="24"/>
    </w:rPr>
  </w:style>
  <w:style w:type="paragraph" w:customStyle="1" w:styleId="Bio">
    <w:name w:val="Bio"/>
    <w:basedOn w:val="AuthorName"/>
    <w:rsid w:val="00604127"/>
    <w:rPr>
      <w:b w:val="0"/>
      <w:sz w:val="20"/>
    </w:rPr>
  </w:style>
  <w:style w:type="paragraph" w:customStyle="1" w:styleId="SidebarCaption">
    <w:name w:val="Sidebar Caption"/>
    <w:basedOn w:val="SideBar"/>
    <w:rsid w:val="00604127"/>
    <w:rPr>
      <w:b/>
      <w:sz w:val="24"/>
    </w:rPr>
  </w:style>
  <w:style w:type="paragraph" w:customStyle="1" w:styleId="AuthorEmailandPhone">
    <w:name w:val="Author Email and Phone"/>
    <w:basedOn w:val="AuthorName"/>
    <w:rsid w:val="00604127"/>
    <w:rPr>
      <w:b w:val="0"/>
      <w:sz w:val="20"/>
      <w:u w:val="single"/>
    </w:rPr>
  </w:style>
  <w:style w:type="paragraph" w:customStyle="1" w:styleId="PullQuote">
    <w:name w:val="PullQuote"/>
    <w:basedOn w:val="Normal"/>
    <w:rsid w:val="00604127"/>
    <w:pPr>
      <w:pBdr>
        <w:top w:val="single" w:sz="4" w:space="10" w:color="2F5496"/>
        <w:left w:val="single" w:sz="4" w:space="20" w:color="2F5496"/>
        <w:bottom w:val="single" w:sz="4" w:space="10" w:color="2F5496"/>
        <w:right w:val="single" w:sz="4" w:space="20" w:color="2F5496"/>
      </w:pBdr>
      <w:shd w:val="clear" w:color="auto" w:fill="0070C0"/>
      <w:spacing w:before="240" w:after="240" w:line="288" w:lineRule="auto"/>
      <w:ind w:left="1440" w:right="5040"/>
    </w:pPr>
    <w:rPr>
      <w:rFonts w:ascii="Segoe UI" w:hAnsi="Segoe UI"/>
      <w:color w:val="FFFFFF"/>
      <w:sz w:val="24"/>
    </w:rPr>
  </w:style>
  <w:style w:type="paragraph" w:customStyle="1" w:styleId="CodeSnippet">
    <w:name w:val="Code Snippet"/>
    <w:basedOn w:val="Normal"/>
    <w:rsid w:val="00604127"/>
    <w:pPr>
      <w:shd w:val="clear" w:color="auto" w:fill="F3F3F3"/>
      <w:suppressAutoHyphens/>
      <w:ind w:left="720" w:right="3240"/>
    </w:pPr>
    <w:rPr>
      <w:rFonts w:ascii="Consolas" w:hAnsi="Consolas"/>
      <w:noProof/>
      <w:color w:val="000000"/>
    </w:rPr>
  </w:style>
  <w:style w:type="paragraph" w:customStyle="1" w:styleId="CodeListing">
    <w:name w:val="Code Listing"/>
    <w:basedOn w:val="CodeSnippet"/>
    <w:rsid w:val="00604127"/>
    <w:pPr>
      <w:shd w:val="clear" w:color="auto" w:fill="D9D9D9"/>
      <w:ind w:right="1872"/>
    </w:pPr>
  </w:style>
  <w:style w:type="paragraph" w:customStyle="1" w:styleId="CodeListingHeader">
    <w:name w:val="Code Listing Header"/>
    <w:basedOn w:val="CodeSnippet"/>
    <w:next w:val="CodeListing"/>
    <w:rsid w:val="00604127"/>
    <w:pPr>
      <w:shd w:val="clear" w:color="auto" w:fill="0060A8"/>
      <w:ind w:right="1872"/>
    </w:pPr>
    <w:rPr>
      <w:rFonts w:ascii="Calibri" w:hAnsi="Calibri"/>
      <w:color w:val="FFFFFF"/>
      <w:sz w:val="24"/>
    </w:rPr>
  </w:style>
  <w:style w:type="paragraph" w:customStyle="1" w:styleId="FastFactsText">
    <w:name w:val="Fast Facts Text"/>
    <w:basedOn w:val="FastFactsHeader"/>
    <w:rsid w:val="00604127"/>
    <w:pPr>
      <w:shd w:val="clear" w:color="auto" w:fill="auto"/>
      <w:jc w:val="left"/>
    </w:pPr>
    <w:rPr>
      <w:rFonts w:ascii="Calibri" w:hAnsi="Calibri"/>
      <w:color w:val="666699"/>
      <w:sz w:val="20"/>
    </w:rPr>
  </w:style>
  <w:style w:type="paragraph" w:customStyle="1" w:styleId="Introremaining">
    <w:name w:val="Intro (remaining)"/>
    <w:basedOn w:val="Intro1stSentence"/>
    <w:next w:val="BodyText"/>
    <w:link w:val="IntroremainingChar"/>
    <w:rsid w:val="00604127"/>
    <w:rPr>
      <w:bCs/>
      <w:color w:val="auto"/>
    </w:rPr>
  </w:style>
  <w:style w:type="character" w:customStyle="1" w:styleId="IntroremainingChar">
    <w:name w:val="Intro (remaining) Char"/>
    <w:link w:val="Introremaining"/>
    <w:rsid w:val="00604127"/>
    <w:rPr>
      <w:rFonts w:ascii="Verdana" w:hAnsi="Verdana"/>
      <w:bCs/>
      <w:sz w:val="24"/>
    </w:rPr>
  </w:style>
  <w:style w:type="paragraph" w:customStyle="1" w:styleId="FigureCaptionBold">
    <w:name w:val="Figure Caption + Bold"/>
    <w:basedOn w:val="FigureCaption"/>
    <w:link w:val="FigureCaptionBoldChar"/>
    <w:rsid w:val="00604127"/>
    <w:rPr>
      <w:b/>
      <w:bCs/>
      <w:iCs/>
    </w:rPr>
  </w:style>
  <w:style w:type="character" w:customStyle="1" w:styleId="FigureCaptionBoldChar">
    <w:name w:val="Figure Caption + Bold Char"/>
    <w:link w:val="FigureCaptionBold"/>
    <w:rsid w:val="00604127"/>
    <w:rPr>
      <w:rFonts w:ascii="Verdana" w:hAnsi="Verdana"/>
      <w:b/>
      <w:bCs/>
      <w:iCs/>
      <w:color w:val="1F497D"/>
    </w:rPr>
  </w:style>
  <w:style w:type="paragraph" w:customStyle="1" w:styleId="NumberedBodyText">
    <w:name w:val="Numbered Body Text"/>
    <w:basedOn w:val="BodyText"/>
    <w:rsid w:val="00604127"/>
    <w:pPr>
      <w:numPr>
        <w:numId w:val="1"/>
      </w:numPr>
    </w:pPr>
  </w:style>
  <w:style w:type="paragraph" w:customStyle="1" w:styleId="BullettedBodyText">
    <w:name w:val="Bulletted Body Text"/>
    <w:basedOn w:val="BodyText"/>
    <w:rsid w:val="00604127"/>
    <w:pPr>
      <w:numPr>
        <w:numId w:val="2"/>
      </w:numPr>
    </w:pPr>
  </w:style>
  <w:style w:type="character" w:styleId="Hyperlink">
    <w:name w:val="Hyperlink"/>
    <w:rsid w:val="00604127"/>
    <w:rPr>
      <w:color w:val="0000FF"/>
      <w:u w:val="single"/>
    </w:rPr>
  </w:style>
  <w:style w:type="paragraph" w:customStyle="1" w:styleId="TableHeading">
    <w:name w:val="Table Heading"/>
    <w:basedOn w:val="Normal"/>
    <w:rsid w:val="00604127"/>
    <w:pPr>
      <w:pBdr>
        <w:top w:val="single" w:sz="8" w:space="1" w:color="0060A8"/>
        <w:left w:val="single" w:sz="8" w:space="4" w:color="0060A8"/>
        <w:bottom w:val="single" w:sz="8" w:space="1" w:color="0060A8"/>
        <w:right w:val="single" w:sz="8" w:space="4" w:color="0060A8"/>
      </w:pBdr>
      <w:shd w:val="clear" w:color="auto" w:fill="0060A8"/>
    </w:pPr>
    <w:rPr>
      <w:rFonts w:ascii="Calibri" w:hAnsi="Calibri"/>
      <w:b/>
      <w:color w:val="FFFFFF"/>
    </w:rPr>
  </w:style>
  <w:style w:type="paragraph" w:customStyle="1" w:styleId="TableText">
    <w:name w:val="Table Text"/>
    <w:basedOn w:val="Normal"/>
    <w:rsid w:val="00604127"/>
    <w:pPr>
      <w:shd w:val="clear" w:color="auto" w:fill="DCE6F2"/>
    </w:pPr>
    <w:rPr>
      <w:rFonts w:ascii="Calibri" w:hAnsi="Calibri"/>
    </w:rPr>
  </w:style>
  <w:style w:type="paragraph" w:customStyle="1" w:styleId="TableCaption">
    <w:name w:val="Table Caption"/>
    <w:basedOn w:val="FigureCaption"/>
    <w:rsid w:val="00604127"/>
  </w:style>
  <w:style w:type="paragraph" w:styleId="BalloonText">
    <w:name w:val="Balloon Text"/>
    <w:basedOn w:val="Normal"/>
    <w:link w:val="BalloonTextChar"/>
    <w:uiPriority w:val="99"/>
    <w:semiHidden/>
    <w:unhideWhenUsed/>
    <w:rsid w:val="00604127"/>
    <w:rPr>
      <w:rFonts w:ascii="Tahoma" w:hAnsi="Tahoma" w:cs="Tahoma"/>
      <w:sz w:val="16"/>
      <w:szCs w:val="16"/>
    </w:rPr>
  </w:style>
  <w:style w:type="character" w:customStyle="1" w:styleId="BalloonTextChar">
    <w:name w:val="Balloon Text Char"/>
    <w:link w:val="BalloonText"/>
    <w:uiPriority w:val="99"/>
    <w:semiHidden/>
    <w:rsid w:val="00604127"/>
    <w:rPr>
      <w:rFonts w:ascii="Tahoma" w:hAnsi="Tahoma" w:cs="Tahoma"/>
      <w:sz w:val="16"/>
      <w:szCs w:val="16"/>
    </w:rPr>
  </w:style>
  <w:style w:type="paragraph" w:styleId="ListParagraph">
    <w:name w:val="List Paragraph"/>
    <w:basedOn w:val="Normal"/>
    <w:qFormat/>
    <w:rsid w:val="00604127"/>
    <w:pPr>
      <w:ind w:left="720"/>
    </w:pPr>
  </w:style>
  <w:style w:type="table" w:styleId="TableGrid">
    <w:name w:val="Table Grid"/>
    <w:basedOn w:val="TableNormal"/>
    <w:uiPriority w:val="59"/>
    <w:rsid w:val="00604127"/>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CommentReference">
    <w:name w:val="annotation reference"/>
    <w:uiPriority w:val="99"/>
    <w:semiHidden/>
    <w:unhideWhenUsed/>
    <w:rsid w:val="00604127"/>
    <w:rPr>
      <w:sz w:val="16"/>
      <w:szCs w:val="16"/>
    </w:rPr>
  </w:style>
  <w:style w:type="paragraph" w:styleId="CommentText">
    <w:name w:val="annotation text"/>
    <w:basedOn w:val="Normal"/>
    <w:link w:val="CommentTextChar"/>
    <w:uiPriority w:val="99"/>
    <w:semiHidden/>
    <w:unhideWhenUsed/>
    <w:rsid w:val="00604127"/>
  </w:style>
  <w:style w:type="character" w:customStyle="1" w:styleId="CommentTextChar">
    <w:name w:val="Comment Text Char"/>
    <w:link w:val="CommentText"/>
    <w:uiPriority w:val="99"/>
    <w:semiHidden/>
    <w:rsid w:val="00604127"/>
    <w:rPr>
      <w:rFonts w:ascii="Verdana" w:hAnsi="Verdana"/>
    </w:rPr>
  </w:style>
  <w:style w:type="paragraph" w:styleId="CommentSubject">
    <w:name w:val="annotation subject"/>
    <w:basedOn w:val="CommentText"/>
    <w:next w:val="CommentText"/>
    <w:link w:val="CommentSubjectChar"/>
    <w:uiPriority w:val="99"/>
    <w:semiHidden/>
    <w:unhideWhenUsed/>
    <w:rsid w:val="00604127"/>
    <w:rPr>
      <w:b/>
      <w:bCs/>
    </w:rPr>
  </w:style>
  <w:style w:type="character" w:customStyle="1" w:styleId="CommentSubjectChar">
    <w:name w:val="Comment Subject Char"/>
    <w:link w:val="CommentSubject"/>
    <w:uiPriority w:val="99"/>
    <w:semiHidden/>
    <w:rsid w:val="00604127"/>
    <w:rPr>
      <w:rFonts w:ascii="Verdana" w:hAnsi="Verdana"/>
      <w:b/>
      <w:bCs/>
    </w:rPr>
  </w:style>
  <w:style w:type="paragraph" w:customStyle="1" w:styleId="Figure">
    <w:name w:val="Figure"/>
    <w:basedOn w:val="BodyText"/>
    <w:next w:val="FigureCaption"/>
    <w:qFormat/>
    <w:rsid w:val="00604127"/>
  </w:style>
  <w:style w:type="character" w:styleId="UnresolvedMention">
    <w:name w:val="Unresolved Mention"/>
    <w:basedOn w:val="DefaultParagraphFont"/>
    <w:uiPriority w:val="99"/>
    <w:semiHidden/>
    <w:unhideWhenUsed/>
    <w:rsid w:val="00F763D1"/>
    <w:rPr>
      <w:color w:val="808080"/>
      <w:shd w:val="clear" w:color="auto" w:fill="E6E6E6"/>
    </w:rPr>
  </w:style>
  <w:style w:type="paragraph" w:styleId="Header">
    <w:name w:val="header"/>
    <w:basedOn w:val="Normal"/>
    <w:link w:val="HeaderChar"/>
    <w:uiPriority w:val="99"/>
    <w:unhideWhenUsed/>
    <w:rsid w:val="00911B88"/>
    <w:pPr>
      <w:tabs>
        <w:tab w:val="center" w:pos="4680"/>
        <w:tab w:val="right" w:pos="9360"/>
      </w:tabs>
    </w:pPr>
  </w:style>
  <w:style w:type="character" w:customStyle="1" w:styleId="HeaderChar">
    <w:name w:val="Header Char"/>
    <w:basedOn w:val="DefaultParagraphFont"/>
    <w:link w:val="Header"/>
    <w:uiPriority w:val="99"/>
    <w:rsid w:val="00911B88"/>
    <w:rPr>
      <w:rFonts w:ascii="Verdana" w:hAnsi="Verdana"/>
    </w:rPr>
  </w:style>
  <w:style w:type="paragraph" w:styleId="Footer">
    <w:name w:val="footer"/>
    <w:basedOn w:val="Normal"/>
    <w:link w:val="FooterChar"/>
    <w:uiPriority w:val="99"/>
    <w:unhideWhenUsed/>
    <w:rsid w:val="00911B88"/>
    <w:pPr>
      <w:tabs>
        <w:tab w:val="center" w:pos="4680"/>
        <w:tab w:val="right" w:pos="9360"/>
      </w:tabs>
    </w:pPr>
  </w:style>
  <w:style w:type="character" w:customStyle="1" w:styleId="FooterChar">
    <w:name w:val="Footer Char"/>
    <w:basedOn w:val="DefaultParagraphFont"/>
    <w:link w:val="Footer"/>
    <w:uiPriority w:val="99"/>
    <w:rsid w:val="00911B88"/>
    <w:rPr>
      <w:rFonts w:ascii="Verdana" w:hAnsi="Verdana"/>
    </w:rPr>
  </w:style>
  <w:style w:type="paragraph" w:customStyle="1" w:styleId="Boy">
    <w:name w:val="Boy"/>
    <w:basedOn w:val="BullettedBodyText"/>
    <w:rsid w:val="008F7BE4"/>
  </w:style>
  <w:style w:type="paragraph" w:styleId="NormalWeb">
    <w:name w:val="Normal (Web)"/>
    <w:basedOn w:val="Normal"/>
    <w:uiPriority w:val="99"/>
    <w:semiHidden/>
    <w:unhideWhenUsed/>
    <w:rsid w:val="007B6DA9"/>
    <w:pPr>
      <w:spacing w:before="100" w:beforeAutospacing="1" w:after="100" w:afterAutospacing="1"/>
    </w:pPr>
    <w:rPr>
      <w:szCs w:val="24"/>
    </w:rPr>
  </w:style>
  <w:style w:type="paragraph" w:customStyle="1" w:styleId="BulletedList--Publishing">
    <w:name w:val="Bulleted List--Publishing"/>
    <w:basedOn w:val="ListParagraph"/>
    <w:autoRedefine/>
    <w:qFormat/>
    <w:rsid w:val="001B4194"/>
    <w:pPr>
      <w:numPr>
        <w:numId w:val="29"/>
      </w:numPr>
      <w:spacing w:after="40" w:line="360" w:lineRule="auto"/>
    </w:pPr>
  </w:style>
  <w:style w:type="paragraph" w:customStyle="1" w:styleId="BulletedList">
    <w:name w:val="Bulleted List"/>
    <w:aliases w:val="Nested--Publishing"/>
    <w:basedOn w:val="ListParagraph"/>
    <w:qFormat/>
    <w:rsid w:val="001B4194"/>
    <w:pPr>
      <w:numPr>
        <w:ilvl w:val="1"/>
        <w:numId w:val="29"/>
      </w:numPr>
      <w:spacing w:after="40"/>
    </w:pPr>
  </w:style>
  <w:style w:type="paragraph" w:styleId="Quote">
    <w:name w:val="Quote"/>
    <w:aliases w:val="Quote--Publishing"/>
    <w:basedOn w:val="Normal"/>
    <w:next w:val="Normal"/>
    <w:link w:val="QuoteChar"/>
    <w:qFormat/>
    <w:rsid w:val="001B4194"/>
    <w:pPr>
      <w:spacing w:before="200" w:line="360" w:lineRule="auto"/>
      <w:ind w:left="864" w:right="864"/>
    </w:pPr>
    <w:rPr>
      <w:i/>
      <w:iCs/>
      <w:color w:val="404040" w:themeColor="text1" w:themeTint="BF"/>
      <w:sz w:val="22"/>
    </w:rPr>
  </w:style>
  <w:style w:type="character" w:customStyle="1" w:styleId="QuoteChar">
    <w:name w:val="Quote Char"/>
    <w:aliases w:val="Quote--Publishing Char"/>
    <w:basedOn w:val="DefaultParagraphFont"/>
    <w:link w:val="Quote"/>
    <w:rsid w:val="001B4194"/>
    <w:rPr>
      <w:rFonts w:eastAsiaTheme="minorHAnsi" w:cstheme="minorBidi"/>
      <w:i/>
      <w:iCs/>
      <w:color w:val="404040" w:themeColor="text1" w:themeTint="BF"/>
      <w:sz w:val="22"/>
      <w:szCs w:val="22"/>
    </w:rPr>
  </w:style>
  <w:style w:type="character" w:styleId="FollowedHyperlink">
    <w:name w:val="FollowedHyperlink"/>
    <w:basedOn w:val="DefaultParagraphFont"/>
    <w:uiPriority w:val="99"/>
    <w:semiHidden/>
    <w:unhideWhenUsed/>
    <w:rsid w:val="00FF3837"/>
    <w:rPr>
      <w:color w:val="954F72" w:themeColor="followedHyperlink"/>
      <w:u w:val="single"/>
    </w:rPr>
  </w:style>
  <w:style w:type="paragraph" w:customStyle="1" w:styleId="Sid">
    <w:name w:val="Sid"/>
    <w:basedOn w:val="SidebarCaption"/>
    <w:qFormat/>
    <w:rsid w:val="006E571D"/>
  </w:style>
  <w:style w:type="paragraph" w:customStyle="1" w:styleId="FirstParagraph">
    <w:name w:val="First Paragraph"/>
    <w:basedOn w:val="BodyText"/>
    <w:next w:val="BodyText"/>
    <w:qFormat/>
    <w:rsid w:val="00E4684E"/>
    <w:pPr>
      <w:spacing w:before="180" w:after="180"/>
      <w:jc w:val="left"/>
    </w:pPr>
    <w:rPr>
      <w:rFonts w:asciiTheme="minorHAnsi" w:eastAsiaTheme="minorHAnsi" w:hAnsiTheme="minorHAnsi" w:cstheme="minorBidi"/>
      <w:sz w:val="24"/>
      <w:szCs w:val="24"/>
    </w:rPr>
  </w:style>
  <w:style w:type="paragraph" w:customStyle="1" w:styleId="Compact">
    <w:name w:val="Compact"/>
    <w:basedOn w:val="BodyText"/>
    <w:qFormat/>
    <w:rsid w:val="00E4684E"/>
    <w:pPr>
      <w:spacing w:before="36" w:after="36"/>
      <w:jc w:val="left"/>
    </w:pPr>
    <w:rPr>
      <w:rFonts w:asciiTheme="minorHAnsi" w:eastAsiaTheme="minorHAnsi" w:hAnsiTheme="minorHAnsi" w:cstheme="minorBidi"/>
      <w:sz w:val="24"/>
      <w:szCs w:val="24"/>
    </w:rPr>
  </w:style>
  <w:style w:type="paragraph" w:styleId="Bibliography">
    <w:name w:val="Bibliography"/>
    <w:basedOn w:val="Normal"/>
    <w:qFormat/>
    <w:rsid w:val="00E4684E"/>
    <w:pPr>
      <w:spacing w:after="200"/>
    </w:pPr>
    <w:rPr>
      <w:rFonts w:asciiTheme="minorHAnsi" w:eastAsiaTheme="minorHAnsi" w:hAnsiTheme="minorHAnsi" w:cstheme="minorBidi"/>
      <w:sz w:val="24"/>
      <w:szCs w:val="24"/>
    </w:rPr>
  </w:style>
  <w:style w:type="paragraph" w:styleId="FootnoteText">
    <w:name w:val="footnote text"/>
    <w:basedOn w:val="Normal"/>
    <w:link w:val="FootnoteTextChar"/>
    <w:uiPriority w:val="9"/>
    <w:unhideWhenUsed/>
    <w:qFormat/>
    <w:rsid w:val="00E4684E"/>
    <w:pPr>
      <w:spacing w:after="200"/>
    </w:pPr>
    <w:rPr>
      <w:rFonts w:asciiTheme="minorHAnsi" w:eastAsiaTheme="minorHAnsi" w:hAnsiTheme="minorHAnsi" w:cstheme="minorBidi"/>
      <w:sz w:val="24"/>
      <w:szCs w:val="24"/>
    </w:rPr>
  </w:style>
  <w:style w:type="character" w:customStyle="1" w:styleId="FootnoteTextChar">
    <w:name w:val="Footnote Text Char"/>
    <w:basedOn w:val="DefaultParagraphFont"/>
    <w:link w:val="FootnoteText"/>
    <w:uiPriority w:val="9"/>
    <w:rsid w:val="00E4684E"/>
    <w:rPr>
      <w:rFonts w:asciiTheme="minorHAnsi" w:eastAsiaTheme="minorHAnsi" w:hAnsiTheme="minorHAnsi" w:cstheme="minorBidi"/>
      <w:sz w:val="24"/>
      <w:szCs w:val="24"/>
    </w:rPr>
  </w:style>
  <w:style w:type="paragraph" w:styleId="Caption">
    <w:name w:val="caption"/>
    <w:basedOn w:val="Normal"/>
    <w:link w:val="CaptionChar"/>
    <w:rsid w:val="00E4684E"/>
    <w:pPr>
      <w:spacing w:after="120"/>
    </w:pPr>
    <w:rPr>
      <w:rFonts w:asciiTheme="minorHAnsi" w:eastAsiaTheme="minorHAnsi" w:hAnsiTheme="minorHAnsi" w:cstheme="minorBidi"/>
      <w:i/>
      <w:sz w:val="24"/>
      <w:szCs w:val="24"/>
    </w:rPr>
  </w:style>
  <w:style w:type="paragraph" w:customStyle="1" w:styleId="FigurewithCaption">
    <w:name w:val="Figure with Caption"/>
    <w:basedOn w:val="Figure"/>
    <w:rsid w:val="00E4684E"/>
    <w:pPr>
      <w:spacing w:after="200"/>
      <w:jc w:val="left"/>
    </w:pPr>
    <w:rPr>
      <w:rFonts w:asciiTheme="minorHAnsi" w:eastAsiaTheme="minorHAnsi" w:hAnsiTheme="minorHAnsi" w:cstheme="minorBidi"/>
      <w:sz w:val="24"/>
      <w:szCs w:val="24"/>
    </w:rPr>
  </w:style>
  <w:style w:type="character" w:customStyle="1" w:styleId="CaptionChar">
    <w:name w:val="Caption Char"/>
    <w:basedOn w:val="DefaultParagraphFont"/>
    <w:link w:val="Caption"/>
    <w:rsid w:val="00E4684E"/>
    <w:rPr>
      <w:rFonts w:asciiTheme="minorHAnsi" w:eastAsiaTheme="minorHAnsi" w:hAnsiTheme="minorHAnsi" w:cstheme="minorBidi"/>
      <w:i/>
      <w:sz w:val="24"/>
      <w:szCs w:val="24"/>
    </w:rPr>
  </w:style>
  <w:style w:type="character" w:styleId="FootnoteReference">
    <w:name w:val="footnote reference"/>
    <w:basedOn w:val="CaptionChar"/>
    <w:rsid w:val="00E4684E"/>
    <w:rPr>
      <w:rFonts w:asciiTheme="minorHAnsi" w:eastAsiaTheme="minorHAnsi" w:hAnsiTheme="minorHAnsi" w:cstheme="minorBidi"/>
      <w:i/>
      <w:sz w:val="24"/>
      <w:szCs w:val="24"/>
      <w:vertAlign w:val="superscript"/>
    </w:rPr>
  </w:style>
  <w:style w:type="table" w:styleId="GridTable1Light">
    <w:name w:val="Grid Table 1 Light"/>
    <w:basedOn w:val="TableNormal"/>
    <w:rsid w:val="00E4684E"/>
    <w:rPr>
      <w:rFonts w:asciiTheme="minorHAnsi" w:eastAsiaTheme="minorHAnsi" w:hAnsiTheme="minorHAnsi" w:cstheme="minorBidi"/>
      <w:sz w:val="24"/>
      <w:szCs w:val="24"/>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BodyTextChar">
    <w:name w:val="Body Text Char"/>
    <w:basedOn w:val="DefaultParagraphFont"/>
    <w:link w:val="BodyText"/>
    <w:rsid w:val="00E303C9"/>
    <w:rPr>
      <w:rFonts w:ascii="Calibri" w:hAnsi="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790705">
      <w:bodyDiv w:val="1"/>
      <w:marLeft w:val="0"/>
      <w:marRight w:val="0"/>
      <w:marTop w:val="0"/>
      <w:marBottom w:val="0"/>
      <w:divBdr>
        <w:top w:val="none" w:sz="0" w:space="0" w:color="auto"/>
        <w:left w:val="none" w:sz="0" w:space="0" w:color="auto"/>
        <w:bottom w:val="none" w:sz="0" w:space="0" w:color="auto"/>
        <w:right w:val="none" w:sz="0" w:space="0" w:color="auto"/>
      </w:divBdr>
    </w:div>
    <w:div w:id="141387658">
      <w:bodyDiv w:val="1"/>
      <w:marLeft w:val="0"/>
      <w:marRight w:val="0"/>
      <w:marTop w:val="0"/>
      <w:marBottom w:val="0"/>
      <w:divBdr>
        <w:top w:val="none" w:sz="0" w:space="0" w:color="auto"/>
        <w:left w:val="none" w:sz="0" w:space="0" w:color="auto"/>
        <w:bottom w:val="none" w:sz="0" w:space="0" w:color="auto"/>
        <w:right w:val="none" w:sz="0" w:space="0" w:color="auto"/>
      </w:divBdr>
    </w:div>
    <w:div w:id="194587955">
      <w:bodyDiv w:val="1"/>
      <w:marLeft w:val="0"/>
      <w:marRight w:val="0"/>
      <w:marTop w:val="0"/>
      <w:marBottom w:val="0"/>
      <w:divBdr>
        <w:top w:val="none" w:sz="0" w:space="0" w:color="auto"/>
        <w:left w:val="none" w:sz="0" w:space="0" w:color="auto"/>
        <w:bottom w:val="none" w:sz="0" w:space="0" w:color="auto"/>
        <w:right w:val="none" w:sz="0" w:space="0" w:color="auto"/>
      </w:divBdr>
    </w:div>
    <w:div w:id="221647548">
      <w:bodyDiv w:val="1"/>
      <w:marLeft w:val="0"/>
      <w:marRight w:val="0"/>
      <w:marTop w:val="0"/>
      <w:marBottom w:val="0"/>
      <w:divBdr>
        <w:top w:val="none" w:sz="0" w:space="0" w:color="auto"/>
        <w:left w:val="none" w:sz="0" w:space="0" w:color="auto"/>
        <w:bottom w:val="none" w:sz="0" w:space="0" w:color="auto"/>
        <w:right w:val="none" w:sz="0" w:space="0" w:color="auto"/>
      </w:divBdr>
    </w:div>
    <w:div w:id="268509698">
      <w:bodyDiv w:val="1"/>
      <w:marLeft w:val="0"/>
      <w:marRight w:val="0"/>
      <w:marTop w:val="0"/>
      <w:marBottom w:val="0"/>
      <w:divBdr>
        <w:top w:val="none" w:sz="0" w:space="0" w:color="auto"/>
        <w:left w:val="none" w:sz="0" w:space="0" w:color="auto"/>
        <w:bottom w:val="none" w:sz="0" w:space="0" w:color="auto"/>
        <w:right w:val="none" w:sz="0" w:space="0" w:color="auto"/>
      </w:divBdr>
    </w:div>
    <w:div w:id="364600157">
      <w:bodyDiv w:val="1"/>
      <w:marLeft w:val="0"/>
      <w:marRight w:val="0"/>
      <w:marTop w:val="0"/>
      <w:marBottom w:val="0"/>
      <w:divBdr>
        <w:top w:val="none" w:sz="0" w:space="0" w:color="auto"/>
        <w:left w:val="none" w:sz="0" w:space="0" w:color="auto"/>
        <w:bottom w:val="none" w:sz="0" w:space="0" w:color="auto"/>
        <w:right w:val="none" w:sz="0" w:space="0" w:color="auto"/>
      </w:divBdr>
    </w:div>
    <w:div w:id="409616472">
      <w:bodyDiv w:val="1"/>
      <w:marLeft w:val="0"/>
      <w:marRight w:val="0"/>
      <w:marTop w:val="0"/>
      <w:marBottom w:val="0"/>
      <w:divBdr>
        <w:top w:val="none" w:sz="0" w:space="0" w:color="auto"/>
        <w:left w:val="none" w:sz="0" w:space="0" w:color="auto"/>
        <w:bottom w:val="none" w:sz="0" w:space="0" w:color="auto"/>
        <w:right w:val="none" w:sz="0" w:space="0" w:color="auto"/>
      </w:divBdr>
    </w:div>
    <w:div w:id="570771532">
      <w:bodyDiv w:val="1"/>
      <w:marLeft w:val="0"/>
      <w:marRight w:val="0"/>
      <w:marTop w:val="0"/>
      <w:marBottom w:val="0"/>
      <w:divBdr>
        <w:top w:val="none" w:sz="0" w:space="0" w:color="auto"/>
        <w:left w:val="none" w:sz="0" w:space="0" w:color="auto"/>
        <w:bottom w:val="none" w:sz="0" w:space="0" w:color="auto"/>
        <w:right w:val="none" w:sz="0" w:space="0" w:color="auto"/>
      </w:divBdr>
    </w:div>
    <w:div w:id="595986832">
      <w:bodyDiv w:val="1"/>
      <w:marLeft w:val="0"/>
      <w:marRight w:val="0"/>
      <w:marTop w:val="0"/>
      <w:marBottom w:val="0"/>
      <w:divBdr>
        <w:top w:val="none" w:sz="0" w:space="0" w:color="auto"/>
        <w:left w:val="none" w:sz="0" w:space="0" w:color="auto"/>
        <w:bottom w:val="none" w:sz="0" w:space="0" w:color="auto"/>
        <w:right w:val="none" w:sz="0" w:space="0" w:color="auto"/>
      </w:divBdr>
    </w:div>
    <w:div w:id="727604869">
      <w:bodyDiv w:val="1"/>
      <w:marLeft w:val="0"/>
      <w:marRight w:val="0"/>
      <w:marTop w:val="0"/>
      <w:marBottom w:val="0"/>
      <w:divBdr>
        <w:top w:val="none" w:sz="0" w:space="0" w:color="auto"/>
        <w:left w:val="none" w:sz="0" w:space="0" w:color="auto"/>
        <w:bottom w:val="none" w:sz="0" w:space="0" w:color="auto"/>
        <w:right w:val="none" w:sz="0" w:space="0" w:color="auto"/>
      </w:divBdr>
    </w:div>
    <w:div w:id="793056456">
      <w:bodyDiv w:val="1"/>
      <w:marLeft w:val="0"/>
      <w:marRight w:val="0"/>
      <w:marTop w:val="0"/>
      <w:marBottom w:val="0"/>
      <w:divBdr>
        <w:top w:val="none" w:sz="0" w:space="0" w:color="auto"/>
        <w:left w:val="none" w:sz="0" w:space="0" w:color="auto"/>
        <w:bottom w:val="none" w:sz="0" w:space="0" w:color="auto"/>
        <w:right w:val="none" w:sz="0" w:space="0" w:color="auto"/>
      </w:divBdr>
    </w:div>
    <w:div w:id="798182982">
      <w:bodyDiv w:val="1"/>
      <w:marLeft w:val="0"/>
      <w:marRight w:val="0"/>
      <w:marTop w:val="0"/>
      <w:marBottom w:val="0"/>
      <w:divBdr>
        <w:top w:val="none" w:sz="0" w:space="0" w:color="auto"/>
        <w:left w:val="none" w:sz="0" w:space="0" w:color="auto"/>
        <w:bottom w:val="none" w:sz="0" w:space="0" w:color="auto"/>
        <w:right w:val="none" w:sz="0" w:space="0" w:color="auto"/>
      </w:divBdr>
      <w:divsChild>
        <w:div w:id="1317414485">
          <w:marLeft w:val="0"/>
          <w:marRight w:val="0"/>
          <w:marTop w:val="0"/>
          <w:marBottom w:val="0"/>
          <w:divBdr>
            <w:top w:val="none" w:sz="0" w:space="0" w:color="auto"/>
            <w:left w:val="none" w:sz="0" w:space="0" w:color="auto"/>
            <w:bottom w:val="none" w:sz="0" w:space="0" w:color="auto"/>
            <w:right w:val="none" w:sz="0" w:space="0" w:color="auto"/>
          </w:divBdr>
        </w:div>
      </w:divsChild>
    </w:div>
    <w:div w:id="848717177">
      <w:bodyDiv w:val="1"/>
      <w:marLeft w:val="0"/>
      <w:marRight w:val="0"/>
      <w:marTop w:val="0"/>
      <w:marBottom w:val="0"/>
      <w:divBdr>
        <w:top w:val="none" w:sz="0" w:space="0" w:color="auto"/>
        <w:left w:val="none" w:sz="0" w:space="0" w:color="auto"/>
        <w:bottom w:val="none" w:sz="0" w:space="0" w:color="auto"/>
        <w:right w:val="none" w:sz="0" w:space="0" w:color="auto"/>
      </w:divBdr>
    </w:div>
    <w:div w:id="988051132">
      <w:bodyDiv w:val="1"/>
      <w:marLeft w:val="0"/>
      <w:marRight w:val="0"/>
      <w:marTop w:val="0"/>
      <w:marBottom w:val="0"/>
      <w:divBdr>
        <w:top w:val="none" w:sz="0" w:space="0" w:color="auto"/>
        <w:left w:val="none" w:sz="0" w:space="0" w:color="auto"/>
        <w:bottom w:val="none" w:sz="0" w:space="0" w:color="auto"/>
        <w:right w:val="none" w:sz="0" w:space="0" w:color="auto"/>
      </w:divBdr>
    </w:div>
    <w:div w:id="1036734314">
      <w:bodyDiv w:val="1"/>
      <w:marLeft w:val="0"/>
      <w:marRight w:val="0"/>
      <w:marTop w:val="0"/>
      <w:marBottom w:val="0"/>
      <w:divBdr>
        <w:top w:val="none" w:sz="0" w:space="0" w:color="auto"/>
        <w:left w:val="none" w:sz="0" w:space="0" w:color="auto"/>
        <w:bottom w:val="none" w:sz="0" w:space="0" w:color="auto"/>
        <w:right w:val="none" w:sz="0" w:space="0" w:color="auto"/>
      </w:divBdr>
    </w:div>
    <w:div w:id="1162425582">
      <w:bodyDiv w:val="1"/>
      <w:marLeft w:val="0"/>
      <w:marRight w:val="0"/>
      <w:marTop w:val="0"/>
      <w:marBottom w:val="0"/>
      <w:divBdr>
        <w:top w:val="none" w:sz="0" w:space="0" w:color="auto"/>
        <w:left w:val="none" w:sz="0" w:space="0" w:color="auto"/>
        <w:bottom w:val="none" w:sz="0" w:space="0" w:color="auto"/>
        <w:right w:val="none" w:sz="0" w:space="0" w:color="auto"/>
      </w:divBdr>
    </w:div>
    <w:div w:id="1521310288">
      <w:bodyDiv w:val="1"/>
      <w:marLeft w:val="0"/>
      <w:marRight w:val="0"/>
      <w:marTop w:val="0"/>
      <w:marBottom w:val="0"/>
      <w:divBdr>
        <w:top w:val="none" w:sz="0" w:space="0" w:color="auto"/>
        <w:left w:val="none" w:sz="0" w:space="0" w:color="auto"/>
        <w:bottom w:val="none" w:sz="0" w:space="0" w:color="auto"/>
        <w:right w:val="none" w:sz="0" w:space="0" w:color="auto"/>
      </w:divBdr>
    </w:div>
    <w:div w:id="1605377978">
      <w:bodyDiv w:val="1"/>
      <w:marLeft w:val="0"/>
      <w:marRight w:val="0"/>
      <w:marTop w:val="0"/>
      <w:marBottom w:val="0"/>
      <w:divBdr>
        <w:top w:val="none" w:sz="0" w:space="0" w:color="auto"/>
        <w:left w:val="none" w:sz="0" w:space="0" w:color="auto"/>
        <w:bottom w:val="none" w:sz="0" w:space="0" w:color="auto"/>
        <w:right w:val="none" w:sz="0" w:space="0" w:color="auto"/>
      </w:divBdr>
    </w:div>
    <w:div w:id="1612127702">
      <w:bodyDiv w:val="1"/>
      <w:marLeft w:val="0"/>
      <w:marRight w:val="0"/>
      <w:marTop w:val="0"/>
      <w:marBottom w:val="0"/>
      <w:divBdr>
        <w:top w:val="none" w:sz="0" w:space="0" w:color="auto"/>
        <w:left w:val="none" w:sz="0" w:space="0" w:color="auto"/>
        <w:bottom w:val="none" w:sz="0" w:space="0" w:color="auto"/>
        <w:right w:val="none" w:sz="0" w:space="0" w:color="auto"/>
      </w:divBdr>
    </w:div>
    <w:div w:id="1619681857">
      <w:bodyDiv w:val="1"/>
      <w:marLeft w:val="0"/>
      <w:marRight w:val="0"/>
      <w:marTop w:val="0"/>
      <w:marBottom w:val="0"/>
      <w:divBdr>
        <w:top w:val="none" w:sz="0" w:space="0" w:color="auto"/>
        <w:left w:val="none" w:sz="0" w:space="0" w:color="auto"/>
        <w:bottom w:val="none" w:sz="0" w:space="0" w:color="auto"/>
        <w:right w:val="none" w:sz="0" w:space="0" w:color="auto"/>
      </w:divBdr>
    </w:div>
    <w:div w:id="1630089870">
      <w:bodyDiv w:val="1"/>
      <w:marLeft w:val="0"/>
      <w:marRight w:val="0"/>
      <w:marTop w:val="0"/>
      <w:marBottom w:val="0"/>
      <w:divBdr>
        <w:top w:val="none" w:sz="0" w:space="0" w:color="auto"/>
        <w:left w:val="none" w:sz="0" w:space="0" w:color="auto"/>
        <w:bottom w:val="none" w:sz="0" w:space="0" w:color="auto"/>
        <w:right w:val="none" w:sz="0" w:space="0" w:color="auto"/>
      </w:divBdr>
    </w:div>
    <w:div w:id="1711104250">
      <w:bodyDiv w:val="1"/>
      <w:marLeft w:val="0"/>
      <w:marRight w:val="0"/>
      <w:marTop w:val="0"/>
      <w:marBottom w:val="0"/>
      <w:divBdr>
        <w:top w:val="none" w:sz="0" w:space="0" w:color="auto"/>
        <w:left w:val="none" w:sz="0" w:space="0" w:color="auto"/>
        <w:bottom w:val="none" w:sz="0" w:space="0" w:color="auto"/>
        <w:right w:val="none" w:sz="0" w:space="0" w:color="auto"/>
      </w:divBdr>
    </w:div>
    <w:div w:id="1735590969">
      <w:bodyDiv w:val="1"/>
      <w:marLeft w:val="0"/>
      <w:marRight w:val="0"/>
      <w:marTop w:val="0"/>
      <w:marBottom w:val="0"/>
      <w:divBdr>
        <w:top w:val="none" w:sz="0" w:space="0" w:color="auto"/>
        <w:left w:val="none" w:sz="0" w:space="0" w:color="auto"/>
        <w:bottom w:val="none" w:sz="0" w:space="0" w:color="auto"/>
        <w:right w:val="none" w:sz="0" w:space="0" w:color="auto"/>
      </w:divBdr>
    </w:div>
    <w:div w:id="1950161085">
      <w:bodyDiv w:val="1"/>
      <w:marLeft w:val="0"/>
      <w:marRight w:val="0"/>
      <w:marTop w:val="0"/>
      <w:marBottom w:val="0"/>
      <w:divBdr>
        <w:top w:val="none" w:sz="0" w:space="0" w:color="auto"/>
        <w:left w:val="none" w:sz="0" w:space="0" w:color="auto"/>
        <w:bottom w:val="none" w:sz="0" w:space="0" w:color="auto"/>
        <w:right w:val="none" w:sz="0" w:space="0" w:color="auto"/>
      </w:divBdr>
    </w:div>
    <w:div w:id="1988120769">
      <w:bodyDiv w:val="1"/>
      <w:marLeft w:val="0"/>
      <w:marRight w:val="0"/>
      <w:marTop w:val="0"/>
      <w:marBottom w:val="0"/>
      <w:divBdr>
        <w:top w:val="none" w:sz="0" w:space="0" w:color="auto"/>
        <w:left w:val="none" w:sz="0" w:space="0" w:color="auto"/>
        <w:bottom w:val="none" w:sz="0" w:space="0" w:color="auto"/>
        <w:right w:val="none" w:sz="0" w:space="0" w:color="auto"/>
      </w:divBdr>
    </w:div>
    <w:div w:id="20480979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Visio_Drawing.vsdx"/><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elanie%20Spiller\AppData\Roaming\Microsoft\Templates\CODE%20Magazine%20Style%20Guide%20and%20Template%202014.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A4D07DAEB0B2D845A42B262E083EDB6C" ma:contentTypeVersion="8" ma:contentTypeDescription="Create a new document." ma:contentTypeScope="" ma:versionID="e8ab0fc0a4fe7a781d08b7f8e19ce704">
  <xsd:schema xmlns:xsd="http://www.w3.org/2001/XMLSchema" xmlns:xs="http://www.w3.org/2001/XMLSchema" xmlns:p="http://schemas.microsoft.com/office/2006/metadata/properties" xmlns:ns2="b61327b7-bc8d-4171-a260-72d975658d33" xmlns:ns3="f183b691-3857-49fb-8a6b-de90e00c7808" targetNamespace="http://schemas.microsoft.com/office/2006/metadata/properties" ma:root="true" ma:fieldsID="d8dda064533af7e1c1258eaf4e0ca24b" ns2:_="" ns3:_="">
    <xsd:import namespace="b61327b7-bc8d-4171-a260-72d975658d33"/>
    <xsd:import namespace="f183b691-3857-49fb-8a6b-de90e00c7808"/>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61327b7-bc8d-4171-a260-72d975658d3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183b691-3857-49fb-8a6b-de90e00c7808"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b:Source>
    <b:Tag>Kim13</b:Tag>
    <b:SourceType>InternetSite</b:SourceType>
    <b:Guid>{125E1473-73D0-41E3-B986-28BD8B754C1A}</b:Guid>
    <b:Author>
      <b:Author>
        <b:NameList xmlns:msxsl="urn:schemas-microsoft-com:xslt" xmlns:b="http://schemas.openxmlformats.org/officeDocument/2006/bibliography">
          <b:Person>
            <b:Last>Kim</b:Last>
            <b:First>Gene</b:First>
            <b:Middle/>
          </b:Person>
          <b:Person>
            <b:Last>Behr</b:Last>
            <b:First>Kevin</b:First>
            <b:Middle/>
          </b:Person>
          <b:Person>
            <b:Last>Spafford</b:Last>
            <b:First>George</b:First>
            <b:Middle/>
          </b:Person>
        </b:NameList>
      </b:Author>
    </b:Author>
    <b:Title>The Phoenix Project: A Novel About IT, DevOps, and Helping Your Business Win</b:Title>
    <b:InternetSiteTitle/>
    <b:ProductionCompany/>
    <b:Year>2013</b:Year>
    <b:Month/>
    <b:Day/>
    <b:YearAccessed>2019</b:YearAccessed>
    <b:MonthAccessed>2</b:MonthAccessed>
    <b:DayAccessed>18</b:DayAccessed>
    <b:URL>https://amazon.com/phoenix-project-devops-helping-business/dp/0988262592</b:URL>
    <b:Version/>
    <b:ShortTitle/>
    <b:StandardNumber/>
    <b:Comments/>
    <b:Medium/>
    <b:DOI/>
    <b:RefOrder>1</b:RefOrder>
  </b:Source>
  <b:Source>
    <b:Tag>Bec01</b:Tag>
    <b:SourceType>InternetSite</b:SourceType>
    <b:Guid>{88751036-56B6-4E58-90D6-73769BFF4CD2}</b:Guid>
    <b:Author>
      <b:Author>
        <b:NameList xmlns:msxsl="urn:schemas-microsoft-com:xslt" xmlns:b="http://schemas.openxmlformats.org/officeDocument/2006/bibliography">
          <b:Person>
            <b:Last>Beck</b:Last>
            <b:First>Kent</b:First>
            <b:Middle/>
          </b:Person>
          <b:Person>
            <b:Last>Grenning</b:Last>
            <b:First>James</b:First>
            <b:Middle/>
          </b:Person>
          <b:Person>
            <b:Last>Martin</b:Last>
            <b:First>Robert</b:First>
            <b:Middle>C.</b:Middle>
          </b:Person>
          <b:Person>
            <b:Last>Beedle</b:Last>
            <b:First>Mike</b:First>
            <b:Middle/>
          </b:Person>
          <b:Person>
            <b:Last>Highsmith</b:Last>
            <b:First>Jim</b:First>
            <b:Middle/>
          </b:Person>
          <b:Person>
            <b:Last>Mellor</b:Last>
            <b:First>Steve</b:First>
            <b:Middle/>
          </b:Person>
          <b:Person>
            <b:Last>Bennekum</b:Last>
            <b:First>Arie</b:First>
            <b:Middle>van</b:Middle>
          </b:Person>
          <b:Person>
            <b:Last>Hunt</b:Last>
            <b:First>Andrew</b:First>
            <b:Middle/>
          </b:Person>
          <b:Person>
            <b:Last>Schwaber</b:Last>
            <b:First>Ken</b:First>
            <b:Middle/>
          </b:Person>
          <b:Person>
            <b:Last>Cockburn</b:Last>
            <b:First>Alistair</b:First>
            <b:Middle/>
          </b:Person>
          <b:Person>
            <b:Last>Jeffries</b:Last>
            <b:First>Ron</b:First>
            <b:Middle/>
          </b:Person>
          <b:Person>
            <b:Last>Sutherland</b:Last>
            <b:First>Jeff</b:First>
            <b:Middle/>
          </b:Person>
          <b:Person>
            <b:Last>Cunningham</b:Last>
            <b:First>Ward</b:First>
            <b:Middle/>
          </b:Person>
          <b:Person>
            <b:Last>Kern</b:Last>
            <b:First>Jon</b:First>
            <b:Middle/>
          </b:Person>
          <b:Person>
            <b:Last>Thomas</b:Last>
            <b:First>Dave</b:First>
            <b:Middle/>
          </b:Person>
          <b:Person>
            <b:Last>Fowler</b:Last>
            <b:First>Martin</b:First>
            <b:Middle/>
          </b:Person>
          <b:Person>
            <b:Last>Marick</b:Last>
            <b:First>Brian</b:First>
            <b:Middle/>
          </b:Person>
        </b:NameList>
      </b:Author>
    </b:Author>
    <b:Title>Manifesto for Agile Software Development</b:Title>
    <b:InternetSiteTitle>Agile Alliance</b:InternetSiteTitle>
    <b:ProductionCompany/>
    <b:Year>2001</b:Year>
    <b:Month/>
    <b:Day/>
    <b:YearAccessed>2019</b:YearAccessed>
    <b:MonthAccessed>2</b:MonthAccessed>
    <b:DayAccessed>18</b:DayAccessed>
    <b:URL>http://agilemanifesto.org/</b:URL>
    <b:Version/>
    <b:ShortTitle/>
    <b:StandardNumber/>
    <b:Comments/>
    <b:Medium/>
    <b:DOI/>
    <b:RefOrder>2</b:RefOrder>
  </b:Source>
  <b:Source>
    <b:Tag>Mic19</b:Tag>
    <b:SourceType>InternetSite</b:SourceType>
    <b:Guid>{C1E15654-BF02-4A81-9A42-92FE446B155E}</b:Guid>
    <b:Title>Microsoft to acquire GitHub for $7.5 billion</b:Title>
    <b:InternetSiteTitle/>
    <b:ProductionCompany/>
    <b:Year/>
    <b:Month/>
    <b:Day/>
    <b:YearAccessed>2019</b:YearAccessed>
    <b:MonthAccessed>2</b:MonthAccessed>
    <b:DayAccessed>18</b:DayAccessed>
    <b:URL>https://news.microsoft.com/2018/06/04/microsoft-to-acquire-github-for-7-5-billion/</b:URL>
    <b:Version/>
    <b:ShortTitle/>
    <b:StandardNumber/>
    <b:Comments/>
    <b:Medium/>
    <b:DOI/>
    <b:RefOrder>3</b:RefOrder>
  </b:Source>
  <b:Source>
    <b:Tag>Ado</b:Tag>
    <b:SourceType>InternetSite</b:SourceType>
    <b:Guid>{DA290C0D-4CBF-4649-85A7-23555B81D912}</b:Guid>
    <b:Title>Adopt a Git branching strategy</b:Title>
    <b:YearAccessed>2019</b:YearAccessed>
    <b:MonthAccessed>2</b:MonthAccessed>
    <b:DayAccessed>18</b:DayAccessed>
    <b:URL>https://docs.microsoft.com/en-us/azure/devops/repos/git/git-branching-guidance?view=azure-devops</b:URL>
    <b:RefOrder>4</b:RefOrder>
  </b:Source>
  <b:Source>
    <b:Tag>Azu</b:Tag>
    <b:SourceType>InternetSite</b:SourceType>
    <b:Guid>{32C76510-6D56-4F71-A817-EE8B386A8803}</b:Guid>
    <b:Title>Azure Boards Documentation</b:Title>
    <b:Publisher>https://docs.microsoft.com/en-us/azure/devops/boards/?view=azure-devops</b:Publisher>
    <b:URL>https://docs.microsoft.com/en-us/azure/devops/boards/?view=azure-devops</b:URL>
    <b:RefOrder>5</b:RefOrder>
  </b:Source>
  <b:Source>
    <b:Tag>Dev</b:Tag>
    <b:SourceType>InternetSite</b:SourceType>
    <b:Guid>{18443904-D15F-4A40-B7B5-976344E6067A}</b:Guid>
    <b:InternetSiteTitle>DevOps at Microsoft</b:InternetSiteTitle>
    <b:URL>https://docs.microsoft.com/en-us/azure/devops/learn/devops-at-microsoft/</b:URL>
    <b:RefOrder>6</b:RefOrder>
  </b:Source>
</b:Sources>
</file>

<file path=customXml/itemProps1.xml><?xml version="1.0" encoding="utf-8"?>
<ds:datastoreItem xmlns:ds="http://schemas.openxmlformats.org/officeDocument/2006/customXml" ds:itemID="{E2378210-7508-44A5-9CE7-E1B05FBAAAC8}">
  <ds:schemaRefs>
    <ds:schemaRef ds:uri="http://schemas.microsoft.com/sharepoint/v3/contenttype/forms"/>
  </ds:schemaRefs>
</ds:datastoreItem>
</file>

<file path=customXml/itemProps2.xml><?xml version="1.0" encoding="utf-8"?>
<ds:datastoreItem xmlns:ds="http://schemas.openxmlformats.org/officeDocument/2006/customXml" ds:itemID="{DC66B021-5123-40D4-BDF2-4CC05715106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DDF1541-B75A-4EF9-80B2-82E3403F43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61327b7-bc8d-4171-a260-72d975658d33"/>
    <ds:schemaRef ds:uri="f183b691-3857-49fb-8a6b-de90e00c780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3624C654-C09C-45DD-8A07-3EA148644B66}">
  <ds:schemaRefs>
    <ds:schemaRef ds:uri="http://schemas.openxmlformats.org/officeDocument/2006/bibliography"/>
    <ds:schemaRef ds:uri="urn:schemas-microsoft-com:xslt"/>
  </ds:schemaRefs>
</ds:datastoreItem>
</file>

<file path=docProps/app.xml><?xml version="1.0" encoding="utf-8"?>
<Properties xmlns="http://schemas.openxmlformats.org/officeDocument/2006/extended-properties" xmlns:vt="http://schemas.openxmlformats.org/officeDocument/2006/docPropsVTypes">
  <Template>CODE Magazine Style Guide and Template 2014.docx</Template>
  <TotalTime>0</TotalTime>
  <Pages>4</Pages>
  <Words>1628</Words>
  <Characters>9284</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
  <cp:revision>1</cp:revision>
  <dcterms:created xsi:type="dcterms:W3CDTF">2019-02-18T22:11:00Z</dcterms:created>
  <dcterms:modified xsi:type="dcterms:W3CDTF">2019-02-19T02:56:00Z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0x010100A4D07DAEB0B2D845A42B262E083EDB6C</vt:lpwstr>
  </property>
</Properties>
</file>