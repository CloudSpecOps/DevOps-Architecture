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9779AA" w14:textId="77777777" w:rsidR="0013226F" w:rsidRDefault="0013226F" w:rsidP="0013226F">
      <w:pPr>
        <w:pStyle w:val="Heading1"/>
      </w:pPr>
      <w:bookmarkStart w:id="0" w:name="chapter-1-introduction"/>
      <w:bookmarkEnd w:id="0"/>
      <w:r>
        <w:t>Chapter 1 – Introduction</w:t>
      </w:r>
    </w:p>
    <w:p w14:paraId="1DE89853" w14:textId="229153C7" w:rsidR="00EC3D64" w:rsidRDefault="00EC3D64" w:rsidP="00EC3D64">
      <w:pPr>
        <w:pStyle w:val="BodyText"/>
      </w:pPr>
      <w:r>
        <w:t>You, dear reader, are starting down the path of excellence. By picking up this book, you are showing your leadership and resolve to equip your development organization to be world-class, competing with any other development group on the planet. You are taking initiative. You are a software leader. You are confronting the challenge head-on. This book is for you. This book is a synthesis of practices, tools, and process that, together, can equip a software organization to move fast and deliver software of the highest quality. In this chapter, we cover the relevant common problem our industry faces, the solution to that problem, and how to implement it for your team.</w:t>
      </w:r>
    </w:p>
    <w:p w14:paraId="3C47AE7E" w14:textId="2EA9D26E" w:rsidR="00EC3D64" w:rsidRDefault="00EC3D64" w:rsidP="00EC3D64">
      <w:pPr>
        <w:pStyle w:val="Heading2"/>
      </w:pPr>
      <w:r>
        <w:t>The Problem</w:t>
      </w:r>
    </w:p>
    <w:p w14:paraId="43FAA532" w14:textId="03A4D718" w:rsidR="00EC3D64" w:rsidRDefault="00EC3D64" w:rsidP="00EC3D64">
      <w:pPr>
        <w:pStyle w:val="BodyText"/>
      </w:pPr>
      <w:r>
        <w:t>Every day, millions of developers use .Net to build and operate mission-critical software systems for organizations around the world. Visual Studio, .Net, and Windows Server, whether on-premise or in Azure, provide astounding capabilities that enable any kind of software. The marketplace has scores of books, online courses, and tutorials teaching every technology framework and language feature. Microsoft’s own online documentation is broad and comprehensive. The Microsoft platform, along with the marketplaces</w:t>
      </w:r>
      <w:r w:rsidR="00A019C1">
        <w:t>, extensions, and packages</w:t>
      </w:r>
      <w:r>
        <w:t xml:space="preserve"> has a building block for everything you can imagine.</w:t>
      </w:r>
      <w:r w:rsidR="00A019C1">
        <w:t xml:space="preserve"> </w:t>
      </w:r>
      <w:proofErr w:type="gramStart"/>
      <w:r w:rsidR="00A019C1">
        <w:t>BUT,</w:t>
      </w:r>
      <w:proofErr w:type="gramEnd"/>
      <w:r w:rsidR="00A019C1">
        <w:t xml:space="preserve"> it is completely up to you to put it all the blocks together in just the right way for YOUR environment. This book seeks to change that.</w:t>
      </w:r>
    </w:p>
    <w:p w14:paraId="522DC952" w14:textId="77777777" w:rsidR="00A019C1" w:rsidRDefault="00A019C1" w:rsidP="00A019C1">
      <w:pPr>
        <w:pStyle w:val="Heading3"/>
      </w:pPr>
      <w:r>
        <w:t>The Challenge of Explosive Growth</w:t>
      </w:r>
    </w:p>
    <w:p w14:paraId="41912961" w14:textId="77777777" w:rsidR="00A019C1" w:rsidRPr="0013226F" w:rsidRDefault="00A019C1" w:rsidP="00A019C1">
      <w:pPr>
        <w:pStyle w:val="BodyText"/>
      </w:pPr>
      <w:r w:rsidRPr="0013226F">
        <w:t>By any measure, the number of professional developers has exploded over the last decade, surpassing the growth rate of the previous decade. In Stack Overflow’s 2018 survey, we can see that over half of professional developers entered the industry in the last five years.</w:t>
      </w:r>
    </w:p>
    <w:p w14:paraId="78ED38DD" w14:textId="77777777" w:rsidR="00A019C1" w:rsidRDefault="00A019C1" w:rsidP="00A019C1">
      <w:pPr>
        <w:pStyle w:val="Figure"/>
      </w:pPr>
      <w:r>
        <w:rPr>
          <w:noProof/>
        </w:rPr>
        <w:drawing>
          <wp:inline distT="0" distB="0" distL="0" distR="0" wp14:anchorId="4BE90876" wp14:editId="45F67534">
            <wp:extent cx="5334000" cy="3963295"/>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media/5f950231b4a1bb67bcb3f3e1ed686ca6.png"/>
                    <pic:cNvPicPr>
                      <a:picLocks noChangeAspect="1" noChangeArrowheads="1"/>
                    </pic:cNvPicPr>
                  </pic:nvPicPr>
                  <pic:blipFill>
                    <a:blip r:embed="rId11"/>
                    <a:stretch>
                      <a:fillRect/>
                    </a:stretch>
                  </pic:blipFill>
                  <pic:spPr bwMode="auto">
                    <a:xfrm>
                      <a:off x="0" y="0"/>
                      <a:ext cx="5334000" cy="3963295"/>
                    </a:xfrm>
                    <a:prstGeom prst="rect">
                      <a:avLst/>
                    </a:prstGeom>
                    <a:noFill/>
                    <a:ln w="9525">
                      <a:noFill/>
                      <a:headEnd/>
                      <a:tailEnd/>
                    </a:ln>
                  </pic:spPr>
                </pic:pic>
              </a:graphicData>
            </a:graphic>
          </wp:inline>
        </w:drawing>
      </w:r>
    </w:p>
    <w:p w14:paraId="3FAB7331" w14:textId="77777777" w:rsidR="00A019C1" w:rsidRDefault="00A019C1" w:rsidP="00A019C1">
      <w:pPr>
        <w:pStyle w:val="FigureCaption"/>
      </w:pPr>
      <w:r>
        <w:lastRenderedPageBreak/>
        <w:t>Figure: Over half of developers have five years of professional coding experience or less – Stack Overflow</w:t>
      </w:r>
    </w:p>
    <w:p w14:paraId="4E1A8AB3" w14:textId="68C0F954" w:rsidR="00A019C1" w:rsidRPr="0013226F" w:rsidRDefault="00A019C1" w:rsidP="00A019C1">
      <w:pPr>
        <w:pStyle w:val="BodyText"/>
        <w:rPr>
          <w:rFonts w:ascii="Verdana" w:hAnsi="Verdana"/>
        </w:rPr>
      </w:pPr>
      <w:r w:rsidRPr="0013226F">
        <w:t>If you have surpassed 20 years of development experience, you qualify at the top 5.2% of experience in the industry. We can see the inflection point between the 6-8 years and 3-5 years of experience. It’s unclear how the growth will continue or if business demand will start to be saturated. Regardless of future growth, we have a challenge in our industry created by this explosive growth in the workforce.</w:t>
      </w:r>
      <w:r>
        <w:t xml:space="preserve"> </w:t>
      </w:r>
      <w:r w:rsidRPr="00A019C1">
        <w:t>Consider this analogy. You are opening a new auto mechanic shop.</w:t>
      </w:r>
    </w:p>
    <w:p w14:paraId="6B47D502" w14:textId="77777777" w:rsidR="00A019C1" w:rsidRDefault="00A019C1" w:rsidP="00A019C1">
      <w:pPr>
        <w:pStyle w:val="Figure"/>
      </w:pPr>
      <w:r>
        <w:rPr>
          <w:noProof/>
        </w:rPr>
        <w:drawing>
          <wp:inline distT="0" distB="0" distL="0" distR="0" wp14:anchorId="1AFB19AB" wp14:editId="2E147D6E">
            <wp:extent cx="5334000" cy="40005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media/8efd48829145171fcc341d279f50ba73.jpg"/>
                    <pic:cNvPicPr>
                      <a:picLocks noChangeAspect="1" noChangeArrowheads="1"/>
                    </pic:cNvPicPr>
                  </pic:nvPicPr>
                  <pic:blipFill>
                    <a:blip r:embed="rId12"/>
                    <a:stretch>
                      <a:fillRect/>
                    </a:stretch>
                  </pic:blipFill>
                  <pic:spPr bwMode="auto">
                    <a:xfrm>
                      <a:off x="0" y="0"/>
                      <a:ext cx="5334000" cy="4000500"/>
                    </a:xfrm>
                    <a:prstGeom prst="rect">
                      <a:avLst/>
                    </a:prstGeom>
                    <a:noFill/>
                    <a:ln w="9525">
                      <a:noFill/>
                      <a:headEnd/>
                      <a:tailEnd/>
                    </a:ln>
                  </pic:spPr>
                </pic:pic>
              </a:graphicData>
            </a:graphic>
          </wp:inline>
        </w:drawing>
      </w:r>
    </w:p>
    <w:p w14:paraId="3DC3A1B7" w14:textId="77777777" w:rsidR="00A019C1" w:rsidRDefault="00A019C1" w:rsidP="00A019C1">
      <w:pPr>
        <w:pStyle w:val="FigureCaption"/>
      </w:pPr>
      <w:proofErr w:type="gramStart"/>
      <w:r>
        <w:t>Figure :An</w:t>
      </w:r>
      <w:proofErr w:type="gramEnd"/>
      <w:r>
        <w:t xml:space="preserve"> auto mechanic shop must be set up in a way conducive to </w:t>
      </w:r>
      <w:proofErr w:type="spellStart"/>
      <w:r>
        <w:t>delivery</w:t>
      </w:r>
      <w:proofErr w:type="spellEnd"/>
      <w:r>
        <w:t xml:space="preserve"> quality and speed.</w:t>
      </w:r>
    </w:p>
    <w:p w14:paraId="151FCA37" w14:textId="77777777" w:rsidR="00A019C1" w:rsidRDefault="00A019C1" w:rsidP="00A019C1">
      <w:pPr>
        <w:pStyle w:val="BodyText"/>
      </w:pPr>
      <w:r>
        <w:t>You purchase a fantastic location on a main road close to other centers of business. You spare no expense building the shop. You contact a local mechanic trade school and declare you wish to hire the top 7% of up-coming graduating class. You have budgeted for whatever pay it takes to hire the best and the brightest who have just been trained as new mechanics.</w:t>
      </w:r>
    </w:p>
    <w:p w14:paraId="7F9D668F" w14:textId="77777777" w:rsidR="00A019C1" w:rsidRDefault="00A019C1" w:rsidP="00A019C1">
      <w:pPr>
        <w:pStyle w:val="BodyText"/>
      </w:pPr>
      <w:r>
        <w:t>Along comes graduation day, and the next week, you are preparing to open for business. You gather in front of the shop next to pallets of just-delivery tools and shop equipment. You brief your new workforce expressing excitement saying, “Let’s get the shop ready for opening. We start serving customers next week.” Your staff’s excitement turns to fear with wide eyes. Your grand opening is a disaster, and you wonder what you missed.</w:t>
      </w:r>
    </w:p>
    <w:p w14:paraId="54748032" w14:textId="77777777" w:rsidR="00A019C1" w:rsidRDefault="00A019C1" w:rsidP="00A019C1">
      <w:pPr>
        <w:pStyle w:val="BodyText"/>
      </w:pPr>
      <w:r>
        <w:t>This manager hired staff who had been trained in how to fix and service automobiles. They were smart, skillful and motivated. They were trained in an environment that was expertly configured. Alas, the curriculum did not include how to set up a new environment for themselves.</w:t>
      </w:r>
    </w:p>
    <w:p w14:paraId="1466EEEF" w14:textId="50E42860" w:rsidR="00A019C1" w:rsidRDefault="00A019C1" w:rsidP="00A019C1">
      <w:pPr>
        <w:pStyle w:val="BodyText"/>
      </w:pPr>
      <w:r>
        <w:t>Unfortunately, more than a few team leaders and managers have experienced a similar situation. These teams have developers who know how to apply their training and practice. But in every trade that builds something, the jobsite, or environment, has a profound effect on the effectiveness of the team.</w:t>
      </w:r>
      <w:r>
        <w:t xml:space="preserve"> The common curriculum has some gaps, and this is one of them. This book seeks to fill that gap in the curriculum. </w:t>
      </w:r>
      <w:r>
        <w:t>This book will equip you to build a highly effective DevOps environment for your team.</w:t>
      </w:r>
    </w:p>
    <w:p w14:paraId="65DC5ECD" w14:textId="6B08378D" w:rsidR="00A019C1" w:rsidRDefault="00A019C1" w:rsidP="00A019C1">
      <w:pPr>
        <w:pStyle w:val="Heading3"/>
      </w:pPr>
      <w:r>
        <w:lastRenderedPageBreak/>
        <w:t>No end-to-end reference implementation</w:t>
      </w:r>
    </w:p>
    <w:p w14:paraId="354808CB" w14:textId="44E83116" w:rsidR="00A019C1" w:rsidRPr="00A019C1" w:rsidRDefault="00A019C1" w:rsidP="00A019C1">
      <w:pPr>
        <w:pStyle w:val="BodyText"/>
      </w:pPr>
      <w:r>
        <w:t>Along with documentation, open source projects, and samples, there does not exist any available end-to-end demonstration of a complete DevOps environment. Many have sought such a reference implementation. With a reference implementation, teams could emulate the patterns demonstrated and perform configuration rather than research and development in this area. And while tutorials and online videos exist, they demonstrate part of the solution and don’t provide access to any functional implementation that can be evaluated and copied. This book changes that.</w:t>
      </w:r>
    </w:p>
    <w:p w14:paraId="345FEA5C" w14:textId="5570CC69" w:rsidR="0013226F" w:rsidRDefault="00A019C1" w:rsidP="0013226F">
      <w:pPr>
        <w:pStyle w:val="Heading2"/>
      </w:pPr>
      <w:bookmarkStart w:id="1" w:name="principles"/>
      <w:bookmarkEnd w:id="1"/>
      <w:r>
        <w:t>The Solution</w:t>
      </w:r>
    </w:p>
    <w:p w14:paraId="3ABD123B" w14:textId="698329AB" w:rsidR="00A019C1" w:rsidRDefault="0015512C" w:rsidP="00A019C1">
      <w:pPr>
        <w:pStyle w:val="BodyText"/>
      </w:pPr>
      <w:r>
        <w:t xml:space="preserve">This book provides the model for a world-class DevOps environment when working with Microsoft technologies. And while variances in tools, language, or requirements will change the needed implementation, the DevOps model shared in this text is the architecture for the working environment for your team. Modify parts of it as you see fit, but the architecture will enable all your teams and all your applications to accelerate in performance and push forward through the next decade. </w:t>
      </w:r>
    </w:p>
    <w:p w14:paraId="67E28433" w14:textId="77F674C3" w:rsidR="0015512C" w:rsidRDefault="0015512C" w:rsidP="00A019C1">
      <w:pPr>
        <w:pStyle w:val="BodyText"/>
      </w:pPr>
    </w:p>
    <w:p w14:paraId="44EA4DAF" w14:textId="0A9CF4E5" w:rsidR="0015512C" w:rsidRDefault="0015512C" w:rsidP="00A019C1">
      <w:pPr>
        <w:pStyle w:val="BodyText"/>
      </w:pPr>
      <w:r>
        <w:t>Over the past 13 years of a 22+ year career in software engineering, this author has sought to synthesize research, patterns, methods, processes, and tools that would yield the best environment for development teams. Through early Agile transformations including Scrum, Extreme Programming, Kanban, Lean Software, and other methodologies, we can see that methodology alone with not guarantee software success. In addition, tools alone cannot remove all risk from a project. Only by combining the best elements of everything available can we create an environment where it is harder to fail than success. The DevOps environment described in this book seeks to pull good ideas from all available prior art, combining them in a unique way that any team can implement. It is this author’s belief that any team can be WORLD-CLASS when equipped with the right environment, tools, and process.</w:t>
      </w:r>
    </w:p>
    <w:p w14:paraId="426BA8AB" w14:textId="373279CB" w:rsidR="0015512C" w:rsidRDefault="0015512C" w:rsidP="00A019C1">
      <w:pPr>
        <w:pStyle w:val="BodyText"/>
      </w:pPr>
    </w:p>
    <w:p w14:paraId="26773A23" w14:textId="797FB6F3" w:rsidR="000F4BB3" w:rsidRDefault="0015512C" w:rsidP="000F4BB3">
      <w:pPr>
        <w:pStyle w:val="BodyText"/>
      </w:pPr>
      <w:r>
        <w:t xml:space="preserve">This book is written with a development leader in mind. Whether you are a software architect, lead engineer, manager, executive, or a passionate leader within a development team, this book is written so that you can </w:t>
      </w:r>
      <w:proofErr w:type="gramStart"/>
      <w:r>
        <w:t>take action</w:t>
      </w:r>
      <w:proofErr w:type="gramEnd"/>
      <w:r>
        <w:t xml:space="preserve"> to serve your team by equipping them for success. </w:t>
      </w:r>
      <w:r w:rsidR="000F4BB3">
        <w:t>Our target reader is one who works to enable others to be productive in shipping great software that delights your customers. To start down this path, let’s first cover the architecture of a DevOps environment.</w:t>
      </w:r>
    </w:p>
    <w:p w14:paraId="339A876F" w14:textId="469FBDD2" w:rsidR="000F4BB3" w:rsidRDefault="000F4BB3" w:rsidP="000F4BB3">
      <w:pPr>
        <w:pStyle w:val="Heading2"/>
      </w:pPr>
      <w:r>
        <w:t>DevOps Architecture</w:t>
      </w:r>
    </w:p>
    <w:p w14:paraId="2F360EB8" w14:textId="6874C58A" w:rsidR="000F4BB3" w:rsidRDefault="000F4BB3" w:rsidP="000F4BB3">
      <w:pPr>
        <w:pStyle w:val="BodyText"/>
        <w:numPr>
          <w:ilvl w:val="0"/>
          <w:numId w:val="38"/>
        </w:numPr>
      </w:pPr>
      <w:r>
        <w:t>Stick with 4+1 architecture – refer to document</w:t>
      </w:r>
    </w:p>
    <w:p w14:paraId="62CB202A" w14:textId="3C35B81D" w:rsidR="000F4BB3" w:rsidRDefault="000F4BB3" w:rsidP="000F4BB3">
      <w:pPr>
        <w:pStyle w:val="BodyText"/>
        <w:numPr>
          <w:ilvl w:val="0"/>
          <w:numId w:val="38"/>
        </w:numPr>
      </w:pPr>
      <w:r>
        <w:t>Logical first – Wikipedia graphic morphed into a logical view.</w:t>
      </w:r>
    </w:p>
    <w:p w14:paraId="7941F954" w14:textId="0F8506A1" w:rsidR="000F4BB3" w:rsidRDefault="000F4BB3" w:rsidP="000F4BB3">
      <w:pPr>
        <w:pStyle w:val="BodyText"/>
        <w:numPr>
          <w:ilvl w:val="0"/>
          <w:numId w:val="38"/>
        </w:numPr>
      </w:pPr>
      <w:r>
        <w:t xml:space="preserve">Onion </w:t>
      </w:r>
      <w:proofErr w:type="spellStart"/>
      <w:r>
        <w:t>devops</w:t>
      </w:r>
      <w:proofErr w:type="spellEnd"/>
      <w:r>
        <w:t xml:space="preserve"> diagram (logical view)</w:t>
      </w:r>
    </w:p>
    <w:p w14:paraId="4935DEA4" w14:textId="5A2C3648" w:rsidR="000F4BB3" w:rsidRDefault="000F4BB3" w:rsidP="000F4BB3">
      <w:pPr>
        <w:pStyle w:val="BodyText"/>
        <w:numPr>
          <w:ilvl w:val="0"/>
          <w:numId w:val="38"/>
        </w:numPr>
      </w:pPr>
      <w:r>
        <w:t xml:space="preserve">Essential elements: plan, create, verify, package, release, configure, monitor – the logical flow, each being a workstation in a digital software factory where ideas come in one side and working software out the other – refer to Sam G’s podcast where he summarizes that 33/33/33 of good/bad/neutral ideas – the need for a </w:t>
      </w:r>
      <w:proofErr w:type="spellStart"/>
      <w:r>
        <w:t>super fast</w:t>
      </w:r>
      <w:proofErr w:type="spellEnd"/>
      <w:r>
        <w:t xml:space="preserve"> cycle time. Speed is competition</w:t>
      </w:r>
    </w:p>
    <w:p w14:paraId="6D2B58EC" w14:textId="4DA0D5FF" w:rsidR="000F4BB3" w:rsidRDefault="000F4BB3" w:rsidP="000F4BB3">
      <w:pPr>
        <w:pStyle w:val="BodyText"/>
        <w:numPr>
          <w:ilvl w:val="0"/>
          <w:numId w:val="38"/>
        </w:numPr>
      </w:pPr>
      <w:r>
        <w:t xml:space="preserve">Physical view – workstation, </w:t>
      </w:r>
      <w:proofErr w:type="spellStart"/>
      <w:r>
        <w:t>AzDO</w:t>
      </w:r>
      <w:proofErr w:type="spellEnd"/>
      <w:r>
        <w:t>, Azure, Git, etc.</w:t>
      </w:r>
    </w:p>
    <w:p w14:paraId="2E3E84A9" w14:textId="14AEF885" w:rsidR="000F4BB3" w:rsidRDefault="000F4BB3" w:rsidP="000F4BB3">
      <w:pPr>
        <w:pStyle w:val="BodyText"/>
        <w:numPr>
          <w:ilvl w:val="0"/>
          <w:numId w:val="38"/>
        </w:numPr>
      </w:pPr>
      <w:r>
        <w:t>Process view – poster adapted to this – no Octopus</w:t>
      </w:r>
    </w:p>
    <w:p w14:paraId="1780CFD3" w14:textId="3ED7B823" w:rsidR="000F4BB3" w:rsidRDefault="000F4BB3" w:rsidP="000F4BB3">
      <w:pPr>
        <w:pStyle w:val="BodyText"/>
        <w:numPr>
          <w:ilvl w:val="0"/>
          <w:numId w:val="38"/>
        </w:numPr>
      </w:pPr>
      <w:r>
        <w:t xml:space="preserve">Development view – this book Git and </w:t>
      </w:r>
      <w:proofErr w:type="spellStart"/>
      <w:r>
        <w:t>AzDO</w:t>
      </w:r>
      <w:proofErr w:type="spellEnd"/>
      <w:r>
        <w:t xml:space="preserve"> public project.</w:t>
      </w:r>
    </w:p>
    <w:p w14:paraId="74BFE261" w14:textId="441267C6" w:rsidR="000F4BB3" w:rsidRDefault="000F4BB3" w:rsidP="000F4BB3">
      <w:pPr>
        <w:pStyle w:val="BodyText"/>
        <w:numPr>
          <w:ilvl w:val="0"/>
          <w:numId w:val="38"/>
        </w:numPr>
      </w:pPr>
      <w:r>
        <w:t>Scenarios – put them here and enumerate them.</w:t>
      </w:r>
    </w:p>
    <w:p w14:paraId="1123FF62" w14:textId="26AA018A" w:rsidR="000F4BB3" w:rsidRDefault="000F4BB3" w:rsidP="000F4BB3">
      <w:pPr>
        <w:pStyle w:val="BodyText"/>
        <w:numPr>
          <w:ilvl w:val="0"/>
          <w:numId w:val="38"/>
        </w:numPr>
      </w:pPr>
      <w:r>
        <w:t>Excitement: if your team’s working environment contained all these capabilities enumerated, would you produce faster or slower for your customers? Would you produce better quality or more bugs?</w:t>
      </w:r>
    </w:p>
    <w:p w14:paraId="6309D3BD" w14:textId="7C67E65F" w:rsidR="000F4BB3" w:rsidRDefault="000F4BB3" w:rsidP="000F4BB3">
      <w:pPr>
        <w:pStyle w:val="BodyText"/>
      </w:pPr>
      <w:r>
        <w:t xml:space="preserve">This author’s vision for you, dear reader, is that you pull these </w:t>
      </w:r>
      <w:r w:rsidR="0068351F">
        <w:t>principles, methods, and tools together to equip your team to be world-class, able to compete with any other development team on the planet.</w:t>
      </w:r>
    </w:p>
    <w:p w14:paraId="38FDD07C" w14:textId="1B45FB40" w:rsidR="0068351F" w:rsidRDefault="0068351F" w:rsidP="0068351F">
      <w:pPr>
        <w:pStyle w:val="Heading2"/>
      </w:pPr>
      <w:r>
        <w:lastRenderedPageBreak/>
        <w:t>How to get started</w:t>
      </w:r>
    </w:p>
    <w:p w14:paraId="66C48FAD" w14:textId="58EAAE7F" w:rsidR="0068351F" w:rsidRDefault="0068351F" w:rsidP="0068351F">
      <w:pPr>
        <w:pStyle w:val="BodyText"/>
      </w:pPr>
      <w:r>
        <w:t>Chapters mapping to part of the process</w:t>
      </w:r>
    </w:p>
    <w:p w14:paraId="3E3516B4" w14:textId="6BEEF0E6" w:rsidR="0068351F" w:rsidRDefault="0068351F" w:rsidP="0068351F">
      <w:pPr>
        <w:pStyle w:val="BodyText"/>
      </w:pPr>
      <w:r>
        <w:t>The rest of my notebook notes., etc.</w:t>
      </w:r>
    </w:p>
    <w:p w14:paraId="489CA595" w14:textId="77777777" w:rsidR="0068351F" w:rsidRPr="0068351F" w:rsidRDefault="0068351F" w:rsidP="0068351F">
      <w:pPr>
        <w:pStyle w:val="BodyText"/>
      </w:pPr>
      <w:bookmarkStart w:id="2" w:name="_GoBack"/>
      <w:bookmarkEnd w:id="2"/>
    </w:p>
    <w:p w14:paraId="74CC0174" w14:textId="77777777" w:rsidR="0013226F" w:rsidRDefault="0013226F" w:rsidP="0013226F">
      <w:pPr>
        <w:pStyle w:val="Heading2"/>
      </w:pPr>
      <w:bookmarkStart w:id="3" w:name="devops-principles"/>
      <w:bookmarkStart w:id="4" w:name="the-challenge-of-explosive-growth"/>
      <w:bookmarkStart w:id="5" w:name="devops-methodology"/>
      <w:bookmarkEnd w:id="3"/>
      <w:bookmarkEnd w:id="4"/>
      <w:bookmarkEnd w:id="5"/>
      <w:r>
        <w:t>DevOps Methodology</w:t>
      </w:r>
    </w:p>
    <w:p w14:paraId="15BC6ED3" w14:textId="77777777" w:rsidR="000F4BB3" w:rsidRDefault="000F4BB3" w:rsidP="000F4BB3">
      <w:pPr>
        <w:pStyle w:val="BodyText"/>
      </w:pPr>
      <w:r>
        <w:t xml:space="preserve">In his </w:t>
      </w:r>
      <w:r w:rsidRPr="0013226F">
        <w:t>popular</w:t>
      </w:r>
      <w:r>
        <w:t xml:space="preserve"> </w:t>
      </w:r>
      <w:r w:rsidRPr="0013226F">
        <w:t>book</w:t>
      </w:r>
      <w:r>
        <w:t xml:space="preserve">, </w:t>
      </w:r>
      <w:hyperlink r:id="rId13">
        <w:r>
          <w:rPr>
            <w:rStyle w:val="Hyperlink"/>
          </w:rPr>
          <w:t>The Phoenix Project: A Novel About IT, DevOps, and Helping ...</w:t>
        </w:r>
      </w:hyperlink>
      <w:r>
        <w:rPr>
          <w:rStyle w:val="FootnoteReference"/>
        </w:rPr>
        <w:footnoteReference w:id="1"/>
      </w:r>
      <w:r>
        <w:t xml:space="preserve">, Gene Kim </w:t>
      </w:r>
      <w:r w:rsidRPr="0013226F">
        <w:t>enumerates</w:t>
      </w:r>
      <w:r>
        <w:t xml:space="preserve"> three guiding principles of DevOps. He names them “The Three Ways”. They are:</w:t>
      </w:r>
    </w:p>
    <w:p w14:paraId="78F442A8" w14:textId="77777777" w:rsidR="000F4BB3" w:rsidRDefault="000F4BB3" w:rsidP="000F4BB3">
      <w:pPr>
        <w:pStyle w:val="NumberedBodyText"/>
      </w:pPr>
      <w:r>
        <w:t>The First Way: Systems Thinking</w:t>
      </w:r>
    </w:p>
    <w:p w14:paraId="4DAE151A" w14:textId="77777777" w:rsidR="000F4BB3" w:rsidRDefault="000F4BB3" w:rsidP="000F4BB3">
      <w:pPr>
        <w:pStyle w:val="NumberedBodyText"/>
      </w:pPr>
      <w:r>
        <w:t>The Second Way: Amplify Feedback Loops</w:t>
      </w:r>
    </w:p>
    <w:p w14:paraId="2A6C59D8" w14:textId="77777777" w:rsidR="000F4BB3" w:rsidRDefault="000F4BB3" w:rsidP="000F4BB3">
      <w:pPr>
        <w:pStyle w:val="NumberedBodyText"/>
      </w:pPr>
      <w:r>
        <w:t>The Third Way: Culture of Continual Experimentation and Learning</w:t>
      </w:r>
    </w:p>
    <w:p w14:paraId="19BF6D51" w14:textId="77777777" w:rsidR="000F4BB3" w:rsidRPr="0013226F" w:rsidRDefault="000F4BB3" w:rsidP="000F4BB3">
      <w:pPr>
        <w:pStyle w:val="BodyText"/>
      </w:pPr>
      <w:r w:rsidRPr="0013226F">
        <w:t>These are quite abstract, but they have complex implementations, and we will be tackling how to implement each of these principles throughout this book</w:t>
      </w:r>
    </w:p>
    <w:p w14:paraId="412724D2" w14:textId="77777777" w:rsidR="000F4BB3" w:rsidRDefault="000F4BB3" w:rsidP="00A019C1">
      <w:pPr>
        <w:pStyle w:val="BodyText"/>
      </w:pPr>
    </w:p>
    <w:p w14:paraId="5160B706" w14:textId="595C3341" w:rsidR="0013226F" w:rsidRDefault="0013226F" w:rsidP="00A019C1">
      <w:pPr>
        <w:pStyle w:val="BodyText"/>
      </w:pPr>
      <w:r>
        <w:t xml:space="preserve">In </w:t>
      </w:r>
      <w:proofErr w:type="gramStart"/>
      <w:r>
        <w:t>this industries</w:t>
      </w:r>
      <w:proofErr w:type="gramEnd"/>
      <w:r>
        <w:t xml:space="preserve"> lies much confusion about DevOps. Having only been named as such in 2010, DevOps has been commercialized and marketed. We will cover DevOps more in Chapter 3. For now, we’ll discuss the common glyphs and overviews. Wikipedia shows this process when you search for DevOps.</w:t>
      </w:r>
    </w:p>
    <w:p w14:paraId="065A5300" w14:textId="77777777" w:rsidR="0013226F" w:rsidRDefault="0013226F" w:rsidP="0013226F">
      <w:pPr>
        <w:pStyle w:val="Figure"/>
      </w:pPr>
      <w:r>
        <w:rPr>
          <w:noProof/>
        </w:rPr>
        <w:drawing>
          <wp:inline distT="0" distB="0" distL="0" distR="0" wp14:anchorId="2F85CB4B" wp14:editId="3AD4D509">
            <wp:extent cx="5334000" cy="302086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media/02761bc972fd43d0884706cc52db6a63.png"/>
                    <pic:cNvPicPr>
                      <a:picLocks noChangeAspect="1" noChangeArrowheads="1"/>
                    </pic:cNvPicPr>
                  </pic:nvPicPr>
                  <pic:blipFill>
                    <a:blip r:embed="rId14"/>
                    <a:stretch>
                      <a:fillRect/>
                    </a:stretch>
                  </pic:blipFill>
                  <pic:spPr bwMode="auto">
                    <a:xfrm>
                      <a:off x="0" y="0"/>
                      <a:ext cx="5334000" cy="3020861"/>
                    </a:xfrm>
                    <a:prstGeom prst="rect">
                      <a:avLst/>
                    </a:prstGeom>
                    <a:noFill/>
                    <a:ln w="9525">
                      <a:noFill/>
                      <a:headEnd/>
                      <a:tailEnd/>
                    </a:ln>
                  </pic:spPr>
                </pic:pic>
              </a:graphicData>
            </a:graphic>
          </wp:inline>
        </w:drawing>
      </w:r>
    </w:p>
    <w:p w14:paraId="522ED71A" w14:textId="77777777" w:rsidR="0013226F" w:rsidRDefault="0013226F" w:rsidP="0013226F">
      <w:pPr>
        <w:pStyle w:val="FigureCaption"/>
      </w:pPr>
      <w:proofErr w:type="gramStart"/>
      <w:r>
        <w:t>Figure :</w:t>
      </w:r>
      <w:proofErr w:type="gramEnd"/>
      <w:r>
        <w:t xml:space="preserve"> Illustration showing stages in a DevOps toolchain</w:t>
      </w:r>
    </w:p>
    <w:p w14:paraId="69FEF1CF" w14:textId="77777777" w:rsidR="0013226F" w:rsidRDefault="0013226F" w:rsidP="00A019C1">
      <w:pPr>
        <w:pStyle w:val="BodyText"/>
      </w:pPr>
      <w:r>
        <w:t>Wikipedia relates that DevOps is a process with these stages, moving through Dev and Ops teams</w:t>
      </w:r>
    </w:p>
    <w:p w14:paraId="748F8B95" w14:textId="77777777" w:rsidR="0013226F" w:rsidRDefault="0013226F" w:rsidP="00A019C1">
      <w:pPr>
        <w:pStyle w:val="BodyText"/>
      </w:pPr>
      <w:r>
        <w:t>If you read the books that introduced DevOps to the world, you’ll see that this definition illustrates some of The First Way and touches on The Second Way a bit.</w:t>
      </w:r>
    </w:p>
    <w:p w14:paraId="41EAB6DC" w14:textId="77777777" w:rsidR="0013226F" w:rsidRDefault="0013226F" w:rsidP="0013226F">
      <w:pPr>
        <w:pStyle w:val="Heading3"/>
      </w:pPr>
      <w:bookmarkStart w:id="6" w:name="the-first-way-systems-thinking"/>
      <w:bookmarkEnd w:id="6"/>
      <w:r>
        <w:t>The First Way: Systems Thinking</w:t>
      </w:r>
    </w:p>
    <w:p w14:paraId="6475E6C5" w14:textId="77777777" w:rsidR="0013226F" w:rsidRDefault="0013226F" w:rsidP="00A019C1">
      <w:pPr>
        <w:pStyle w:val="BodyText"/>
      </w:pPr>
      <w:r>
        <w:t>The DevOps methodology is based on the principles known as The Three Ways. The First Way is Systems Thinking.</w:t>
      </w:r>
    </w:p>
    <w:p w14:paraId="1A22ED09" w14:textId="77777777" w:rsidR="0013226F" w:rsidRDefault="0013226F" w:rsidP="0013226F">
      <w:pPr>
        <w:pStyle w:val="Figure"/>
      </w:pPr>
      <w:r>
        <w:rPr>
          <w:noProof/>
        </w:rPr>
        <w:lastRenderedPageBreak/>
        <w:drawing>
          <wp:inline distT="0" distB="0" distL="0" distR="0" wp14:anchorId="11FD9D7A" wp14:editId="498F17AD">
            <wp:extent cx="5334000" cy="995905"/>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media/0fb72a0697c7ad5c7a190c2c7f52aa2a.png"/>
                    <pic:cNvPicPr>
                      <a:picLocks noChangeAspect="1" noChangeArrowheads="1"/>
                    </pic:cNvPicPr>
                  </pic:nvPicPr>
                  <pic:blipFill>
                    <a:blip r:embed="rId15"/>
                    <a:stretch>
                      <a:fillRect/>
                    </a:stretch>
                  </pic:blipFill>
                  <pic:spPr bwMode="auto">
                    <a:xfrm>
                      <a:off x="0" y="0"/>
                      <a:ext cx="5334000" cy="995905"/>
                    </a:xfrm>
                    <a:prstGeom prst="rect">
                      <a:avLst/>
                    </a:prstGeom>
                    <a:noFill/>
                    <a:ln w="9525">
                      <a:noFill/>
                      <a:headEnd/>
                      <a:tailEnd/>
                    </a:ln>
                  </pic:spPr>
                </pic:pic>
              </a:graphicData>
            </a:graphic>
          </wp:inline>
        </w:drawing>
      </w:r>
    </w:p>
    <w:p w14:paraId="48EC2119" w14:textId="279529F6" w:rsidR="0013226F" w:rsidRDefault="0013226F" w:rsidP="0013226F">
      <w:pPr>
        <w:pStyle w:val="FigureCaption"/>
      </w:pPr>
      <w:r>
        <w:t>Figure: TODO: recreate graphic - The First Way is Systems Thinking</w:t>
      </w:r>
    </w:p>
    <w:p w14:paraId="25BEAA14" w14:textId="77777777" w:rsidR="0013226F" w:rsidRDefault="0013226F" w:rsidP="00A019C1">
      <w:pPr>
        <w:pStyle w:val="BodyText"/>
      </w:pPr>
      <w:r>
        <w:t xml:space="preserve">There is a lot of thought packed into this first principle of DevOps. It encompasses the ability to create a smooth, predictable flow of working software from the imagination of the developers to the active use of the customer. In our world, regardless of job description or job title, if you are involved in building or changing the software, you are on the side of Dev. If you are someone who uses or consumes or depends on the software, then you are on the side of Ops. Other definitions of DevOps that don’t </w:t>
      </w:r>
      <w:proofErr w:type="gramStart"/>
      <w:r>
        <w:t>actually include</w:t>
      </w:r>
      <w:proofErr w:type="gramEnd"/>
      <w:r>
        <w:t xml:space="preserve"> the user are at great risk.</w:t>
      </w:r>
    </w:p>
    <w:p w14:paraId="1E8F8D9F" w14:textId="77777777" w:rsidR="0013226F" w:rsidRDefault="0013226F" w:rsidP="0013226F">
      <w:pPr>
        <w:pStyle w:val="Heading3"/>
      </w:pPr>
      <w:bookmarkStart w:id="7" w:name="the-second-way-amplify-feedback-loops"/>
      <w:bookmarkEnd w:id="7"/>
      <w:r>
        <w:t>The Second Way: Amplify Feedback Loops</w:t>
      </w:r>
    </w:p>
    <w:p w14:paraId="0438C3C3" w14:textId="77777777" w:rsidR="0013226F" w:rsidRDefault="0013226F" w:rsidP="00A019C1">
      <w:pPr>
        <w:pStyle w:val="BodyText"/>
      </w:pPr>
      <w:r>
        <w:t>In this principle, we create an environment where those using our software – those operating their business or departments with our software – provide continual feedback to those developing and changing the software.</w:t>
      </w:r>
    </w:p>
    <w:p w14:paraId="10BACFC2" w14:textId="77777777" w:rsidR="0013226F" w:rsidRDefault="0013226F" w:rsidP="0013226F">
      <w:pPr>
        <w:pStyle w:val="Figure"/>
      </w:pPr>
      <w:r>
        <w:rPr>
          <w:noProof/>
        </w:rPr>
        <w:drawing>
          <wp:inline distT="0" distB="0" distL="0" distR="0" wp14:anchorId="118C3732" wp14:editId="4B2E297E">
            <wp:extent cx="5334000" cy="129309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media/534f4f9dc756ba0a035c42c147792f7c.png"/>
                    <pic:cNvPicPr>
                      <a:picLocks noChangeAspect="1" noChangeArrowheads="1"/>
                    </pic:cNvPicPr>
                  </pic:nvPicPr>
                  <pic:blipFill>
                    <a:blip r:embed="rId16"/>
                    <a:stretch>
                      <a:fillRect/>
                    </a:stretch>
                  </pic:blipFill>
                  <pic:spPr bwMode="auto">
                    <a:xfrm>
                      <a:off x="0" y="0"/>
                      <a:ext cx="5334000" cy="1293090"/>
                    </a:xfrm>
                    <a:prstGeom prst="rect">
                      <a:avLst/>
                    </a:prstGeom>
                    <a:noFill/>
                    <a:ln w="9525">
                      <a:noFill/>
                      <a:headEnd/>
                      <a:tailEnd/>
                    </a:ln>
                  </pic:spPr>
                </pic:pic>
              </a:graphicData>
            </a:graphic>
          </wp:inline>
        </w:drawing>
      </w:r>
    </w:p>
    <w:p w14:paraId="69C0F6A1" w14:textId="1DEBC50E" w:rsidR="0013226F" w:rsidRDefault="0013226F" w:rsidP="0013226F">
      <w:pPr>
        <w:pStyle w:val="FigureCaption"/>
      </w:pPr>
      <w:r>
        <w:t>Figure: Those operating their departments using our software provide continual feedback to those changing the software.</w:t>
      </w:r>
    </w:p>
    <w:p w14:paraId="2AC25E53" w14:textId="77777777" w:rsidR="0013226F" w:rsidRDefault="0013226F" w:rsidP="00A019C1">
      <w:pPr>
        <w:pStyle w:val="BodyText"/>
      </w:pPr>
      <w:r>
        <w:t>We can put ourselves in the right DevOps mindset by translating the keywords as follows:</w:t>
      </w:r>
    </w:p>
    <w:p w14:paraId="7DA955D7" w14:textId="77777777" w:rsidR="0013226F" w:rsidRDefault="0013226F" w:rsidP="00A019C1">
      <w:pPr>
        <w:pStyle w:val="BodyText"/>
        <w:numPr>
          <w:ilvl w:val="0"/>
          <w:numId w:val="37"/>
        </w:numPr>
      </w:pPr>
      <w:r>
        <w:t>Dev: Includes anyone who works to build, change, improve the software or system</w:t>
      </w:r>
    </w:p>
    <w:p w14:paraId="644F0214" w14:textId="77777777" w:rsidR="0013226F" w:rsidRDefault="0013226F" w:rsidP="00A019C1">
      <w:pPr>
        <w:pStyle w:val="BodyText"/>
        <w:numPr>
          <w:ilvl w:val="0"/>
          <w:numId w:val="37"/>
        </w:numPr>
      </w:pPr>
      <w:r>
        <w:t>Ops: Includes anyone who relies on the software to operate their business or department</w:t>
      </w:r>
    </w:p>
    <w:p w14:paraId="460FA589" w14:textId="77777777" w:rsidR="0013226F" w:rsidRDefault="0013226F" w:rsidP="00A019C1">
      <w:pPr>
        <w:pStyle w:val="BodyText"/>
      </w:pPr>
      <w:r>
        <w:t>If our company has a department known as IT Operations, or Support, or Data Center Operations, it’s important not to confuse these groups as our customer. They don’t use the software. They are merely part of our development capability. The capability to deliver valuable software to our customer so that our customer can operate the software in order to experience its value.</w:t>
      </w:r>
    </w:p>
    <w:p w14:paraId="614E64AA" w14:textId="77777777" w:rsidR="0013226F" w:rsidRDefault="0013226F" w:rsidP="0013226F">
      <w:pPr>
        <w:pStyle w:val="Heading3"/>
      </w:pPr>
      <w:bookmarkStart w:id="8" w:name="the-third-way-culture-of-continual-exper"/>
      <w:bookmarkEnd w:id="8"/>
      <w:r>
        <w:t>The Third Way: Culture of Continual Experimentation and Learning</w:t>
      </w:r>
    </w:p>
    <w:p w14:paraId="1778BD2E" w14:textId="77777777" w:rsidR="0013226F" w:rsidRDefault="0013226F" w:rsidP="00A019C1">
      <w:pPr>
        <w:pStyle w:val="BodyText"/>
      </w:pPr>
      <w:r>
        <w:t>If the first two Ways were about completing a software release cycle in a streamlined and effective way, The Third Way is about making that cycle faster.</w:t>
      </w:r>
    </w:p>
    <w:p w14:paraId="0DFE4503" w14:textId="77777777" w:rsidR="0013226F" w:rsidRDefault="0013226F" w:rsidP="0013226F">
      <w:pPr>
        <w:pStyle w:val="Figure"/>
      </w:pPr>
      <w:r>
        <w:rPr>
          <w:noProof/>
        </w:rPr>
        <w:drawing>
          <wp:inline distT="0" distB="0" distL="0" distR="0" wp14:anchorId="44FAA6AF" wp14:editId="5ED94E3B">
            <wp:extent cx="5334000" cy="143387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media/0f75b5e16e089f7e2aa8714626f5a92c.png"/>
                    <pic:cNvPicPr>
                      <a:picLocks noChangeAspect="1" noChangeArrowheads="1"/>
                    </pic:cNvPicPr>
                  </pic:nvPicPr>
                  <pic:blipFill>
                    <a:blip r:embed="rId17"/>
                    <a:stretch>
                      <a:fillRect/>
                    </a:stretch>
                  </pic:blipFill>
                  <pic:spPr bwMode="auto">
                    <a:xfrm>
                      <a:off x="0" y="0"/>
                      <a:ext cx="5334000" cy="1433870"/>
                    </a:xfrm>
                    <a:prstGeom prst="rect">
                      <a:avLst/>
                    </a:prstGeom>
                    <a:noFill/>
                    <a:ln w="9525">
                      <a:noFill/>
                      <a:headEnd/>
                      <a:tailEnd/>
                    </a:ln>
                  </pic:spPr>
                </pic:pic>
              </a:graphicData>
            </a:graphic>
          </wp:inline>
        </w:drawing>
      </w:r>
    </w:p>
    <w:p w14:paraId="6EAA3983" w14:textId="1C8EE1AC" w:rsidR="0013226F" w:rsidRDefault="0013226F" w:rsidP="0013226F">
      <w:pPr>
        <w:pStyle w:val="FigureCaption"/>
      </w:pPr>
      <w:r>
        <w:t>Figure: The Third Way introduces smaller cycles within the cycle</w:t>
      </w:r>
    </w:p>
    <w:p w14:paraId="136D43FD" w14:textId="77777777" w:rsidR="0013226F" w:rsidRDefault="0013226F" w:rsidP="00A019C1">
      <w:pPr>
        <w:pStyle w:val="BodyText"/>
      </w:pPr>
      <w:r>
        <w:lastRenderedPageBreak/>
        <w:t xml:space="preserve">Companies such as Netflix showed us that software can be released not only daily but many times per day with no downtime and no defects. The Third Way causes us to think with that end in mind, solving any challenges that would prevent us from this ability. Even if the customer doesn’t want software releases at that cadence, this way of thinking causes us to gain this capability so that we are ready on a </w:t>
      </w:r>
      <w:proofErr w:type="spellStart"/>
      <w:proofErr w:type="gramStart"/>
      <w:r>
        <w:t>moments</w:t>
      </w:r>
      <w:proofErr w:type="spellEnd"/>
      <w:proofErr w:type="gramEnd"/>
      <w:r>
        <w:t xml:space="preserve"> notice to release the software as it stands, always stable, always working, always bug-free. This way of thinking also encourages us to stop thinking about software releases as a big ceremony. We will see in the coming chapters how to equip our teams with the ability to release changes big and small. We will see that the same process needed for small changes is effective for large changes when every small change has made a trip down the DevOps pipeline.</w:t>
      </w:r>
    </w:p>
    <w:p w14:paraId="61D5FBE1" w14:textId="77777777" w:rsidR="0013226F" w:rsidRDefault="0013226F" w:rsidP="0013226F">
      <w:pPr>
        <w:pStyle w:val="Heading2"/>
      </w:pPr>
      <w:bookmarkStart w:id="9" w:name="in-practice"/>
      <w:bookmarkEnd w:id="9"/>
      <w:r>
        <w:t>In Practice</w:t>
      </w:r>
    </w:p>
    <w:p w14:paraId="692CBEB4" w14:textId="77777777" w:rsidR="0013226F" w:rsidRDefault="0013226F" w:rsidP="00A019C1">
      <w:pPr>
        <w:pStyle w:val="BodyText"/>
      </w:pPr>
      <w:r>
        <w:t xml:space="preserve">Given all the above, what do we </w:t>
      </w:r>
      <w:proofErr w:type="gramStart"/>
      <w:r>
        <w:t>actually do</w:t>
      </w:r>
      <w:proofErr w:type="gramEnd"/>
      <w:r>
        <w:t xml:space="preserve">, in practice? In order to answer that, </w:t>
      </w:r>
      <w:proofErr w:type="spellStart"/>
      <w:r>
        <w:t>lets</w:t>
      </w:r>
      <w:proofErr w:type="spellEnd"/>
      <w:r>
        <w:t xml:space="preserve"> </w:t>
      </w:r>
      <w:proofErr w:type="gramStart"/>
      <w:r>
        <w:t>take a look</w:t>
      </w:r>
      <w:proofErr w:type="gramEnd"/>
      <w:r>
        <w:t xml:space="preserve"> at the different types of software we are working on and where we want it to work.</w:t>
      </w:r>
    </w:p>
    <w:p w14:paraId="749CE2AB" w14:textId="77777777" w:rsidR="0013226F" w:rsidRDefault="0013226F" w:rsidP="0013226F">
      <w:pPr>
        <w:pStyle w:val="Heading3"/>
      </w:pPr>
      <w:bookmarkStart w:id="10" w:name="application-runtime-architectures"/>
      <w:bookmarkEnd w:id="10"/>
      <w:r>
        <w:t>Application Runtime Architectures</w:t>
      </w:r>
    </w:p>
    <w:p w14:paraId="41B0ADD0" w14:textId="77777777" w:rsidR="0013226F" w:rsidRDefault="0013226F" w:rsidP="00A019C1">
      <w:pPr>
        <w:pStyle w:val="BodyText"/>
      </w:pPr>
      <w:r>
        <w:t>You are building software with Visual Studio. Regardless of some libraries or frameworks you might choose, you have a finite set of runtime architectures to choose from. Popular today is a web architecture which consists of a ASP.NET web application and a SQL Server database. Or you might have a desktop WPF application communicating to ASP.NET Web API services that then use a SQL Server database. If you have an iPhone app, that might connect to your Web API services. Regardless of the combination of runtimes you take advantage of, the Microsoft platform has a finite set of choices, and the Azure cloud has a handful of ways to run each.</w:t>
      </w:r>
    </w:p>
    <w:tbl>
      <w:tblPr>
        <w:tblStyle w:val="TableGrid"/>
        <w:tblW w:w="5000" w:type="pct"/>
        <w:tblLook w:val="04A0" w:firstRow="1" w:lastRow="0" w:firstColumn="1" w:lastColumn="0" w:noHBand="0" w:noVBand="1"/>
      </w:tblPr>
      <w:tblGrid>
        <w:gridCol w:w="5110"/>
        <w:gridCol w:w="4240"/>
      </w:tblGrid>
      <w:tr w:rsidR="0013226F" w14:paraId="7FD2655B" w14:textId="77777777" w:rsidTr="0013226F">
        <w:tc>
          <w:tcPr>
            <w:tcW w:w="0" w:type="auto"/>
          </w:tcPr>
          <w:p w14:paraId="3208C96C" w14:textId="77777777" w:rsidR="0013226F" w:rsidRDefault="0013226F" w:rsidP="0013226F">
            <w:pPr>
              <w:pStyle w:val="TableHeading"/>
            </w:pPr>
            <w:r>
              <w:t>Application architecture</w:t>
            </w:r>
          </w:p>
        </w:tc>
        <w:tc>
          <w:tcPr>
            <w:tcW w:w="0" w:type="auto"/>
          </w:tcPr>
          <w:p w14:paraId="16240B4E" w14:textId="77777777" w:rsidR="0013226F" w:rsidRDefault="0013226F" w:rsidP="0013226F">
            <w:pPr>
              <w:pStyle w:val="TableHeading"/>
            </w:pPr>
            <w:r>
              <w:t>Production Runtime</w:t>
            </w:r>
          </w:p>
        </w:tc>
      </w:tr>
      <w:tr w:rsidR="0013226F" w14:paraId="540E508E" w14:textId="77777777" w:rsidTr="0013226F">
        <w:tc>
          <w:tcPr>
            <w:tcW w:w="0" w:type="auto"/>
          </w:tcPr>
          <w:p w14:paraId="458752D6" w14:textId="77777777" w:rsidR="0013226F" w:rsidRDefault="0013226F" w:rsidP="00324255">
            <w:r>
              <w:t>ASP.NET MVC</w:t>
            </w:r>
          </w:p>
        </w:tc>
        <w:tc>
          <w:tcPr>
            <w:tcW w:w="0" w:type="auto"/>
          </w:tcPr>
          <w:p w14:paraId="7381C277" w14:textId="77777777" w:rsidR="0013226F" w:rsidRDefault="0013226F" w:rsidP="00324255">
            <w:r>
              <w:t>IIS/Azure App Service, etc.</w:t>
            </w:r>
          </w:p>
        </w:tc>
      </w:tr>
      <w:tr w:rsidR="0013226F" w14:paraId="63060797" w14:textId="77777777" w:rsidTr="0013226F">
        <w:tc>
          <w:tcPr>
            <w:tcW w:w="0" w:type="auto"/>
          </w:tcPr>
          <w:p w14:paraId="44354535" w14:textId="77777777" w:rsidR="0013226F" w:rsidRDefault="0013226F" w:rsidP="00324255">
            <w:r>
              <w:t xml:space="preserve">ASP.NET Web </w:t>
            </w:r>
            <w:proofErr w:type="spellStart"/>
            <w:r>
              <w:t>Api</w:t>
            </w:r>
            <w:proofErr w:type="spellEnd"/>
          </w:p>
        </w:tc>
        <w:tc>
          <w:tcPr>
            <w:tcW w:w="0" w:type="auto"/>
          </w:tcPr>
          <w:p w14:paraId="4AACD221" w14:textId="77777777" w:rsidR="0013226F" w:rsidRDefault="0013226F" w:rsidP="00324255">
            <w:r>
              <w:t>IIS/Azure App Service, etc.</w:t>
            </w:r>
          </w:p>
        </w:tc>
      </w:tr>
      <w:tr w:rsidR="0013226F" w14:paraId="0171C24B" w14:textId="77777777" w:rsidTr="0013226F">
        <w:tc>
          <w:tcPr>
            <w:tcW w:w="0" w:type="auto"/>
          </w:tcPr>
          <w:p w14:paraId="795E1042" w14:textId="77777777" w:rsidR="0013226F" w:rsidRDefault="0013226F" w:rsidP="00324255">
            <w:proofErr w:type="spellStart"/>
            <w:r>
              <w:t>SignalR</w:t>
            </w:r>
            <w:proofErr w:type="spellEnd"/>
          </w:p>
        </w:tc>
        <w:tc>
          <w:tcPr>
            <w:tcW w:w="0" w:type="auto"/>
          </w:tcPr>
          <w:p w14:paraId="28A29D1A" w14:textId="77777777" w:rsidR="0013226F" w:rsidRDefault="0013226F" w:rsidP="00324255">
            <w:r>
              <w:t>IIS/Azure App Service, etc.</w:t>
            </w:r>
          </w:p>
        </w:tc>
      </w:tr>
      <w:tr w:rsidR="0013226F" w14:paraId="3A31284D" w14:textId="77777777" w:rsidTr="0013226F">
        <w:tc>
          <w:tcPr>
            <w:tcW w:w="0" w:type="auto"/>
          </w:tcPr>
          <w:p w14:paraId="0437748B" w14:textId="77777777" w:rsidR="0013226F" w:rsidRDefault="0013226F" w:rsidP="00324255">
            <w:r>
              <w:t>Razor Pages</w:t>
            </w:r>
          </w:p>
        </w:tc>
        <w:tc>
          <w:tcPr>
            <w:tcW w:w="0" w:type="auto"/>
          </w:tcPr>
          <w:p w14:paraId="5E7E9BF0" w14:textId="77777777" w:rsidR="0013226F" w:rsidRDefault="0013226F" w:rsidP="00324255">
            <w:r>
              <w:t>IIS/Azure App Service, etc.</w:t>
            </w:r>
          </w:p>
        </w:tc>
      </w:tr>
      <w:tr w:rsidR="0013226F" w14:paraId="7A9F2E38" w14:textId="77777777" w:rsidTr="0013226F">
        <w:tc>
          <w:tcPr>
            <w:tcW w:w="0" w:type="auto"/>
          </w:tcPr>
          <w:p w14:paraId="0AE3F1F6" w14:textId="77777777" w:rsidR="0013226F" w:rsidRDefault="0013226F" w:rsidP="00324255">
            <w:proofErr w:type="gramStart"/>
            <w:r>
              <w:t>SPA(</w:t>
            </w:r>
            <w:proofErr w:type="gramEnd"/>
            <w:r>
              <w:t>Razor Components, Angular, React)</w:t>
            </w:r>
          </w:p>
        </w:tc>
        <w:tc>
          <w:tcPr>
            <w:tcW w:w="0" w:type="auto"/>
          </w:tcPr>
          <w:p w14:paraId="65C611A1" w14:textId="77777777" w:rsidR="0013226F" w:rsidRDefault="0013226F" w:rsidP="00324255">
            <w:r>
              <w:t>IIS/Azure App Service, etc.</w:t>
            </w:r>
          </w:p>
        </w:tc>
      </w:tr>
      <w:tr w:rsidR="0013226F" w14:paraId="1BB132A4" w14:textId="77777777" w:rsidTr="0013226F">
        <w:tc>
          <w:tcPr>
            <w:tcW w:w="0" w:type="auto"/>
          </w:tcPr>
          <w:p w14:paraId="47BD074A" w14:textId="77777777" w:rsidR="0013226F" w:rsidRDefault="0013226F" w:rsidP="00324255">
            <w:r>
              <w:t>Windows Service</w:t>
            </w:r>
          </w:p>
        </w:tc>
        <w:tc>
          <w:tcPr>
            <w:tcW w:w="0" w:type="auto"/>
          </w:tcPr>
          <w:p w14:paraId="39CD7FEB" w14:textId="77777777" w:rsidR="0013226F" w:rsidRDefault="0013226F" w:rsidP="00324255">
            <w:r>
              <w:t xml:space="preserve">VM, </w:t>
            </w:r>
            <w:proofErr w:type="spellStart"/>
            <w:r>
              <w:t>Webjob</w:t>
            </w:r>
            <w:proofErr w:type="spellEnd"/>
            <w:r>
              <w:t>, Azure Function, etc.</w:t>
            </w:r>
          </w:p>
        </w:tc>
      </w:tr>
      <w:tr w:rsidR="0013226F" w14:paraId="1CACDC66" w14:textId="77777777" w:rsidTr="0013226F">
        <w:tc>
          <w:tcPr>
            <w:tcW w:w="0" w:type="auto"/>
          </w:tcPr>
          <w:p w14:paraId="77F07000" w14:textId="77777777" w:rsidR="0013226F" w:rsidRDefault="0013226F" w:rsidP="00324255">
            <w:r>
              <w:t>Scheduled EXE</w:t>
            </w:r>
          </w:p>
        </w:tc>
        <w:tc>
          <w:tcPr>
            <w:tcW w:w="0" w:type="auto"/>
          </w:tcPr>
          <w:p w14:paraId="5E05B991" w14:textId="77777777" w:rsidR="0013226F" w:rsidRDefault="0013226F" w:rsidP="00324255">
            <w:r>
              <w:t xml:space="preserve">VM, </w:t>
            </w:r>
            <w:proofErr w:type="spellStart"/>
            <w:r>
              <w:t>Webjob</w:t>
            </w:r>
            <w:proofErr w:type="spellEnd"/>
            <w:r>
              <w:t>, Azure Function, etc.</w:t>
            </w:r>
          </w:p>
        </w:tc>
      </w:tr>
      <w:tr w:rsidR="0013226F" w14:paraId="69E73E46" w14:textId="77777777" w:rsidTr="0013226F">
        <w:tc>
          <w:tcPr>
            <w:tcW w:w="0" w:type="auto"/>
          </w:tcPr>
          <w:p w14:paraId="2E8FFE09" w14:textId="77777777" w:rsidR="0013226F" w:rsidRDefault="0013226F" w:rsidP="00324255">
            <w:r>
              <w:t>SQL Database</w:t>
            </w:r>
          </w:p>
        </w:tc>
        <w:tc>
          <w:tcPr>
            <w:tcW w:w="0" w:type="auto"/>
          </w:tcPr>
          <w:p w14:paraId="651175F6" w14:textId="77777777" w:rsidR="0013226F" w:rsidRDefault="0013226F" w:rsidP="00324255">
            <w:r>
              <w:t>Azure SQL, Cosmos DB</w:t>
            </w:r>
          </w:p>
        </w:tc>
      </w:tr>
    </w:tbl>
    <w:p w14:paraId="674CF073" w14:textId="373FF750" w:rsidR="0013226F" w:rsidRDefault="0013226F" w:rsidP="0013226F">
      <w:pPr>
        <w:pStyle w:val="TableCaption"/>
      </w:pPr>
      <w:r>
        <w:t>Table: A small illustration of Azure runtimes covering the breadth of application architectures.</w:t>
      </w:r>
    </w:p>
    <w:p w14:paraId="2BFF8670" w14:textId="77777777" w:rsidR="0013226F" w:rsidRDefault="0013226F" w:rsidP="0013226F">
      <w:pPr>
        <w:pStyle w:val="TableCaption"/>
      </w:pPr>
    </w:p>
    <w:p w14:paraId="0DB150A2" w14:textId="77777777" w:rsidR="0013226F" w:rsidRDefault="0013226F" w:rsidP="00A019C1">
      <w:pPr>
        <w:pStyle w:val="BodyText"/>
      </w:pPr>
      <w:r>
        <w:t xml:space="preserve">While this table is nowhere near being complete, we can see that through web applications, offline jobs, and a relational database, we cover a high percentage of applications out in the wild. WPF, </w:t>
      </w:r>
      <w:proofErr w:type="spellStart"/>
      <w:r>
        <w:t>Winforms</w:t>
      </w:r>
      <w:proofErr w:type="spellEnd"/>
      <w:r>
        <w:t>, and native iOS and Android applications are also supported by a small number of options. With each of these application types, we can choose a full range of runtime options from Infrastructure as a Service (IaaS) to Platform as a Service (PaaS).</w:t>
      </w:r>
    </w:p>
    <w:p w14:paraId="666F1D0F" w14:textId="77777777" w:rsidR="0013226F" w:rsidRDefault="0013226F" w:rsidP="00A019C1">
      <w:pPr>
        <w:pStyle w:val="BodyText"/>
      </w:pPr>
      <w:r>
        <w:t xml:space="preserve">The architectural point to consider when designing a DevOps capability is to realize that while implementing The First Way, we need not support </w:t>
      </w:r>
      <w:proofErr w:type="gramStart"/>
      <w:r>
        <w:t>an</w:t>
      </w:r>
      <w:proofErr w:type="gramEnd"/>
      <w:r>
        <w:t xml:space="preserve"> unique configuration for every team or application. Once we understand how to deliver a web application of some form with a SQL database out to Azure, how many of our applications are now covered? I would venture to guess for each of you dear readers, that a high number of your applications use those architectural components. We then add a capability for off-line jobs such as Windows Services and Scheduled Tasks, and we cover a good part of the gap. Once we have these application types covered, you will see how much smaller of a leap it is to then cover your native mobile apps, and Windows </w:t>
      </w:r>
      <w:proofErr w:type="spellStart"/>
      <w:r>
        <w:t>deskop</w:t>
      </w:r>
      <w:proofErr w:type="spellEnd"/>
      <w:r>
        <w:t xml:space="preserve"> apps as well.</w:t>
      </w:r>
    </w:p>
    <w:p w14:paraId="4FBAA9DB" w14:textId="77777777" w:rsidR="0013226F" w:rsidRDefault="0013226F" w:rsidP="0013226F">
      <w:pPr>
        <w:pStyle w:val="Heading3"/>
      </w:pPr>
      <w:bookmarkStart w:id="11" w:name="the-necessary-tools"/>
      <w:bookmarkEnd w:id="11"/>
      <w:r>
        <w:t>The Necessary Tools</w:t>
      </w:r>
    </w:p>
    <w:p w14:paraId="4713157E" w14:textId="77777777" w:rsidR="0013226F" w:rsidRDefault="0013226F" w:rsidP="00A019C1">
      <w:pPr>
        <w:pStyle w:val="BodyText"/>
      </w:pPr>
      <w:r>
        <w:t>In order to set up a professional DevOps environment targeting Azure, you’ll need to have a few key tools to get started.</w:t>
      </w:r>
    </w:p>
    <w:p w14:paraId="422C61EF" w14:textId="77777777" w:rsidR="0013226F" w:rsidRDefault="0013226F" w:rsidP="0013226F">
      <w:pPr>
        <w:pStyle w:val="BullettedBodyText"/>
      </w:pPr>
      <w:r>
        <w:t>An Azure subscription.</w:t>
      </w:r>
    </w:p>
    <w:p w14:paraId="3BB5DB87" w14:textId="77777777" w:rsidR="0013226F" w:rsidRDefault="0013226F" w:rsidP="0013226F">
      <w:pPr>
        <w:pStyle w:val="BullettedBodyText"/>
      </w:pPr>
      <w:r>
        <w:t xml:space="preserve">Visual Studio (2019 or </w:t>
      </w:r>
      <w:proofErr w:type="spellStart"/>
      <w:r>
        <w:t>VSCode</w:t>
      </w:r>
      <w:proofErr w:type="spellEnd"/>
      <w:r>
        <w:t>)</w:t>
      </w:r>
    </w:p>
    <w:p w14:paraId="4AB38B61" w14:textId="77777777" w:rsidR="0013226F" w:rsidRDefault="0013226F" w:rsidP="0013226F">
      <w:pPr>
        <w:pStyle w:val="BullettedBodyText"/>
      </w:pPr>
      <w:r>
        <w:t>An Azure DevOps Services org</w:t>
      </w:r>
    </w:p>
    <w:p w14:paraId="64F6F110" w14:textId="77777777" w:rsidR="0013226F" w:rsidRDefault="0013226F" w:rsidP="00A019C1">
      <w:pPr>
        <w:pStyle w:val="BodyText"/>
      </w:pPr>
      <w:r>
        <w:t>These tools are just the starting point, and throughout this book, we’ll integrate more tools, libraries, frameworks from Microsoft, other vendors, as well as open-source repositories. Remember, DevOps is about a way of thinking that leads to an outcome of shorter lead times, shorter cycle times, and fewer disruptions. Throughout this book, we’ll put all these pieces together one-by-one.</w:t>
      </w:r>
    </w:p>
    <w:p w14:paraId="708AD112" w14:textId="77777777" w:rsidR="0013226F" w:rsidRDefault="0013226F" w:rsidP="00A019C1">
      <w:pPr>
        <w:pStyle w:val="BodyText"/>
      </w:pPr>
      <w:r>
        <w:t>If you are just getting started with Azure or Azure DevOps Services, read on to Chapter 2. It will quickly introduce some basic capabilities in an interactive way that doesn’t yet require you to write any scripting. But don’t stop there. The steps shown in Chapter 2 are only to introduce first-time developers. These techniques are not meant for long-term maintainability. For the professional way to set up your “shop”, move to Chapter 3 and beyond where we will go through each area in detail.</w:t>
      </w:r>
    </w:p>
    <w:p w14:paraId="7EC99EC8" w14:textId="77777777" w:rsidR="00A628EF" w:rsidRPr="0013226F" w:rsidRDefault="00A628EF" w:rsidP="00A019C1">
      <w:pPr>
        <w:pStyle w:val="BodyText"/>
      </w:pPr>
    </w:p>
    <w:sectPr w:rsidR="00A628EF" w:rsidRPr="0013226F">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980287" w14:textId="77777777" w:rsidR="00B25628" w:rsidRDefault="00B25628" w:rsidP="00911B88">
      <w:r>
        <w:separator/>
      </w:r>
    </w:p>
  </w:endnote>
  <w:endnote w:type="continuationSeparator" w:id="0">
    <w:p w14:paraId="76CE5602" w14:textId="77777777" w:rsidR="00B25628" w:rsidRDefault="00B25628" w:rsidP="00911B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Light">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1C0600" w14:textId="77777777" w:rsidR="00B25628" w:rsidRDefault="00B25628" w:rsidP="00911B88">
      <w:r>
        <w:separator/>
      </w:r>
    </w:p>
  </w:footnote>
  <w:footnote w:type="continuationSeparator" w:id="0">
    <w:p w14:paraId="7CB43760" w14:textId="77777777" w:rsidR="00B25628" w:rsidRDefault="00B25628" w:rsidP="00911B88">
      <w:r>
        <w:continuationSeparator/>
      </w:r>
    </w:p>
  </w:footnote>
  <w:footnote w:id="1">
    <w:p w14:paraId="5FD17897" w14:textId="77777777" w:rsidR="000F4BB3" w:rsidRDefault="000F4BB3" w:rsidP="000F4BB3">
      <w:pPr>
        <w:pStyle w:val="FootnoteText"/>
      </w:pPr>
      <w:r>
        <w:rPr>
          <w:rStyle w:val="FootnoteReference"/>
        </w:rPr>
        <w:footnoteRef/>
      </w:r>
      <w:r>
        <w:t xml:space="preserve"> </w:t>
      </w:r>
      <w:sdt>
        <w:sdtPr>
          <w:id w:val="1558116590"/>
          <w:citation/>
        </w:sdtPr>
        <w:sdtContent>
          <w:r>
            <w:fldChar w:fldCharType="begin"/>
          </w:r>
          <w:r>
            <w:instrText xml:space="preserve"> CITATION Kim13 \l 1033 </w:instrText>
          </w:r>
          <w:r>
            <w:fldChar w:fldCharType="separate"/>
          </w:r>
          <w:r>
            <w:rPr>
              <w:noProof/>
            </w:rPr>
            <w:t>(Kim, Behr, &amp; Spafford, 2013)</w:t>
          </w:r>
          <w:r>
            <w:fldChar w:fldCharType="end"/>
          </w:r>
        </w:sdtContent>
      </w:sdt>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79BE720"/>
    <w:multiLevelType w:val="multilevel"/>
    <w:tmpl w:val="1808723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01610E95"/>
    <w:multiLevelType w:val="multilevel"/>
    <w:tmpl w:val="41D62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7A1F35"/>
    <w:multiLevelType w:val="hybridMultilevel"/>
    <w:tmpl w:val="EC50571E"/>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44753A"/>
    <w:multiLevelType w:val="hybridMultilevel"/>
    <w:tmpl w:val="2CD8A2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AC4679"/>
    <w:multiLevelType w:val="multilevel"/>
    <w:tmpl w:val="CBFC1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9967F2"/>
    <w:multiLevelType w:val="hybridMultilevel"/>
    <w:tmpl w:val="F4C84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2F4985"/>
    <w:multiLevelType w:val="hybridMultilevel"/>
    <w:tmpl w:val="536CD3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42402A"/>
    <w:multiLevelType w:val="hybridMultilevel"/>
    <w:tmpl w:val="96E2E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EB053A"/>
    <w:multiLevelType w:val="hybridMultilevel"/>
    <w:tmpl w:val="8572D2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08E1444"/>
    <w:multiLevelType w:val="hybridMultilevel"/>
    <w:tmpl w:val="6AA0F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1B55103"/>
    <w:multiLevelType w:val="hybridMultilevel"/>
    <w:tmpl w:val="72CA2F7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3077BC6"/>
    <w:multiLevelType w:val="hybridMultilevel"/>
    <w:tmpl w:val="6BFC0C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460637"/>
    <w:multiLevelType w:val="multilevel"/>
    <w:tmpl w:val="1E46A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9560395"/>
    <w:multiLevelType w:val="hybridMultilevel"/>
    <w:tmpl w:val="16447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D0001D4"/>
    <w:multiLevelType w:val="hybridMultilevel"/>
    <w:tmpl w:val="9274D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7CB12C9"/>
    <w:multiLevelType w:val="hybridMultilevel"/>
    <w:tmpl w:val="ACF4B0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A1032B8"/>
    <w:multiLevelType w:val="hybridMultilevel"/>
    <w:tmpl w:val="E72C48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B53DBBD"/>
    <w:multiLevelType w:val="multilevel"/>
    <w:tmpl w:val="0CAA54F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8" w15:restartNumberingAfterBreak="0">
    <w:nsid w:val="3C3861EC"/>
    <w:multiLevelType w:val="hybridMultilevel"/>
    <w:tmpl w:val="B010F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0872F9A"/>
    <w:multiLevelType w:val="hybridMultilevel"/>
    <w:tmpl w:val="D13ED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6765364"/>
    <w:multiLevelType w:val="hybridMultilevel"/>
    <w:tmpl w:val="E9AC13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C07650E"/>
    <w:multiLevelType w:val="hybridMultilevel"/>
    <w:tmpl w:val="8A9ACECE"/>
    <w:lvl w:ilvl="0" w:tplc="3514A752">
      <w:start w:val="1"/>
      <w:numFmt w:val="bullet"/>
      <w:pStyle w:val="BullettedBodyTex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CD717BB"/>
    <w:multiLevelType w:val="hybridMultilevel"/>
    <w:tmpl w:val="0B18F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ED76724"/>
    <w:multiLevelType w:val="hybridMultilevel"/>
    <w:tmpl w:val="41108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FB81CA5"/>
    <w:multiLevelType w:val="hybridMultilevel"/>
    <w:tmpl w:val="158E5F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1225602"/>
    <w:multiLevelType w:val="hybridMultilevel"/>
    <w:tmpl w:val="852C7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7843753"/>
    <w:multiLevelType w:val="hybridMultilevel"/>
    <w:tmpl w:val="5C76A2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1720DAE"/>
    <w:multiLevelType w:val="hybridMultilevel"/>
    <w:tmpl w:val="4A8E9CD0"/>
    <w:lvl w:ilvl="0" w:tplc="3D20462C">
      <w:start w:val="1"/>
      <w:numFmt w:val="decimal"/>
      <w:pStyle w:val="NumberedBodyText"/>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6193D438"/>
    <w:multiLevelType w:val="multilevel"/>
    <w:tmpl w:val="3EBAEF3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9" w15:restartNumberingAfterBreak="0">
    <w:nsid w:val="6AE656D8"/>
    <w:multiLevelType w:val="hybridMultilevel"/>
    <w:tmpl w:val="B14A06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CF36DE6"/>
    <w:multiLevelType w:val="hybridMultilevel"/>
    <w:tmpl w:val="6B8A1D2E"/>
    <w:lvl w:ilvl="0" w:tplc="BE5C43C2">
      <w:start w:val="1"/>
      <w:numFmt w:val="bullet"/>
      <w:pStyle w:val="BulletedList--Publishing"/>
      <w:lvlText w:val=""/>
      <w:lvlJc w:val="left"/>
      <w:pPr>
        <w:ind w:left="360" w:hanging="360"/>
      </w:pPr>
      <w:rPr>
        <w:rFonts w:ascii="Symbol" w:hAnsi="Symbol" w:hint="default"/>
      </w:rPr>
    </w:lvl>
    <w:lvl w:ilvl="1" w:tplc="C90EBEE4">
      <w:start w:val="1"/>
      <w:numFmt w:val="bullet"/>
      <w:pStyle w:val="BulletedLis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71004F6B"/>
    <w:multiLevelType w:val="hybridMultilevel"/>
    <w:tmpl w:val="2996B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5575096"/>
    <w:multiLevelType w:val="hybridMultilevel"/>
    <w:tmpl w:val="2FE82710"/>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8760843"/>
    <w:multiLevelType w:val="hybridMultilevel"/>
    <w:tmpl w:val="E63C2764"/>
    <w:lvl w:ilvl="0" w:tplc="1AD4A770">
      <w:numFmt w:val="bullet"/>
      <w:lvlText w:val="-"/>
      <w:lvlJc w:val="left"/>
      <w:pPr>
        <w:ind w:left="405" w:hanging="360"/>
      </w:pPr>
      <w:rPr>
        <w:rFonts w:ascii="Calibri" w:eastAsia="Times New Roman" w:hAnsi="Calibri" w:cs="Calibr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34" w15:restartNumberingAfterBreak="0">
    <w:nsid w:val="7C034422"/>
    <w:multiLevelType w:val="hybridMultilevel"/>
    <w:tmpl w:val="365A6E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7"/>
  </w:num>
  <w:num w:numId="2">
    <w:abstractNumId w:val="21"/>
  </w:num>
  <w:num w:numId="3">
    <w:abstractNumId w:val="10"/>
  </w:num>
  <w:num w:numId="4">
    <w:abstractNumId w:val="23"/>
  </w:num>
  <w:num w:numId="5">
    <w:abstractNumId w:val="24"/>
  </w:num>
  <w:num w:numId="6">
    <w:abstractNumId w:val="18"/>
  </w:num>
  <w:num w:numId="7">
    <w:abstractNumId w:val="9"/>
  </w:num>
  <w:num w:numId="8">
    <w:abstractNumId w:val="8"/>
  </w:num>
  <w:num w:numId="9">
    <w:abstractNumId w:val="7"/>
  </w:num>
  <w:num w:numId="10">
    <w:abstractNumId w:val="1"/>
  </w:num>
  <w:num w:numId="11">
    <w:abstractNumId w:val="4"/>
  </w:num>
  <w:num w:numId="12">
    <w:abstractNumId w:val="20"/>
  </w:num>
  <w:num w:numId="13">
    <w:abstractNumId w:val="15"/>
  </w:num>
  <w:num w:numId="14">
    <w:abstractNumId w:val="14"/>
  </w:num>
  <w:num w:numId="15">
    <w:abstractNumId w:val="6"/>
  </w:num>
  <w:num w:numId="16">
    <w:abstractNumId w:val="19"/>
  </w:num>
  <w:num w:numId="17">
    <w:abstractNumId w:val="5"/>
  </w:num>
  <w:num w:numId="18">
    <w:abstractNumId w:val="13"/>
  </w:num>
  <w:num w:numId="19">
    <w:abstractNumId w:val="3"/>
  </w:num>
  <w:num w:numId="20">
    <w:abstractNumId w:val="31"/>
  </w:num>
  <w:num w:numId="21">
    <w:abstractNumId w:val="11"/>
  </w:num>
  <w:num w:numId="22">
    <w:abstractNumId w:val="22"/>
  </w:num>
  <w:num w:numId="23">
    <w:abstractNumId w:val="2"/>
  </w:num>
  <w:num w:numId="24">
    <w:abstractNumId w:val="33"/>
  </w:num>
  <w:num w:numId="25">
    <w:abstractNumId w:val="27"/>
    <w:lvlOverride w:ilvl="0">
      <w:startOverride w:val="1"/>
    </w:lvlOverride>
  </w:num>
  <w:num w:numId="26">
    <w:abstractNumId w:val="12"/>
  </w:num>
  <w:num w:numId="27">
    <w:abstractNumId w:val="27"/>
    <w:lvlOverride w:ilvl="0">
      <w:startOverride w:val="1"/>
    </w:lvlOverride>
  </w:num>
  <w:num w:numId="28">
    <w:abstractNumId w:val="27"/>
    <w:lvlOverride w:ilvl="0">
      <w:startOverride w:val="1"/>
    </w:lvlOverride>
  </w:num>
  <w:num w:numId="29">
    <w:abstractNumId w:val="30"/>
  </w:num>
  <w:num w:numId="30">
    <w:abstractNumId w:val="17"/>
  </w:num>
  <w:num w:numId="31">
    <w:abstractNumId w:val="29"/>
  </w:num>
  <w:num w:numId="32">
    <w:abstractNumId w:val="25"/>
  </w:num>
  <w:num w:numId="33">
    <w:abstractNumId w:val="34"/>
  </w:num>
  <w:num w:numId="3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5">
    <w:abstractNumId w:val="28"/>
  </w:num>
  <w:num w:numId="36">
    <w:abstractNumId w:val="26"/>
  </w:num>
  <w:num w:numId="37">
    <w:abstractNumId w:val="16"/>
  </w:num>
  <w:num w:numId="38">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activeWritingStyle w:appName="MSWord" w:lang="en-US" w:vendorID="64" w:dllVersion="6" w:nlCheck="1" w:checkStyle="1"/>
  <w:activeWritingStyle w:appName="MSWord" w:lang="en-US" w:vendorID="64" w:dllVersion="0" w:nlCheck="1" w:checkStyle="0"/>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18DD"/>
    <w:rsid w:val="0000062E"/>
    <w:rsid w:val="000049EB"/>
    <w:rsid w:val="000071D2"/>
    <w:rsid w:val="0000726C"/>
    <w:rsid w:val="000117EB"/>
    <w:rsid w:val="000137DB"/>
    <w:rsid w:val="00013AD1"/>
    <w:rsid w:val="00014114"/>
    <w:rsid w:val="0001538A"/>
    <w:rsid w:val="00015AE1"/>
    <w:rsid w:val="00017B8F"/>
    <w:rsid w:val="00017ECB"/>
    <w:rsid w:val="0002110D"/>
    <w:rsid w:val="000300D4"/>
    <w:rsid w:val="00034390"/>
    <w:rsid w:val="000346C6"/>
    <w:rsid w:val="00036109"/>
    <w:rsid w:val="00041572"/>
    <w:rsid w:val="0004599A"/>
    <w:rsid w:val="00047331"/>
    <w:rsid w:val="00055190"/>
    <w:rsid w:val="00057B3F"/>
    <w:rsid w:val="00061365"/>
    <w:rsid w:val="000640DB"/>
    <w:rsid w:val="0006560E"/>
    <w:rsid w:val="00066E1D"/>
    <w:rsid w:val="00071D41"/>
    <w:rsid w:val="00073D1E"/>
    <w:rsid w:val="000775D6"/>
    <w:rsid w:val="00077F1B"/>
    <w:rsid w:val="00080C37"/>
    <w:rsid w:val="000813C3"/>
    <w:rsid w:val="00084D95"/>
    <w:rsid w:val="00085126"/>
    <w:rsid w:val="00087972"/>
    <w:rsid w:val="000909C3"/>
    <w:rsid w:val="000922A1"/>
    <w:rsid w:val="00094E21"/>
    <w:rsid w:val="00095506"/>
    <w:rsid w:val="0009683C"/>
    <w:rsid w:val="00096C74"/>
    <w:rsid w:val="00097DE2"/>
    <w:rsid w:val="000A1B05"/>
    <w:rsid w:val="000A2736"/>
    <w:rsid w:val="000A27C0"/>
    <w:rsid w:val="000A55CF"/>
    <w:rsid w:val="000A6DF8"/>
    <w:rsid w:val="000B0532"/>
    <w:rsid w:val="000B0704"/>
    <w:rsid w:val="000B2E38"/>
    <w:rsid w:val="000B49FE"/>
    <w:rsid w:val="000B558E"/>
    <w:rsid w:val="000B5C54"/>
    <w:rsid w:val="000B659F"/>
    <w:rsid w:val="000C14B7"/>
    <w:rsid w:val="000C53A2"/>
    <w:rsid w:val="000C7487"/>
    <w:rsid w:val="000D022D"/>
    <w:rsid w:val="000D034D"/>
    <w:rsid w:val="000D0A12"/>
    <w:rsid w:val="000D2181"/>
    <w:rsid w:val="000D51D8"/>
    <w:rsid w:val="000E00E6"/>
    <w:rsid w:val="000E0841"/>
    <w:rsid w:val="000E27BB"/>
    <w:rsid w:val="000E3A00"/>
    <w:rsid w:val="000F2523"/>
    <w:rsid w:val="000F25C1"/>
    <w:rsid w:val="000F318D"/>
    <w:rsid w:val="000F4950"/>
    <w:rsid w:val="000F4BB3"/>
    <w:rsid w:val="000F6696"/>
    <w:rsid w:val="000F6957"/>
    <w:rsid w:val="001039D7"/>
    <w:rsid w:val="00103F2C"/>
    <w:rsid w:val="001054A2"/>
    <w:rsid w:val="0010698C"/>
    <w:rsid w:val="00107918"/>
    <w:rsid w:val="00107AC9"/>
    <w:rsid w:val="00110C8A"/>
    <w:rsid w:val="001124B8"/>
    <w:rsid w:val="00113687"/>
    <w:rsid w:val="00113972"/>
    <w:rsid w:val="001158F9"/>
    <w:rsid w:val="00116C94"/>
    <w:rsid w:val="00116F9B"/>
    <w:rsid w:val="00121D0D"/>
    <w:rsid w:val="001229FF"/>
    <w:rsid w:val="001268F5"/>
    <w:rsid w:val="00126B17"/>
    <w:rsid w:val="00131BE0"/>
    <w:rsid w:val="0013226F"/>
    <w:rsid w:val="00132DCF"/>
    <w:rsid w:val="00133F96"/>
    <w:rsid w:val="001340E3"/>
    <w:rsid w:val="001352CD"/>
    <w:rsid w:val="0013593F"/>
    <w:rsid w:val="001363C9"/>
    <w:rsid w:val="00141D45"/>
    <w:rsid w:val="001448BE"/>
    <w:rsid w:val="00145035"/>
    <w:rsid w:val="00146700"/>
    <w:rsid w:val="001512C0"/>
    <w:rsid w:val="00152524"/>
    <w:rsid w:val="00153180"/>
    <w:rsid w:val="00154406"/>
    <w:rsid w:val="0015512C"/>
    <w:rsid w:val="001620EC"/>
    <w:rsid w:val="00163C84"/>
    <w:rsid w:val="001644B6"/>
    <w:rsid w:val="00170374"/>
    <w:rsid w:val="00171384"/>
    <w:rsid w:val="001726C3"/>
    <w:rsid w:val="00174593"/>
    <w:rsid w:val="00175DFC"/>
    <w:rsid w:val="001800C0"/>
    <w:rsid w:val="001818C2"/>
    <w:rsid w:val="0018370A"/>
    <w:rsid w:val="00183B3E"/>
    <w:rsid w:val="00183DEE"/>
    <w:rsid w:val="00190C0A"/>
    <w:rsid w:val="00196248"/>
    <w:rsid w:val="00196460"/>
    <w:rsid w:val="001A012B"/>
    <w:rsid w:val="001A205F"/>
    <w:rsid w:val="001A4A13"/>
    <w:rsid w:val="001A5065"/>
    <w:rsid w:val="001A60F2"/>
    <w:rsid w:val="001B1F1A"/>
    <w:rsid w:val="001B31B3"/>
    <w:rsid w:val="001B38AF"/>
    <w:rsid w:val="001B4194"/>
    <w:rsid w:val="001C009D"/>
    <w:rsid w:val="001C3030"/>
    <w:rsid w:val="001C6EB0"/>
    <w:rsid w:val="001C7AD6"/>
    <w:rsid w:val="001D1775"/>
    <w:rsid w:val="001D3E68"/>
    <w:rsid w:val="001D7C08"/>
    <w:rsid w:val="001E29DE"/>
    <w:rsid w:val="001F0B7C"/>
    <w:rsid w:val="001F2FF4"/>
    <w:rsid w:val="001F32DC"/>
    <w:rsid w:val="001F381B"/>
    <w:rsid w:val="001F3BC5"/>
    <w:rsid w:val="001F499E"/>
    <w:rsid w:val="002058B3"/>
    <w:rsid w:val="00211E4F"/>
    <w:rsid w:val="00215937"/>
    <w:rsid w:val="00217B3A"/>
    <w:rsid w:val="00217BC9"/>
    <w:rsid w:val="002212A3"/>
    <w:rsid w:val="00223508"/>
    <w:rsid w:val="00224179"/>
    <w:rsid w:val="002250E6"/>
    <w:rsid w:val="002261AE"/>
    <w:rsid w:val="00233ED5"/>
    <w:rsid w:val="00235E4B"/>
    <w:rsid w:val="00236791"/>
    <w:rsid w:val="00237216"/>
    <w:rsid w:val="002378F4"/>
    <w:rsid w:val="002409E5"/>
    <w:rsid w:val="00241F8C"/>
    <w:rsid w:val="002455BB"/>
    <w:rsid w:val="0025267C"/>
    <w:rsid w:val="00252A94"/>
    <w:rsid w:val="002567D8"/>
    <w:rsid w:val="00261F2B"/>
    <w:rsid w:val="00262231"/>
    <w:rsid w:val="0026464D"/>
    <w:rsid w:val="0026538F"/>
    <w:rsid w:val="00265C35"/>
    <w:rsid w:val="00271A60"/>
    <w:rsid w:val="00272E93"/>
    <w:rsid w:val="002743DD"/>
    <w:rsid w:val="0027587A"/>
    <w:rsid w:val="00280B0F"/>
    <w:rsid w:val="00284DF8"/>
    <w:rsid w:val="00285A05"/>
    <w:rsid w:val="00290680"/>
    <w:rsid w:val="00290E05"/>
    <w:rsid w:val="00295312"/>
    <w:rsid w:val="00295BEC"/>
    <w:rsid w:val="002A487C"/>
    <w:rsid w:val="002B08D3"/>
    <w:rsid w:val="002B326B"/>
    <w:rsid w:val="002B577B"/>
    <w:rsid w:val="002B6BB2"/>
    <w:rsid w:val="002B7B1B"/>
    <w:rsid w:val="002C051C"/>
    <w:rsid w:val="002C17E6"/>
    <w:rsid w:val="002C551E"/>
    <w:rsid w:val="002C6E3B"/>
    <w:rsid w:val="002D0E25"/>
    <w:rsid w:val="002D0EE6"/>
    <w:rsid w:val="002D0F78"/>
    <w:rsid w:val="002D25C2"/>
    <w:rsid w:val="002D5182"/>
    <w:rsid w:val="002D7C45"/>
    <w:rsid w:val="002E0BBD"/>
    <w:rsid w:val="002E16F9"/>
    <w:rsid w:val="002E1E3F"/>
    <w:rsid w:val="002E6BFD"/>
    <w:rsid w:val="002E7CBC"/>
    <w:rsid w:val="002F0CE8"/>
    <w:rsid w:val="002F7156"/>
    <w:rsid w:val="00302510"/>
    <w:rsid w:val="00305470"/>
    <w:rsid w:val="00310381"/>
    <w:rsid w:val="00311509"/>
    <w:rsid w:val="0031157A"/>
    <w:rsid w:val="00313549"/>
    <w:rsid w:val="00314B67"/>
    <w:rsid w:val="00316A9F"/>
    <w:rsid w:val="00316B57"/>
    <w:rsid w:val="00322F2B"/>
    <w:rsid w:val="003230A1"/>
    <w:rsid w:val="0032484B"/>
    <w:rsid w:val="00327EE4"/>
    <w:rsid w:val="00330C4A"/>
    <w:rsid w:val="003313DD"/>
    <w:rsid w:val="003345EB"/>
    <w:rsid w:val="003353DD"/>
    <w:rsid w:val="00335FBA"/>
    <w:rsid w:val="00336ACD"/>
    <w:rsid w:val="003430D7"/>
    <w:rsid w:val="0034490D"/>
    <w:rsid w:val="0035003D"/>
    <w:rsid w:val="0035122A"/>
    <w:rsid w:val="0035680B"/>
    <w:rsid w:val="00356827"/>
    <w:rsid w:val="00362144"/>
    <w:rsid w:val="003630E1"/>
    <w:rsid w:val="003638C3"/>
    <w:rsid w:val="00364AE2"/>
    <w:rsid w:val="00364E6F"/>
    <w:rsid w:val="00366403"/>
    <w:rsid w:val="00366A58"/>
    <w:rsid w:val="00367A41"/>
    <w:rsid w:val="003715E9"/>
    <w:rsid w:val="00374046"/>
    <w:rsid w:val="0037759A"/>
    <w:rsid w:val="00377B48"/>
    <w:rsid w:val="00380BE9"/>
    <w:rsid w:val="00384F4A"/>
    <w:rsid w:val="003851BA"/>
    <w:rsid w:val="00385240"/>
    <w:rsid w:val="0038711F"/>
    <w:rsid w:val="00387D8D"/>
    <w:rsid w:val="003941C2"/>
    <w:rsid w:val="003A136A"/>
    <w:rsid w:val="003A2BFD"/>
    <w:rsid w:val="003A32C9"/>
    <w:rsid w:val="003A45E9"/>
    <w:rsid w:val="003A774A"/>
    <w:rsid w:val="003A7994"/>
    <w:rsid w:val="003B2595"/>
    <w:rsid w:val="003B3BB6"/>
    <w:rsid w:val="003C15B3"/>
    <w:rsid w:val="003C3EBA"/>
    <w:rsid w:val="003C6394"/>
    <w:rsid w:val="003C677E"/>
    <w:rsid w:val="003C6E15"/>
    <w:rsid w:val="003C754E"/>
    <w:rsid w:val="003D207A"/>
    <w:rsid w:val="003E0182"/>
    <w:rsid w:val="003E12AA"/>
    <w:rsid w:val="003E1A60"/>
    <w:rsid w:val="003E24F1"/>
    <w:rsid w:val="003E60BA"/>
    <w:rsid w:val="003E6F8A"/>
    <w:rsid w:val="003E7909"/>
    <w:rsid w:val="003E7A7E"/>
    <w:rsid w:val="003E7BC7"/>
    <w:rsid w:val="003F2A0B"/>
    <w:rsid w:val="003F5903"/>
    <w:rsid w:val="0040055B"/>
    <w:rsid w:val="00401056"/>
    <w:rsid w:val="00403562"/>
    <w:rsid w:val="0040598E"/>
    <w:rsid w:val="00407825"/>
    <w:rsid w:val="00410306"/>
    <w:rsid w:val="0041096D"/>
    <w:rsid w:val="00410CA4"/>
    <w:rsid w:val="00413BAB"/>
    <w:rsid w:val="00413FDF"/>
    <w:rsid w:val="00416671"/>
    <w:rsid w:val="00421C88"/>
    <w:rsid w:val="00424745"/>
    <w:rsid w:val="00427497"/>
    <w:rsid w:val="00431486"/>
    <w:rsid w:val="0043254E"/>
    <w:rsid w:val="00436752"/>
    <w:rsid w:val="004425CA"/>
    <w:rsid w:val="00447A01"/>
    <w:rsid w:val="00447EB7"/>
    <w:rsid w:val="004528EC"/>
    <w:rsid w:val="004606FA"/>
    <w:rsid w:val="004608C5"/>
    <w:rsid w:val="00461D4D"/>
    <w:rsid w:val="00462F0B"/>
    <w:rsid w:val="00463703"/>
    <w:rsid w:val="004675A6"/>
    <w:rsid w:val="004727AD"/>
    <w:rsid w:val="00474753"/>
    <w:rsid w:val="00475C1F"/>
    <w:rsid w:val="004802AC"/>
    <w:rsid w:val="00480FAF"/>
    <w:rsid w:val="00483DA6"/>
    <w:rsid w:val="004853B0"/>
    <w:rsid w:val="0048572B"/>
    <w:rsid w:val="00485C2B"/>
    <w:rsid w:val="00485CF6"/>
    <w:rsid w:val="0049010A"/>
    <w:rsid w:val="00490A25"/>
    <w:rsid w:val="00490D4C"/>
    <w:rsid w:val="00492556"/>
    <w:rsid w:val="00493DDD"/>
    <w:rsid w:val="00497B40"/>
    <w:rsid w:val="004A0A96"/>
    <w:rsid w:val="004A1EF3"/>
    <w:rsid w:val="004A28B7"/>
    <w:rsid w:val="004A6A87"/>
    <w:rsid w:val="004B169B"/>
    <w:rsid w:val="004B5105"/>
    <w:rsid w:val="004B5A25"/>
    <w:rsid w:val="004B5D09"/>
    <w:rsid w:val="004B7D2F"/>
    <w:rsid w:val="004C1352"/>
    <w:rsid w:val="004C19F7"/>
    <w:rsid w:val="004D0829"/>
    <w:rsid w:val="004D2BEB"/>
    <w:rsid w:val="004D332F"/>
    <w:rsid w:val="004D39EC"/>
    <w:rsid w:val="004D5D54"/>
    <w:rsid w:val="004E1A38"/>
    <w:rsid w:val="004E2D6C"/>
    <w:rsid w:val="004E2D6E"/>
    <w:rsid w:val="004F1220"/>
    <w:rsid w:val="004F2EB9"/>
    <w:rsid w:val="004F726F"/>
    <w:rsid w:val="00501C1B"/>
    <w:rsid w:val="005025DB"/>
    <w:rsid w:val="00504C84"/>
    <w:rsid w:val="005057BD"/>
    <w:rsid w:val="00506120"/>
    <w:rsid w:val="005070AC"/>
    <w:rsid w:val="00507B09"/>
    <w:rsid w:val="00510263"/>
    <w:rsid w:val="0051064D"/>
    <w:rsid w:val="0051567E"/>
    <w:rsid w:val="00523BE5"/>
    <w:rsid w:val="00524168"/>
    <w:rsid w:val="0052455F"/>
    <w:rsid w:val="005250FD"/>
    <w:rsid w:val="005312F3"/>
    <w:rsid w:val="005350B1"/>
    <w:rsid w:val="00535284"/>
    <w:rsid w:val="00536258"/>
    <w:rsid w:val="00537422"/>
    <w:rsid w:val="0054088F"/>
    <w:rsid w:val="00540F21"/>
    <w:rsid w:val="00542042"/>
    <w:rsid w:val="00543039"/>
    <w:rsid w:val="00545564"/>
    <w:rsid w:val="0054619E"/>
    <w:rsid w:val="005466FE"/>
    <w:rsid w:val="00546E28"/>
    <w:rsid w:val="005516B1"/>
    <w:rsid w:val="005516B8"/>
    <w:rsid w:val="00553626"/>
    <w:rsid w:val="0056027B"/>
    <w:rsid w:val="00560DFD"/>
    <w:rsid w:val="00564719"/>
    <w:rsid w:val="00565DC0"/>
    <w:rsid w:val="0056748D"/>
    <w:rsid w:val="00570AE7"/>
    <w:rsid w:val="005727FE"/>
    <w:rsid w:val="005744EE"/>
    <w:rsid w:val="00575B32"/>
    <w:rsid w:val="00575EFD"/>
    <w:rsid w:val="00580EB0"/>
    <w:rsid w:val="00583036"/>
    <w:rsid w:val="00583D18"/>
    <w:rsid w:val="005873C6"/>
    <w:rsid w:val="00587838"/>
    <w:rsid w:val="00587A10"/>
    <w:rsid w:val="005901E8"/>
    <w:rsid w:val="005917E9"/>
    <w:rsid w:val="00594C2E"/>
    <w:rsid w:val="005A5128"/>
    <w:rsid w:val="005A729B"/>
    <w:rsid w:val="005A72AC"/>
    <w:rsid w:val="005B1BDE"/>
    <w:rsid w:val="005B23B5"/>
    <w:rsid w:val="005B7F80"/>
    <w:rsid w:val="005C21EB"/>
    <w:rsid w:val="005C719A"/>
    <w:rsid w:val="005C7211"/>
    <w:rsid w:val="005C739B"/>
    <w:rsid w:val="005D0771"/>
    <w:rsid w:val="005D3653"/>
    <w:rsid w:val="005D6076"/>
    <w:rsid w:val="005E0242"/>
    <w:rsid w:val="005E1404"/>
    <w:rsid w:val="005E24E4"/>
    <w:rsid w:val="005E3264"/>
    <w:rsid w:val="005E475C"/>
    <w:rsid w:val="005E485B"/>
    <w:rsid w:val="005E7679"/>
    <w:rsid w:val="005F0864"/>
    <w:rsid w:val="005F0D97"/>
    <w:rsid w:val="005F2E10"/>
    <w:rsid w:val="005F557B"/>
    <w:rsid w:val="00600584"/>
    <w:rsid w:val="00601203"/>
    <w:rsid w:val="00601F5D"/>
    <w:rsid w:val="00603E1C"/>
    <w:rsid w:val="00604127"/>
    <w:rsid w:val="006047C9"/>
    <w:rsid w:val="006066F7"/>
    <w:rsid w:val="006070F0"/>
    <w:rsid w:val="00607956"/>
    <w:rsid w:val="00610486"/>
    <w:rsid w:val="00611373"/>
    <w:rsid w:val="0061176B"/>
    <w:rsid w:val="00613C1A"/>
    <w:rsid w:val="00614E52"/>
    <w:rsid w:val="006155D0"/>
    <w:rsid w:val="00617B8A"/>
    <w:rsid w:val="00620F07"/>
    <w:rsid w:val="00621467"/>
    <w:rsid w:val="00622665"/>
    <w:rsid w:val="00622869"/>
    <w:rsid w:val="00625A0D"/>
    <w:rsid w:val="00630ED4"/>
    <w:rsid w:val="00633BCA"/>
    <w:rsid w:val="0063515E"/>
    <w:rsid w:val="006358B5"/>
    <w:rsid w:val="00641DEE"/>
    <w:rsid w:val="00642110"/>
    <w:rsid w:val="0064469D"/>
    <w:rsid w:val="006450E2"/>
    <w:rsid w:val="00647416"/>
    <w:rsid w:val="00647DD9"/>
    <w:rsid w:val="006506CF"/>
    <w:rsid w:val="006519EB"/>
    <w:rsid w:val="00653AE2"/>
    <w:rsid w:val="00656D0C"/>
    <w:rsid w:val="006607A1"/>
    <w:rsid w:val="00661500"/>
    <w:rsid w:val="006677C9"/>
    <w:rsid w:val="0067020A"/>
    <w:rsid w:val="0067184F"/>
    <w:rsid w:val="006826D6"/>
    <w:rsid w:val="0068351F"/>
    <w:rsid w:val="00683614"/>
    <w:rsid w:val="0068389B"/>
    <w:rsid w:val="00685397"/>
    <w:rsid w:val="00686743"/>
    <w:rsid w:val="00686A4D"/>
    <w:rsid w:val="0068747C"/>
    <w:rsid w:val="0069018B"/>
    <w:rsid w:val="006909DC"/>
    <w:rsid w:val="00691037"/>
    <w:rsid w:val="00696038"/>
    <w:rsid w:val="006A0329"/>
    <w:rsid w:val="006A09DB"/>
    <w:rsid w:val="006A0A8E"/>
    <w:rsid w:val="006A142B"/>
    <w:rsid w:val="006A6010"/>
    <w:rsid w:val="006B2902"/>
    <w:rsid w:val="006B2DB4"/>
    <w:rsid w:val="006B398D"/>
    <w:rsid w:val="006B43FD"/>
    <w:rsid w:val="006B49CE"/>
    <w:rsid w:val="006B5E0B"/>
    <w:rsid w:val="006B69E6"/>
    <w:rsid w:val="006C0029"/>
    <w:rsid w:val="006C011F"/>
    <w:rsid w:val="006C2E61"/>
    <w:rsid w:val="006C3E14"/>
    <w:rsid w:val="006C79C3"/>
    <w:rsid w:val="006C7C65"/>
    <w:rsid w:val="006D15C7"/>
    <w:rsid w:val="006D3F85"/>
    <w:rsid w:val="006D43DD"/>
    <w:rsid w:val="006D4537"/>
    <w:rsid w:val="006D4B49"/>
    <w:rsid w:val="006E0B36"/>
    <w:rsid w:val="006E0BED"/>
    <w:rsid w:val="006E3E53"/>
    <w:rsid w:val="006E3F29"/>
    <w:rsid w:val="006E571D"/>
    <w:rsid w:val="006F3FEC"/>
    <w:rsid w:val="006F530F"/>
    <w:rsid w:val="006F5766"/>
    <w:rsid w:val="006F59CD"/>
    <w:rsid w:val="006F5EA8"/>
    <w:rsid w:val="00700575"/>
    <w:rsid w:val="007011F9"/>
    <w:rsid w:val="00701D65"/>
    <w:rsid w:val="00703CA1"/>
    <w:rsid w:val="00703E02"/>
    <w:rsid w:val="00705554"/>
    <w:rsid w:val="00713151"/>
    <w:rsid w:val="00717246"/>
    <w:rsid w:val="00717F8A"/>
    <w:rsid w:val="00720CFE"/>
    <w:rsid w:val="00720EBF"/>
    <w:rsid w:val="00722430"/>
    <w:rsid w:val="007229C1"/>
    <w:rsid w:val="00723D61"/>
    <w:rsid w:val="007257B1"/>
    <w:rsid w:val="00730C7B"/>
    <w:rsid w:val="007310C1"/>
    <w:rsid w:val="00731829"/>
    <w:rsid w:val="00733E0C"/>
    <w:rsid w:val="00734701"/>
    <w:rsid w:val="00736A12"/>
    <w:rsid w:val="00737026"/>
    <w:rsid w:val="00737648"/>
    <w:rsid w:val="00741C0E"/>
    <w:rsid w:val="00742B70"/>
    <w:rsid w:val="00746E1F"/>
    <w:rsid w:val="00751124"/>
    <w:rsid w:val="00751A1F"/>
    <w:rsid w:val="007520D9"/>
    <w:rsid w:val="00754B67"/>
    <w:rsid w:val="00754C0F"/>
    <w:rsid w:val="00754FF5"/>
    <w:rsid w:val="0075653A"/>
    <w:rsid w:val="0076056A"/>
    <w:rsid w:val="00764F70"/>
    <w:rsid w:val="00766AD1"/>
    <w:rsid w:val="0077104B"/>
    <w:rsid w:val="007757BC"/>
    <w:rsid w:val="00775908"/>
    <w:rsid w:val="00775B5F"/>
    <w:rsid w:val="007808F2"/>
    <w:rsid w:val="007810D6"/>
    <w:rsid w:val="0078133E"/>
    <w:rsid w:val="00786F6C"/>
    <w:rsid w:val="00787304"/>
    <w:rsid w:val="00787319"/>
    <w:rsid w:val="007913A7"/>
    <w:rsid w:val="007917CC"/>
    <w:rsid w:val="00794797"/>
    <w:rsid w:val="00795F0E"/>
    <w:rsid w:val="007A037D"/>
    <w:rsid w:val="007A33A6"/>
    <w:rsid w:val="007A34CC"/>
    <w:rsid w:val="007A3B90"/>
    <w:rsid w:val="007A5F74"/>
    <w:rsid w:val="007A6B18"/>
    <w:rsid w:val="007B0E99"/>
    <w:rsid w:val="007B3120"/>
    <w:rsid w:val="007B34BB"/>
    <w:rsid w:val="007B43E8"/>
    <w:rsid w:val="007B6978"/>
    <w:rsid w:val="007B6DA9"/>
    <w:rsid w:val="007C2014"/>
    <w:rsid w:val="007C271D"/>
    <w:rsid w:val="007C2775"/>
    <w:rsid w:val="007C3155"/>
    <w:rsid w:val="007C3549"/>
    <w:rsid w:val="007C55A9"/>
    <w:rsid w:val="007D2330"/>
    <w:rsid w:val="007D58FA"/>
    <w:rsid w:val="007D7278"/>
    <w:rsid w:val="007D79D9"/>
    <w:rsid w:val="007D7BAD"/>
    <w:rsid w:val="007E1A03"/>
    <w:rsid w:val="007E3AF4"/>
    <w:rsid w:val="007E3B97"/>
    <w:rsid w:val="007E4FC7"/>
    <w:rsid w:val="007E7266"/>
    <w:rsid w:val="007F04B5"/>
    <w:rsid w:val="007F2D88"/>
    <w:rsid w:val="007F3351"/>
    <w:rsid w:val="007F34E7"/>
    <w:rsid w:val="007F4425"/>
    <w:rsid w:val="00800419"/>
    <w:rsid w:val="00800859"/>
    <w:rsid w:val="00802128"/>
    <w:rsid w:val="00807551"/>
    <w:rsid w:val="0081189B"/>
    <w:rsid w:val="008125B8"/>
    <w:rsid w:val="00816721"/>
    <w:rsid w:val="00816DFD"/>
    <w:rsid w:val="00817994"/>
    <w:rsid w:val="008204E4"/>
    <w:rsid w:val="00823727"/>
    <w:rsid w:val="0082415B"/>
    <w:rsid w:val="00830AD2"/>
    <w:rsid w:val="008354E2"/>
    <w:rsid w:val="0083587D"/>
    <w:rsid w:val="008364D9"/>
    <w:rsid w:val="0083769A"/>
    <w:rsid w:val="008378E3"/>
    <w:rsid w:val="0084167B"/>
    <w:rsid w:val="00841863"/>
    <w:rsid w:val="00842085"/>
    <w:rsid w:val="00842624"/>
    <w:rsid w:val="00842BD3"/>
    <w:rsid w:val="00844215"/>
    <w:rsid w:val="008442AE"/>
    <w:rsid w:val="008443C4"/>
    <w:rsid w:val="00847F68"/>
    <w:rsid w:val="008502EB"/>
    <w:rsid w:val="00851DD5"/>
    <w:rsid w:val="00852D46"/>
    <w:rsid w:val="008543D0"/>
    <w:rsid w:val="00857BD0"/>
    <w:rsid w:val="00860392"/>
    <w:rsid w:val="008620E1"/>
    <w:rsid w:val="00864A95"/>
    <w:rsid w:val="00866704"/>
    <w:rsid w:val="00870544"/>
    <w:rsid w:val="008718C4"/>
    <w:rsid w:val="00873788"/>
    <w:rsid w:val="008802D9"/>
    <w:rsid w:val="00881F66"/>
    <w:rsid w:val="00883396"/>
    <w:rsid w:val="00884B48"/>
    <w:rsid w:val="008856AD"/>
    <w:rsid w:val="00885CCF"/>
    <w:rsid w:val="00893A8F"/>
    <w:rsid w:val="00894808"/>
    <w:rsid w:val="00897631"/>
    <w:rsid w:val="008A1588"/>
    <w:rsid w:val="008A198E"/>
    <w:rsid w:val="008A3CB5"/>
    <w:rsid w:val="008A3CCA"/>
    <w:rsid w:val="008A6A49"/>
    <w:rsid w:val="008A71A1"/>
    <w:rsid w:val="008B4417"/>
    <w:rsid w:val="008B6A65"/>
    <w:rsid w:val="008C122C"/>
    <w:rsid w:val="008C1387"/>
    <w:rsid w:val="008C189D"/>
    <w:rsid w:val="008C3927"/>
    <w:rsid w:val="008C4B02"/>
    <w:rsid w:val="008C59E1"/>
    <w:rsid w:val="008C7731"/>
    <w:rsid w:val="008D0163"/>
    <w:rsid w:val="008D48FD"/>
    <w:rsid w:val="008D6264"/>
    <w:rsid w:val="008D6ED0"/>
    <w:rsid w:val="008D7FB9"/>
    <w:rsid w:val="008E26A6"/>
    <w:rsid w:val="008F0948"/>
    <w:rsid w:val="008F185E"/>
    <w:rsid w:val="008F19A6"/>
    <w:rsid w:val="008F2C0B"/>
    <w:rsid w:val="008F3E79"/>
    <w:rsid w:val="008F5424"/>
    <w:rsid w:val="008F6A1D"/>
    <w:rsid w:val="008F77B2"/>
    <w:rsid w:val="008F7BE4"/>
    <w:rsid w:val="00900F94"/>
    <w:rsid w:val="00901BA5"/>
    <w:rsid w:val="00901E27"/>
    <w:rsid w:val="0090382D"/>
    <w:rsid w:val="009041D5"/>
    <w:rsid w:val="00904E66"/>
    <w:rsid w:val="00905A4B"/>
    <w:rsid w:val="00907E2C"/>
    <w:rsid w:val="00910267"/>
    <w:rsid w:val="009109D6"/>
    <w:rsid w:val="00910E3E"/>
    <w:rsid w:val="009110A3"/>
    <w:rsid w:val="00911B88"/>
    <w:rsid w:val="00913212"/>
    <w:rsid w:val="009146EB"/>
    <w:rsid w:val="00916D01"/>
    <w:rsid w:val="00917212"/>
    <w:rsid w:val="0092334B"/>
    <w:rsid w:val="00923BC7"/>
    <w:rsid w:val="00925DED"/>
    <w:rsid w:val="00926AB3"/>
    <w:rsid w:val="00927913"/>
    <w:rsid w:val="0093021B"/>
    <w:rsid w:val="00930692"/>
    <w:rsid w:val="00930911"/>
    <w:rsid w:val="00937A30"/>
    <w:rsid w:val="0094176D"/>
    <w:rsid w:val="00941E18"/>
    <w:rsid w:val="00944515"/>
    <w:rsid w:val="00944646"/>
    <w:rsid w:val="00945982"/>
    <w:rsid w:val="00957673"/>
    <w:rsid w:val="00957DE1"/>
    <w:rsid w:val="00961251"/>
    <w:rsid w:val="00961CAA"/>
    <w:rsid w:val="009624E6"/>
    <w:rsid w:val="0096658B"/>
    <w:rsid w:val="00966CB3"/>
    <w:rsid w:val="00967970"/>
    <w:rsid w:val="009711D5"/>
    <w:rsid w:val="009734BE"/>
    <w:rsid w:val="00973B59"/>
    <w:rsid w:val="00973D3F"/>
    <w:rsid w:val="00976506"/>
    <w:rsid w:val="0098043B"/>
    <w:rsid w:val="00981FE4"/>
    <w:rsid w:val="00983485"/>
    <w:rsid w:val="0098358F"/>
    <w:rsid w:val="00983914"/>
    <w:rsid w:val="0098430A"/>
    <w:rsid w:val="0098541C"/>
    <w:rsid w:val="00986DDF"/>
    <w:rsid w:val="0098730C"/>
    <w:rsid w:val="00987A8A"/>
    <w:rsid w:val="0099149E"/>
    <w:rsid w:val="009971FE"/>
    <w:rsid w:val="00997714"/>
    <w:rsid w:val="009A39B1"/>
    <w:rsid w:val="009A55F9"/>
    <w:rsid w:val="009A610B"/>
    <w:rsid w:val="009A6B33"/>
    <w:rsid w:val="009A72D3"/>
    <w:rsid w:val="009B2C72"/>
    <w:rsid w:val="009B516F"/>
    <w:rsid w:val="009B58A7"/>
    <w:rsid w:val="009B6B6F"/>
    <w:rsid w:val="009B71B0"/>
    <w:rsid w:val="009C0C9E"/>
    <w:rsid w:val="009C2825"/>
    <w:rsid w:val="009C6BD5"/>
    <w:rsid w:val="009D107D"/>
    <w:rsid w:val="009D1198"/>
    <w:rsid w:val="009D3824"/>
    <w:rsid w:val="009D4EAA"/>
    <w:rsid w:val="009D60FE"/>
    <w:rsid w:val="009E1214"/>
    <w:rsid w:val="009E1B3C"/>
    <w:rsid w:val="009E297A"/>
    <w:rsid w:val="009E2E5B"/>
    <w:rsid w:val="009E3A10"/>
    <w:rsid w:val="009E3EE5"/>
    <w:rsid w:val="009E4E0A"/>
    <w:rsid w:val="009E5E54"/>
    <w:rsid w:val="009E7605"/>
    <w:rsid w:val="009F1B63"/>
    <w:rsid w:val="009F240B"/>
    <w:rsid w:val="009F40A1"/>
    <w:rsid w:val="009F431E"/>
    <w:rsid w:val="009F467E"/>
    <w:rsid w:val="00A017D1"/>
    <w:rsid w:val="00A019C1"/>
    <w:rsid w:val="00A02650"/>
    <w:rsid w:val="00A050E2"/>
    <w:rsid w:val="00A06CBF"/>
    <w:rsid w:val="00A072CB"/>
    <w:rsid w:val="00A07307"/>
    <w:rsid w:val="00A10341"/>
    <w:rsid w:val="00A10817"/>
    <w:rsid w:val="00A109E8"/>
    <w:rsid w:val="00A10B77"/>
    <w:rsid w:val="00A10FB7"/>
    <w:rsid w:val="00A13FFE"/>
    <w:rsid w:val="00A22006"/>
    <w:rsid w:val="00A22205"/>
    <w:rsid w:val="00A222E8"/>
    <w:rsid w:val="00A22A08"/>
    <w:rsid w:val="00A23356"/>
    <w:rsid w:val="00A30777"/>
    <w:rsid w:val="00A30DAC"/>
    <w:rsid w:val="00A31D0E"/>
    <w:rsid w:val="00A3317D"/>
    <w:rsid w:val="00A37DA3"/>
    <w:rsid w:val="00A40817"/>
    <w:rsid w:val="00A40820"/>
    <w:rsid w:val="00A417EB"/>
    <w:rsid w:val="00A4196E"/>
    <w:rsid w:val="00A439C1"/>
    <w:rsid w:val="00A53115"/>
    <w:rsid w:val="00A5456C"/>
    <w:rsid w:val="00A546EB"/>
    <w:rsid w:val="00A567AE"/>
    <w:rsid w:val="00A57519"/>
    <w:rsid w:val="00A60C29"/>
    <w:rsid w:val="00A628EF"/>
    <w:rsid w:val="00A62C15"/>
    <w:rsid w:val="00A665AA"/>
    <w:rsid w:val="00A71075"/>
    <w:rsid w:val="00A73F2D"/>
    <w:rsid w:val="00A74CA5"/>
    <w:rsid w:val="00A7500A"/>
    <w:rsid w:val="00A7659F"/>
    <w:rsid w:val="00A766A2"/>
    <w:rsid w:val="00A768EE"/>
    <w:rsid w:val="00A76CC2"/>
    <w:rsid w:val="00A76E2D"/>
    <w:rsid w:val="00A76E54"/>
    <w:rsid w:val="00A7773D"/>
    <w:rsid w:val="00A77951"/>
    <w:rsid w:val="00A862D0"/>
    <w:rsid w:val="00A86FE5"/>
    <w:rsid w:val="00AA11F7"/>
    <w:rsid w:val="00AA147E"/>
    <w:rsid w:val="00AA15C5"/>
    <w:rsid w:val="00AA15F4"/>
    <w:rsid w:val="00AA1878"/>
    <w:rsid w:val="00AA362D"/>
    <w:rsid w:val="00AB18D0"/>
    <w:rsid w:val="00AB1950"/>
    <w:rsid w:val="00AB1BC4"/>
    <w:rsid w:val="00AB46B0"/>
    <w:rsid w:val="00AB4EEF"/>
    <w:rsid w:val="00AB60B5"/>
    <w:rsid w:val="00AC0BB3"/>
    <w:rsid w:val="00AC5EF4"/>
    <w:rsid w:val="00AD2977"/>
    <w:rsid w:val="00AD53D8"/>
    <w:rsid w:val="00AE3A06"/>
    <w:rsid w:val="00AE6334"/>
    <w:rsid w:val="00AF2829"/>
    <w:rsid w:val="00AF38D1"/>
    <w:rsid w:val="00AF5D93"/>
    <w:rsid w:val="00B018DD"/>
    <w:rsid w:val="00B031F7"/>
    <w:rsid w:val="00B117F9"/>
    <w:rsid w:val="00B13FC1"/>
    <w:rsid w:val="00B14BE7"/>
    <w:rsid w:val="00B16092"/>
    <w:rsid w:val="00B1753B"/>
    <w:rsid w:val="00B2065E"/>
    <w:rsid w:val="00B255C6"/>
    <w:rsid w:val="00B25628"/>
    <w:rsid w:val="00B27119"/>
    <w:rsid w:val="00B30099"/>
    <w:rsid w:val="00B321BA"/>
    <w:rsid w:val="00B3420F"/>
    <w:rsid w:val="00B46192"/>
    <w:rsid w:val="00B463AD"/>
    <w:rsid w:val="00B465C2"/>
    <w:rsid w:val="00B51417"/>
    <w:rsid w:val="00B521A7"/>
    <w:rsid w:val="00B52531"/>
    <w:rsid w:val="00B52EB9"/>
    <w:rsid w:val="00B53E13"/>
    <w:rsid w:val="00B547E8"/>
    <w:rsid w:val="00B553D4"/>
    <w:rsid w:val="00B5576F"/>
    <w:rsid w:val="00B607E4"/>
    <w:rsid w:val="00B61627"/>
    <w:rsid w:val="00B653A9"/>
    <w:rsid w:val="00B66D75"/>
    <w:rsid w:val="00B67C38"/>
    <w:rsid w:val="00B70424"/>
    <w:rsid w:val="00B721DE"/>
    <w:rsid w:val="00B72A03"/>
    <w:rsid w:val="00B75527"/>
    <w:rsid w:val="00B756CA"/>
    <w:rsid w:val="00B765C2"/>
    <w:rsid w:val="00B80311"/>
    <w:rsid w:val="00B82D62"/>
    <w:rsid w:val="00B83C1A"/>
    <w:rsid w:val="00B84301"/>
    <w:rsid w:val="00B85A69"/>
    <w:rsid w:val="00B8682B"/>
    <w:rsid w:val="00B87D98"/>
    <w:rsid w:val="00B92F86"/>
    <w:rsid w:val="00B931F5"/>
    <w:rsid w:val="00B93FDA"/>
    <w:rsid w:val="00B943DF"/>
    <w:rsid w:val="00BA11FE"/>
    <w:rsid w:val="00BA19EF"/>
    <w:rsid w:val="00BB28AB"/>
    <w:rsid w:val="00BB28F2"/>
    <w:rsid w:val="00BC0534"/>
    <w:rsid w:val="00BC0F5A"/>
    <w:rsid w:val="00BC3722"/>
    <w:rsid w:val="00BC4CD2"/>
    <w:rsid w:val="00BC5685"/>
    <w:rsid w:val="00BC61A0"/>
    <w:rsid w:val="00BC7E60"/>
    <w:rsid w:val="00BD021C"/>
    <w:rsid w:val="00BD7C6F"/>
    <w:rsid w:val="00BE0ED7"/>
    <w:rsid w:val="00BE1520"/>
    <w:rsid w:val="00BE435F"/>
    <w:rsid w:val="00BE6E47"/>
    <w:rsid w:val="00BF426C"/>
    <w:rsid w:val="00BF434D"/>
    <w:rsid w:val="00BF71DD"/>
    <w:rsid w:val="00BF793A"/>
    <w:rsid w:val="00C043DD"/>
    <w:rsid w:val="00C05885"/>
    <w:rsid w:val="00C066AA"/>
    <w:rsid w:val="00C07A2A"/>
    <w:rsid w:val="00C1273A"/>
    <w:rsid w:val="00C138A1"/>
    <w:rsid w:val="00C14462"/>
    <w:rsid w:val="00C15B56"/>
    <w:rsid w:val="00C179F2"/>
    <w:rsid w:val="00C17EE8"/>
    <w:rsid w:val="00C21742"/>
    <w:rsid w:val="00C21DF1"/>
    <w:rsid w:val="00C279C0"/>
    <w:rsid w:val="00C27A39"/>
    <w:rsid w:val="00C312F5"/>
    <w:rsid w:val="00C31A06"/>
    <w:rsid w:val="00C33141"/>
    <w:rsid w:val="00C3607D"/>
    <w:rsid w:val="00C366AB"/>
    <w:rsid w:val="00C369AA"/>
    <w:rsid w:val="00C40C14"/>
    <w:rsid w:val="00C42890"/>
    <w:rsid w:val="00C436FA"/>
    <w:rsid w:val="00C43E64"/>
    <w:rsid w:val="00C445B4"/>
    <w:rsid w:val="00C445E5"/>
    <w:rsid w:val="00C5140F"/>
    <w:rsid w:val="00C53370"/>
    <w:rsid w:val="00C54102"/>
    <w:rsid w:val="00C54409"/>
    <w:rsid w:val="00C56217"/>
    <w:rsid w:val="00C57B2A"/>
    <w:rsid w:val="00C600B7"/>
    <w:rsid w:val="00C608B4"/>
    <w:rsid w:val="00C62338"/>
    <w:rsid w:val="00C62C3A"/>
    <w:rsid w:val="00C632B7"/>
    <w:rsid w:val="00C64EF6"/>
    <w:rsid w:val="00C676C8"/>
    <w:rsid w:val="00C72D09"/>
    <w:rsid w:val="00C73978"/>
    <w:rsid w:val="00C74011"/>
    <w:rsid w:val="00C7498F"/>
    <w:rsid w:val="00C757AF"/>
    <w:rsid w:val="00C76AA7"/>
    <w:rsid w:val="00C82B60"/>
    <w:rsid w:val="00C82E28"/>
    <w:rsid w:val="00C83BD6"/>
    <w:rsid w:val="00C83F40"/>
    <w:rsid w:val="00C85C59"/>
    <w:rsid w:val="00C86664"/>
    <w:rsid w:val="00C87E62"/>
    <w:rsid w:val="00CA02B5"/>
    <w:rsid w:val="00CA5674"/>
    <w:rsid w:val="00CA57B5"/>
    <w:rsid w:val="00CA635F"/>
    <w:rsid w:val="00CA76A6"/>
    <w:rsid w:val="00CB01A8"/>
    <w:rsid w:val="00CB330B"/>
    <w:rsid w:val="00CB6ADD"/>
    <w:rsid w:val="00CC0AFD"/>
    <w:rsid w:val="00CC0BC7"/>
    <w:rsid w:val="00CC246A"/>
    <w:rsid w:val="00CC373F"/>
    <w:rsid w:val="00CC4FED"/>
    <w:rsid w:val="00CC5B83"/>
    <w:rsid w:val="00CD1A44"/>
    <w:rsid w:val="00CD4983"/>
    <w:rsid w:val="00CD522E"/>
    <w:rsid w:val="00CD56ED"/>
    <w:rsid w:val="00CD79CA"/>
    <w:rsid w:val="00CE4541"/>
    <w:rsid w:val="00CE50C5"/>
    <w:rsid w:val="00CE633E"/>
    <w:rsid w:val="00CE74CF"/>
    <w:rsid w:val="00CF1240"/>
    <w:rsid w:val="00CF29E8"/>
    <w:rsid w:val="00CF2B16"/>
    <w:rsid w:val="00CF3510"/>
    <w:rsid w:val="00CF3E0A"/>
    <w:rsid w:val="00CF419D"/>
    <w:rsid w:val="00CF4C81"/>
    <w:rsid w:val="00CF4F69"/>
    <w:rsid w:val="00CF4FA6"/>
    <w:rsid w:val="00CF7F69"/>
    <w:rsid w:val="00D00D13"/>
    <w:rsid w:val="00D020C7"/>
    <w:rsid w:val="00D03EA7"/>
    <w:rsid w:val="00D041C0"/>
    <w:rsid w:val="00D06EF7"/>
    <w:rsid w:val="00D07207"/>
    <w:rsid w:val="00D1235B"/>
    <w:rsid w:val="00D14B7F"/>
    <w:rsid w:val="00D16CC2"/>
    <w:rsid w:val="00D207DD"/>
    <w:rsid w:val="00D23039"/>
    <w:rsid w:val="00D23E8F"/>
    <w:rsid w:val="00D32CFD"/>
    <w:rsid w:val="00D367F3"/>
    <w:rsid w:val="00D376BD"/>
    <w:rsid w:val="00D37D89"/>
    <w:rsid w:val="00D41C2C"/>
    <w:rsid w:val="00D448AF"/>
    <w:rsid w:val="00D45A78"/>
    <w:rsid w:val="00D5019E"/>
    <w:rsid w:val="00D57EA0"/>
    <w:rsid w:val="00D62A30"/>
    <w:rsid w:val="00D62C00"/>
    <w:rsid w:val="00D706BB"/>
    <w:rsid w:val="00D70ECB"/>
    <w:rsid w:val="00D73CAE"/>
    <w:rsid w:val="00D74D8E"/>
    <w:rsid w:val="00D74DA7"/>
    <w:rsid w:val="00D751B5"/>
    <w:rsid w:val="00D76AAE"/>
    <w:rsid w:val="00D77527"/>
    <w:rsid w:val="00D801E8"/>
    <w:rsid w:val="00D805B4"/>
    <w:rsid w:val="00D8063A"/>
    <w:rsid w:val="00D81497"/>
    <w:rsid w:val="00D81ADA"/>
    <w:rsid w:val="00D836EF"/>
    <w:rsid w:val="00D878E7"/>
    <w:rsid w:val="00D87B0F"/>
    <w:rsid w:val="00D90AB8"/>
    <w:rsid w:val="00D935AE"/>
    <w:rsid w:val="00D94745"/>
    <w:rsid w:val="00D9535B"/>
    <w:rsid w:val="00D9759B"/>
    <w:rsid w:val="00DA2063"/>
    <w:rsid w:val="00DB050E"/>
    <w:rsid w:val="00DB24AA"/>
    <w:rsid w:val="00DB3960"/>
    <w:rsid w:val="00DB72FA"/>
    <w:rsid w:val="00DB7C9D"/>
    <w:rsid w:val="00DC3493"/>
    <w:rsid w:val="00DC4FF9"/>
    <w:rsid w:val="00DC6466"/>
    <w:rsid w:val="00DD3E23"/>
    <w:rsid w:val="00DD4500"/>
    <w:rsid w:val="00DD567D"/>
    <w:rsid w:val="00DD620D"/>
    <w:rsid w:val="00DD7012"/>
    <w:rsid w:val="00DD7CC7"/>
    <w:rsid w:val="00DE49D4"/>
    <w:rsid w:val="00DE540B"/>
    <w:rsid w:val="00DE5A68"/>
    <w:rsid w:val="00DE62B1"/>
    <w:rsid w:val="00DF03DF"/>
    <w:rsid w:val="00DF0402"/>
    <w:rsid w:val="00DF2652"/>
    <w:rsid w:val="00DF42A2"/>
    <w:rsid w:val="00DF4D09"/>
    <w:rsid w:val="00E0023E"/>
    <w:rsid w:val="00E005EF"/>
    <w:rsid w:val="00E01494"/>
    <w:rsid w:val="00E0591C"/>
    <w:rsid w:val="00E06514"/>
    <w:rsid w:val="00E06D31"/>
    <w:rsid w:val="00E11704"/>
    <w:rsid w:val="00E11D89"/>
    <w:rsid w:val="00E130AD"/>
    <w:rsid w:val="00E16B70"/>
    <w:rsid w:val="00E218CC"/>
    <w:rsid w:val="00E21D2D"/>
    <w:rsid w:val="00E27DB5"/>
    <w:rsid w:val="00E3171B"/>
    <w:rsid w:val="00E324A3"/>
    <w:rsid w:val="00E33669"/>
    <w:rsid w:val="00E337BF"/>
    <w:rsid w:val="00E34403"/>
    <w:rsid w:val="00E35556"/>
    <w:rsid w:val="00E35A4B"/>
    <w:rsid w:val="00E40A8F"/>
    <w:rsid w:val="00E41A20"/>
    <w:rsid w:val="00E42789"/>
    <w:rsid w:val="00E462C3"/>
    <w:rsid w:val="00E4684E"/>
    <w:rsid w:val="00E47284"/>
    <w:rsid w:val="00E47916"/>
    <w:rsid w:val="00E51C6E"/>
    <w:rsid w:val="00E52C1A"/>
    <w:rsid w:val="00E538BE"/>
    <w:rsid w:val="00E55032"/>
    <w:rsid w:val="00E5598E"/>
    <w:rsid w:val="00E56359"/>
    <w:rsid w:val="00E5692D"/>
    <w:rsid w:val="00E573DF"/>
    <w:rsid w:val="00E57BEB"/>
    <w:rsid w:val="00E57D09"/>
    <w:rsid w:val="00E633AE"/>
    <w:rsid w:val="00E65E7D"/>
    <w:rsid w:val="00E713C5"/>
    <w:rsid w:val="00E740C0"/>
    <w:rsid w:val="00E83711"/>
    <w:rsid w:val="00E85D06"/>
    <w:rsid w:val="00E85D53"/>
    <w:rsid w:val="00E900CF"/>
    <w:rsid w:val="00E90823"/>
    <w:rsid w:val="00E90B24"/>
    <w:rsid w:val="00E926DF"/>
    <w:rsid w:val="00E95025"/>
    <w:rsid w:val="00E9525D"/>
    <w:rsid w:val="00E95318"/>
    <w:rsid w:val="00EA0885"/>
    <w:rsid w:val="00EA2DC3"/>
    <w:rsid w:val="00EA470A"/>
    <w:rsid w:val="00EA5216"/>
    <w:rsid w:val="00EB388E"/>
    <w:rsid w:val="00EB3DFF"/>
    <w:rsid w:val="00EB68C5"/>
    <w:rsid w:val="00EB6D12"/>
    <w:rsid w:val="00EB71C2"/>
    <w:rsid w:val="00EC185F"/>
    <w:rsid w:val="00EC2E73"/>
    <w:rsid w:val="00EC3D64"/>
    <w:rsid w:val="00EC40FF"/>
    <w:rsid w:val="00EC67D1"/>
    <w:rsid w:val="00EC6C07"/>
    <w:rsid w:val="00EC6E0B"/>
    <w:rsid w:val="00ED027B"/>
    <w:rsid w:val="00ED0F3C"/>
    <w:rsid w:val="00ED188D"/>
    <w:rsid w:val="00ED3EFB"/>
    <w:rsid w:val="00ED667D"/>
    <w:rsid w:val="00EE303F"/>
    <w:rsid w:val="00EE4AC8"/>
    <w:rsid w:val="00EE624A"/>
    <w:rsid w:val="00EF078A"/>
    <w:rsid w:val="00EF0E4B"/>
    <w:rsid w:val="00EF30C4"/>
    <w:rsid w:val="00EF3C8E"/>
    <w:rsid w:val="00F00B75"/>
    <w:rsid w:val="00F02297"/>
    <w:rsid w:val="00F026B4"/>
    <w:rsid w:val="00F02BEE"/>
    <w:rsid w:val="00F03871"/>
    <w:rsid w:val="00F044E8"/>
    <w:rsid w:val="00F07E96"/>
    <w:rsid w:val="00F144E3"/>
    <w:rsid w:val="00F1564E"/>
    <w:rsid w:val="00F15672"/>
    <w:rsid w:val="00F1602C"/>
    <w:rsid w:val="00F237A0"/>
    <w:rsid w:val="00F262E5"/>
    <w:rsid w:val="00F30C3D"/>
    <w:rsid w:val="00F32D15"/>
    <w:rsid w:val="00F34319"/>
    <w:rsid w:val="00F34F1E"/>
    <w:rsid w:val="00F35B2F"/>
    <w:rsid w:val="00F37042"/>
    <w:rsid w:val="00F412A0"/>
    <w:rsid w:val="00F427EE"/>
    <w:rsid w:val="00F437EB"/>
    <w:rsid w:val="00F45247"/>
    <w:rsid w:val="00F45350"/>
    <w:rsid w:val="00F46C49"/>
    <w:rsid w:val="00F50BD0"/>
    <w:rsid w:val="00F513EE"/>
    <w:rsid w:val="00F52141"/>
    <w:rsid w:val="00F55496"/>
    <w:rsid w:val="00F561C6"/>
    <w:rsid w:val="00F572A4"/>
    <w:rsid w:val="00F579AB"/>
    <w:rsid w:val="00F60AE7"/>
    <w:rsid w:val="00F637D8"/>
    <w:rsid w:val="00F6755A"/>
    <w:rsid w:val="00F719AA"/>
    <w:rsid w:val="00F720A9"/>
    <w:rsid w:val="00F72574"/>
    <w:rsid w:val="00F72FA9"/>
    <w:rsid w:val="00F73FE8"/>
    <w:rsid w:val="00F74D77"/>
    <w:rsid w:val="00F75626"/>
    <w:rsid w:val="00F763D1"/>
    <w:rsid w:val="00F836B3"/>
    <w:rsid w:val="00F839C9"/>
    <w:rsid w:val="00F8658B"/>
    <w:rsid w:val="00F87C5D"/>
    <w:rsid w:val="00F92F99"/>
    <w:rsid w:val="00F9426D"/>
    <w:rsid w:val="00F95399"/>
    <w:rsid w:val="00FA1C1B"/>
    <w:rsid w:val="00FA26E0"/>
    <w:rsid w:val="00FA72DD"/>
    <w:rsid w:val="00FB0ED0"/>
    <w:rsid w:val="00FB4537"/>
    <w:rsid w:val="00FB6E54"/>
    <w:rsid w:val="00FC00B2"/>
    <w:rsid w:val="00FC033F"/>
    <w:rsid w:val="00FC2B87"/>
    <w:rsid w:val="00FC55F2"/>
    <w:rsid w:val="00FC67EB"/>
    <w:rsid w:val="00FC7B37"/>
    <w:rsid w:val="00FD03AA"/>
    <w:rsid w:val="00FD45C9"/>
    <w:rsid w:val="00FD4DB8"/>
    <w:rsid w:val="00FD61E1"/>
    <w:rsid w:val="00FD6A9C"/>
    <w:rsid w:val="00FD6AFC"/>
    <w:rsid w:val="00FE236C"/>
    <w:rsid w:val="00FE3AB6"/>
    <w:rsid w:val="00FE4C53"/>
    <w:rsid w:val="00FF0142"/>
    <w:rsid w:val="00FF08BB"/>
    <w:rsid w:val="00FF14F4"/>
    <w:rsid w:val="00FF2CB8"/>
    <w:rsid w:val="00FF3558"/>
    <w:rsid w:val="00FF3837"/>
    <w:rsid w:val="00FF388B"/>
    <w:rsid w:val="00FF416C"/>
    <w:rsid w:val="00FF4613"/>
    <w:rsid w:val="00FF58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493069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0"/>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Publishing"/>
    <w:qFormat/>
    <w:rsid w:val="00604127"/>
    <w:rPr>
      <w:rFonts w:ascii="Verdana" w:hAnsi="Verdana"/>
    </w:rPr>
  </w:style>
  <w:style w:type="paragraph" w:styleId="Heading1">
    <w:name w:val="heading 1"/>
    <w:aliases w:val="Heading 1--Publishing"/>
    <w:basedOn w:val="Normal"/>
    <w:next w:val="BodyText"/>
    <w:link w:val="Heading1Char"/>
    <w:qFormat/>
    <w:rsid w:val="00604127"/>
    <w:pPr>
      <w:keepNext/>
      <w:spacing w:before="240" w:after="60"/>
      <w:outlineLvl w:val="0"/>
    </w:pPr>
    <w:rPr>
      <w:rFonts w:ascii="Segoe UI Light" w:hAnsi="Segoe UI Light"/>
      <w:b/>
      <w:color w:val="000080"/>
      <w:kern w:val="32"/>
      <w:sz w:val="56"/>
    </w:rPr>
  </w:style>
  <w:style w:type="paragraph" w:styleId="Heading2">
    <w:name w:val="heading 2"/>
    <w:aliases w:val="Heading 2--Publishing"/>
    <w:basedOn w:val="Normal"/>
    <w:next w:val="BodyText"/>
    <w:link w:val="Heading2Char"/>
    <w:qFormat/>
    <w:rsid w:val="00604127"/>
    <w:pPr>
      <w:keepNext/>
      <w:spacing w:before="240" w:after="60"/>
      <w:outlineLvl w:val="1"/>
    </w:pPr>
    <w:rPr>
      <w:rFonts w:ascii="Segoe UI Light" w:hAnsi="Segoe UI Light"/>
      <w:color w:val="CC0000"/>
      <w:sz w:val="40"/>
    </w:rPr>
  </w:style>
  <w:style w:type="paragraph" w:styleId="Heading3">
    <w:name w:val="heading 3"/>
    <w:aliases w:val="Heading 3--Publishing"/>
    <w:basedOn w:val="Heading2"/>
    <w:next w:val="BodyText"/>
    <w:link w:val="Heading3Char"/>
    <w:qFormat/>
    <w:rsid w:val="00604127"/>
    <w:pPr>
      <w:outlineLvl w:val="2"/>
    </w:pPr>
    <w:rPr>
      <w:color w:val="538135"/>
      <w:sz w:val="36"/>
    </w:rPr>
  </w:style>
  <w:style w:type="paragraph" w:styleId="Heading4">
    <w:name w:val="heading 4"/>
    <w:aliases w:val="Heading 4--Publishing"/>
    <w:basedOn w:val="Heading2"/>
    <w:next w:val="Normal"/>
    <w:link w:val="Heading4Char"/>
    <w:rsid w:val="00604127"/>
    <w:pPr>
      <w:outlineLvl w:val="3"/>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604127"/>
    <w:pPr>
      <w:jc w:val="both"/>
    </w:pPr>
    <w:rPr>
      <w:rFonts w:ascii="Calibri" w:hAnsi="Calibri"/>
    </w:rPr>
  </w:style>
  <w:style w:type="character" w:customStyle="1" w:styleId="Heading1Char">
    <w:name w:val="Heading 1 Char"/>
    <w:aliases w:val="Heading 1--Publishing Char"/>
    <w:basedOn w:val="DefaultParagraphFont"/>
    <w:link w:val="Heading1"/>
    <w:rsid w:val="001B4194"/>
    <w:rPr>
      <w:rFonts w:ascii="Segoe UI Light" w:hAnsi="Segoe UI Light"/>
      <w:b/>
      <w:color w:val="000080"/>
      <w:kern w:val="32"/>
      <w:sz w:val="56"/>
    </w:rPr>
  </w:style>
  <w:style w:type="character" w:customStyle="1" w:styleId="Heading2Char">
    <w:name w:val="Heading 2 Char"/>
    <w:aliases w:val="Heading 2--Publishing Char"/>
    <w:basedOn w:val="DefaultParagraphFont"/>
    <w:link w:val="Heading2"/>
    <w:rsid w:val="001B4194"/>
    <w:rPr>
      <w:rFonts w:ascii="Segoe UI Light" w:hAnsi="Segoe UI Light"/>
      <w:color w:val="CC0000"/>
      <w:sz w:val="40"/>
    </w:rPr>
  </w:style>
  <w:style w:type="character" w:customStyle="1" w:styleId="Heading3Char">
    <w:name w:val="Heading 3 Char"/>
    <w:aliases w:val="Heading 3--Publishing Char"/>
    <w:basedOn w:val="DefaultParagraphFont"/>
    <w:link w:val="Heading3"/>
    <w:rsid w:val="001B4194"/>
    <w:rPr>
      <w:rFonts w:ascii="Segoe UI Light" w:hAnsi="Segoe UI Light"/>
      <w:color w:val="538135"/>
      <w:sz w:val="36"/>
    </w:rPr>
  </w:style>
  <w:style w:type="character" w:customStyle="1" w:styleId="Heading4Char">
    <w:name w:val="Heading 4 Char"/>
    <w:aliases w:val="Heading 4--Publishing Char"/>
    <w:basedOn w:val="DefaultParagraphFont"/>
    <w:link w:val="Heading4"/>
    <w:rsid w:val="001B4194"/>
    <w:rPr>
      <w:rFonts w:ascii="Segoe UI Light" w:hAnsi="Segoe UI Light"/>
      <w:color w:val="CC0000"/>
      <w:sz w:val="40"/>
    </w:rPr>
  </w:style>
  <w:style w:type="paragraph" w:customStyle="1" w:styleId="Intro1stSentence">
    <w:name w:val="Intro 1st Sentence"/>
    <w:basedOn w:val="Normal"/>
    <w:link w:val="Intro1stSentenceChar"/>
    <w:rsid w:val="00604127"/>
    <w:pPr>
      <w:ind w:right="2707"/>
    </w:pPr>
    <w:rPr>
      <w:color w:val="993300"/>
      <w:sz w:val="24"/>
    </w:rPr>
  </w:style>
  <w:style w:type="character" w:customStyle="1" w:styleId="Intro1stSentenceChar">
    <w:name w:val="Intro 1st Sentence Char"/>
    <w:link w:val="Intro1stSentence"/>
    <w:rsid w:val="00604127"/>
    <w:rPr>
      <w:rFonts w:ascii="Verdana" w:hAnsi="Verdana"/>
      <w:color w:val="993300"/>
      <w:sz w:val="24"/>
    </w:rPr>
  </w:style>
  <w:style w:type="paragraph" w:customStyle="1" w:styleId="FigureCaption">
    <w:name w:val="Figure Caption"/>
    <w:basedOn w:val="Normal"/>
    <w:next w:val="BodyText"/>
    <w:link w:val="FigureCaptionChar"/>
    <w:rsid w:val="00604127"/>
    <w:rPr>
      <w:color w:val="1F497D"/>
    </w:rPr>
  </w:style>
  <w:style w:type="character" w:customStyle="1" w:styleId="FigureCaptionChar">
    <w:name w:val="Figure Caption Char"/>
    <w:link w:val="FigureCaption"/>
    <w:rsid w:val="00604127"/>
    <w:rPr>
      <w:rFonts w:ascii="Verdana" w:hAnsi="Verdana"/>
      <w:color w:val="1F497D"/>
    </w:rPr>
  </w:style>
  <w:style w:type="paragraph" w:customStyle="1" w:styleId="SideBar">
    <w:name w:val="SideBar"/>
    <w:basedOn w:val="Normal"/>
    <w:rsid w:val="00604127"/>
    <w:pPr>
      <w:pBdr>
        <w:right w:val="single" w:sz="2" w:space="4" w:color="0000FF"/>
      </w:pBdr>
      <w:ind w:left="720" w:right="5760"/>
    </w:pPr>
    <w:rPr>
      <w:rFonts w:ascii="Calibri" w:hAnsi="Calibri"/>
      <w:color w:val="1F497D"/>
    </w:rPr>
  </w:style>
  <w:style w:type="paragraph" w:customStyle="1" w:styleId="FastFactsHeader">
    <w:name w:val="Fast Facts Header"/>
    <w:basedOn w:val="Normal"/>
    <w:rsid w:val="00604127"/>
    <w:pPr>
      <w:shd w:val="clear" w:color="auto" w:fill="000080"/>
      <w:ind w:left="720" w:right="5760"/>
      <w:jc w:val="center"/>
    </w:pPr>
    <w:rPr>
      <w:rFonts w:ascii="Helvetica" w:hAnsi="Helvetica"/>
      <w:b/>
      <w:color w:val="FFFFFF"/>
      <w:sz w:val="24"/>
    </w:rPr>
  </w:style>
  <w:style w:type="paragraph" w:customStyle="1" w:styleId="AuthorName">
    <w:name w:val="Author Name"/>
    <w:basedOn w:val="Normal"/>
    <w:rsid w:val="00604127"/>
    <w:pPr>
      <w:pBdr>
        <w:right w:val="single" w:sz="4" w:space="4" w:color="0000FF"/>
      </w:pBdr>
      <w:ind w:left="720" w:right="5760"/>
    </w:pPr>
    <w:rPr>
      <w:rFonts w:ascii="Calibri" w:hAnsi="Calibri"/>
      <w:b/>
      <w:color w:val="538135"/>
      <w:sz w:val="24"/>
    </w:rPr>
  </w:style>
  <w:style w:type="paragraph" w:customStyle="1" w:styleId="Bio">
    <w:name w:val="Bio"/>
    <w:basedOn w:val="AuthorName"/>
    <w:rsid w:val="00604127"/>
    <w:rPr>
      <w:b w:val="0"/>
      <w:sz w:val="20"/>
    </w:rPr>
  </w:style>
  <w:style w:type="paragraph" w:customStyle="1" w:styleId="SidebarCaption">
    <w:name w:val="Sidebar Caption"/>
    <w:basedOn w:val="SideBar"/>
    <w:rsid w:val="00604127"/>
    <w:rPr>
      <w:b/>
      <w:sz w:val="24"/>
    </w:rPr>
  </w:style>
  <w:style w:type="paragraph" w:customStyle="1" w:styleId="AuthorEmailandPhone">
    <w:name w:val="Author Email and Phone"/>
    <w:basedOn w:val="AuthorName"/>
    <w:rsid w:val="00604127"/>
    <w:rPr>
      <w:b w:val="0"/>
      <w:sz w:val="20"/>
      <w:u w:val="single"/>
    </w:rPr>
  </w:style>
  <w:style w:type="paragraph" w:customStyle="1" w:styleId="PullQuote">
    <w:name w:val="PullQuote"/>
    <w:basedOn w:val="Normal"/>
    <w:rsid w:val="00604127"/>
    <w:pPr>
      <w:pBdr>
        <w:top w:val="single" w:sz="4" w:space="10" w:color="2F5496"/>
        <w:left w:val="single" w:sz="4" w:space="20" w:color="2F5496"/>
        <w:bottom w:val="single" w:sz="4" w:space="10" w:color="2F5496"/>
        <w:right w:val="single" w:sz="4" w:space="20" w:color="2F5496"/>
      </w:pBdr>
      <w:shd w:val="clear" w:color="auto" w:fill="0070C0"/>
      <w:spacing w:before="240" w:after="240" w:line="288" w:lineRule="auto"/>
      <w:ind w:left="1440" w:right="5040"/>
    </w:pPr>
    <w:rPr>
      <w:rFonts w:ascii="Segoe UI" w:hAnsi="Segoe UI"/>
      <w:color w:val="FFFFFF"/>
      <w:sz w:val="24"/>
    </w:rPr>
  </w:style>
  <w:style w:type="paragraph" w:customStyle="1" w:styleId="CodeSnippet">
    <w:name w:val="Code Snippet"/>
    <w:basedOn w:val="Normal"/>
    <w:rsid w:val="00604127"/>
    <w:pPr>
      <w:shd w:val="clear" w:color="auto" w:fill="F3F3F3"/>
      <w:suppressAutoHyphens/>
      <w:ind w:left="720" w:right="3240"/>
    </w:pPr>
    <w:rPr>
      <w:rFonts w:ascii="Consolas" w:hAnsi="Consolas"/>
      <w:noProof/>
      <w:color w:val="000000"/>
    </w:rPr>
  </w:style>
  <w:style w:type="paragraph" w:customStyle="1" w:styleId="CodeListing">
    <w:name w:val="Code Listing"/>
    <w:basedOn w:val="CodeSnippet"/>
    <w:rsid w:val="00604127"/>
    <w:pPr>
      <w:shd w:val="clear" w:color="auto" w:fill="D9D9D9"/>
      <w:ind w:right="1872"/>
    </w:pPr>
  </w:style>
  <w:style w:type="paragraph" w:customStyle="1" w:styleId="CodeListingHeader">
    <w:name w:val="Code Listing Header"/>
    <w:basedOn w:val="CodeSnippet"/>
    <w:next w:val="CodeListing"/>
    <w:rsid w:val="00604127"/>
    <w:pPr>
      <w:shd w:val="clear" w:color="auto" w:fill="0060A8"/>
      <w:ind w:right="1872"/>
    </w:pPr>
    <w:rPr>
      <w:rFonts w:ascii="Calibri" w:hAnsi="Calibri"/>
      <w:color w:val="FFFFFF"/>
      <w:sz w:val="24"/>
    </w:rPr>
  </w:style>
  <w:style w:type="paragraph" w:customStyle="1" w:styleId="FastFactsText">
    <w:name w:val="Fast Facts Text"/>
    <w:basedOn w:val="FastFactsHeader"/>
    <w:rsid w:val="00604127"/>
    <w:pPr>
      <w:shd w:val="clear" w:color="auto" w:fill="auto"/>
      <w:jc w:val="left"/>
    </w:pPr>
    <w:rPr>
      <w:rFonts w:ascii="Calibri" w:hAnsi="Calibri"/>
      <w:color w:val="666699"/>
      <w:sz w:val="20"/>
    </w:rPr>
  </w:style>
  <w:style w:type="paragraph" w:customStyle="1" w:styleId="Introremaining">
    <w:name w:val="Intro (remaining)"/>
    <w:basedOn w:val="Intro1stSentence"/>
    <w:next w:val="BodyText"/>
    <w:link w:val="IntroremainingChar"/>
    <w:rsid w:val="00604127"/>
    <w:rPr>
      <w:bCs/>
      <w:color w:val="auto"/>
    </w:rPr>
  </w:style>
  <w:style w:type="character" w:customStyle="1" w:styleId="IntroremainingChar">
    <w:name w:val="Intro (remaining) Char"/>
    <w:link w:val="Introremaining"/>
    <w:rsid w:val="00604127"/>
    <w:rPr>
      <w:rFonts w:ascii="Verdana" w:hAnsi="Verdana"/>
      <w:bCs/>
      <w:sz w:val="24"/>
    </w:rPr>
  </w:style>
  <w:style w:type="paragraph" w:customStyle="1" w:styleId="FigureCaptionBold">
    <w:name w:val="Figure Caption + Bold"/>
    <w:basedOn w:val="FigureCaption"/>
    <w:link w:val="FigureCaptionBoldChar"/>
    <w:rsid w:val="00604127"/>
    <w:rPr>
      <w:b/>
      <w:bCs/>
      <w:iCs/>
    </w:rPr>
  </w:style>
  <w:style w:type="character" w:customStyle="1" w:styleId="FigureCaptionBoldChar">
    <w:name w:val="Figure Caption + Bold Char"/>
    <w:link w:val="FigureCaptionBold"/>
    <w:rsid w:val="00604127"/>
    <w:rPr>
      <w:rFonts w:ascii="Verdana" w:hAnsi="Verdana"/>
      <w:b/>
      <w:bCs/>
      <w:iCs/>
      <w:color w:val="1F497D"/>
    </w:rPr>
  </w:style>
  <w:style w:type="paragraph" w:customStyle="1" w:styleId="NumberedBodyText">
    <w:name w:val="Numbered Body Text"/>
    <w:basedOn w:val="BodyText"/>
    <w:rsid w:val="00604127"/>
    <w:pPr>
      <w:numPr>
        <w:numId w:val="1"/>
      </w:numPr>
    </w:pPr>
  </w:style>
  <w:style w:type="paragraph" w:customStyle="1" w:styleId="BullettedBodyText">
    <w:name w:val="Bulletted Body Text"/>
    <w:basedOn w:val="BodyText"/>
    <w:rsid w:val="00604127"/>
    <w:pPr>
      <w:numPr>
        <w:numId w:val="2"/>
      </w:numPr>
    </w:pPr>
  </w:style>
  <w:style w:type="character" w:styleId="Hyperlink">
    <w:name w:val="Hyperlink"/>
    <w:rsid w:val="00604127"/>
    <w:rPr>
      <w:color w:val="0000FF"/>
      <w:u w:val="single"/>
    </w:rPr>
  </w:style>
  <w:style w:type="paragraph" w:customStyle="1" w:styleId="TableHeading">
    <w:name w:val="Table Heading"/>
    <w:basedOn w:val="Normal"/>
    <w:rsid w:val="00604127"/>
    <w:pPr>
      <w:pBdr>
        <w:top w:val="single" w:sz="8" w:space="1" w:color="0060A8"/>
        <w:left w:val="single" w:sz="8" w:space="4" w:color="0060A8"/>
        <w:bottom w:val="single" w:sz="8" w:space="1" w:color="0060A8"/>
        <w:right w:val="single" w:sz="8" w:space="4" w:color="0060A8"/>
      </w:pBdr>
      <w:shd w:val="clear" w:color="auto" w:fill="0060A8"/>
    </w:pPr>
    <w:rPr>
      <w:rFonts w:ascii="Calibri" w:hAnsi="Calibri"/>
      <w:b/>
      <w:color w:val="FFFFFF"/>
    </w:rPr>
  </w:style>
  <w:style w:type="paragraph" w:customStyle="1" w:styleId="TableText">
    <w:name w:val="Table Text"/>
    <w:basedOn w:val="Normal"/>
    <w:rsid w:val="00604127"/>
    <w:pPr>
      <w:shd w:val="clear" w:color="auto" w:fill="DCE6F2"/>
    </w:pPr>
    <w:rPr>
      <w:rFonts w:ascii="Calibri" w:hAnsi="Calibri"/>
    </w:rPr>
  </w:style>
  <w:style w:type="paragraph" w:customStyle="1" w:styleId="TableCaption">
    <w:name w:val="Table Caption"/>
    <w:basedOn w:val="FigureCaption"/>
    <w:rsid w:val="00604127"/>
  </w:style>
  <w:style w:type="paragraph" w:styleId="BalloonText">
    <w:name w:val="Balloon Text"/>
    <w:basedOn w:val="Normal"/>
    <w:link w:val="BalloonTextChar"/>
    <w:uiPriority w:val="99"/>
    <w:semiHidden/>
    <w:unhideWhenUsed/>
    <w:rsid w:val="00604127"/>
    <w:rPr>
      <w:rFonts w:ascii="Tahoma" w:hAnsi="Tahoma" w:cs="Tahoma"/>
      <w:sz w:val="16"/>
      <w:szCs w:val="16"/>
    </w:rPr>
  </w:style>
  <w:style w:type="character" w:customStyle="1" w:styleId="BalloonTextChar">
    <w:name w:val="Balloon Text Char"/>
    <w:link w:val="BalloonText"/>
    <w:uiPriority w:val="99"/>
    <w:semiHidden/>
    <w:rsid w:val="00604127"/>
    <w:rPr>
      <w:rFonts w:ascii="Tahoma" w:hAnsi="Tahoma" w:cs="Tahoma"/>
      <w:sz w:val="16"/>
      <w:szCs w:val="16"/>
    </w:rPr>
  </w:style>
  <w:style w:type="paragraph" w:styleId="ListParagraph">
    <w:name w:val="List Paragraph"/>
    <w:basedOn w:val="Normal"/>
    <w:qFormat/>
    <w:rsid w:val="00604127"/>
    <w:pPr>
      <w:ind w:left="720"/>
    </w:pPr>
  </w:style>
  <w:style w:type="table" w:styleId="TableGrid">
    <w:name w:val="Table Grid"/>
    <w:basedOn w:val="TableNormal"/>
    <w:uiPriority w:val="59"/>
    <w:rsid w:val="0060412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CommentReference">
    <w:name w:val="annotation reference"/>
    <w:uiPriority w:val="99"/>
    <w:semiHidden/>
    <w:unhideWhenUsed/>
    <w:rsid w:val="00604127"/>
    <w:rPr>
      <w:sz w:val="16"/>
      <w:szCs w:val="16"/>
    </w:rPr>
  </w:style>
  <w:style w:type="paragraph" w:styleId="CommentText">
    <w:name w:val="annotation text"/>
    <w:basedOn w:val="Normal"/>
    <w:link w:val="CommentTextChar"/>
    <w:uiPriority w:val="99"/>
    <w:semiHidden/>
    <w:unhideWhenUsed/>
    <w:rsid w:val="00604127"/>
  </w:style>
  <w:style w:type="character" w:customStyle="1" w:styleId="CommentTextChar">
    <w:name w:val="Comment Text Char"/>
    <w:link w:val="CommentText"/>
    <w:uiPriority w:val="99"/>
    <w:semiHidden/>
    <w:rsid w:val="00604127"/>
    <w:rPr>
      <w:rFonts w:ascii="Verdana" w:hAnsi="Verdana"/>
    </w:rPr>
  </w:style>
  <w:style w:type="paragraph" w:styleId="CommentSubject">
    <w:name w:val="annotation subject"/>
    <w:basedOn w:val="CommentText"/>
    <w:next w:val="CommentText"/>
    <w:link w:val="CommentSubjectChar"/>
    <w:uiPriority w:val="99"/>
    <w:semiHidden/>
    <w:unhideWhenUsed/>
    <w:rsid w:val="00604127"/>
    <w:rPr>
      <w:b/>
      <w:bCs/>
    </w:rPr>
  </w:style>
  <w:style w:type="character" w:customStyle="1" w:styleId="CommentSubjectChar">
    <w:name w:val="Comment Subject Char"/>
    <w:link w:val="CommentSubject"/>
    <w:uiPriority w:val="99"/>
    <w:semiHidden/>
    <w:rsid w:val="00604127"/>
    <w:rPr>
      <w:rFonts w:ascii="Verdana" w:hAnsi="Verdana"/>
      <w:b/>
      <w:bCs/>
    </w:rPr>
  </w:style>
  <w:style w:type="paragraph" w:customStyle="1" w:styleId="Figure">
    <w:name w:val="Figure"/>
    <w:basedOn w:val="BodyText"/>
    <w:next w:val="FigureCaption"/>
    <w:qFormat/>
    <w:rsid w:val="00604127"/>
  </w:style>
  <w:style w:type="character" w:styleId="UnresolvedMention">
    <w:name w:val="Unresolved Mention"/>
    <w:basedOn w:val="DefaultParagraphFont"/>
    <w:uiPriority w:val="99"/>
    <w:semiHidden/>
    <w:unhideWhenUsed/>
    <w:rsid w:val="00F763D1"/>
    <w:rPr>
      <w:color w:val="808080"/>
      <w:shd w:val="clear" w:color="auto" w:fill="E6E6E6"/>
    </w:rPr>
  </w:style>
  <w:style w:type="paragraph" w:styleId="Header">
    <w:name w:val="header"/>
    <w:basedOn w:val="Normal"/>
    <w:link w:val="HeaderChar"/>
    <w:uiPriority w:val="99"/>
    <w:unhideWhenUsed/>
    <w:rsid w:val="00911B88"/>
    <w:pPr>
      <w:tabs>
        <w:tab w:val="center" w:pos="4680"/>
        <w:tab w:val="right" w:pos="9360"/>
      </w:tabs>
    </w:pPr>
  </w:style>
  <w:style w:type="character" w:customStyle="1" w:styleId="HeaderChar">
    <w:name w:val="Header Char"/>
    <w:basedOn w:val="DefaultParagraphFont"/>
    <w:link w:val="Header"/>
    <w:uiPriority w:val="99"/>
    <w:rsid w:val="00911B88"/>
    <w:rPr>
      <w:rFonts w:ascii="Verdana" w:hAnsi="Verdana"/>
    </w:rPr>
  </w:style>
  <w:style w:type="paragraph" w:styleId="Footer">
    <w:name w:val="footer"/>
    <w:basedOn w:val="Normal"/>
    <w:link w:val="FooterChar"/>
    <w:uiPriority w:val="99"/>
    <w:unhideWhenUsed/>
    <w:rsid w:val="00911B88"/>
    <w:pPr>
      <w:tabs>
        <w:tab w:val="center" w:pos="4680"/>
        <w:tab w:val="right" w:pos="9360"/>
      </w:tabs>
    </w:pPr>
  </w:style>
  <w:style w:type="character" w:customStyle="1" w:styleId="FooterChar">
    <w:name w:val="Footer Char"/>
    <w:basedOn w:val="DefaultParagraphFont"/>
    <w:link w:val="Footer"/>
    <w:uiPriority w:val="99"/>
    <w:rsid w:val="00911B88"/>
    <w:rPr>
      <w:rFonts w:ascii="Verdana" w:hAnsi="Verdana"/>
    </w:rPr>
  </w:style>
  <w:style w:type="paragraph" w:customStyle="1" w:styleId="Boy">
    <w:name w:val="Boy"/>
    <w:basedOn w:val="BullettedBodyText"/>
    <w:rsid w:val="008F7BE4"/>
  </w:style>
  <w:style w:type="paragraph" w:styleId="NormalWeb">
    <w:name w:val="Normal (Web)"/>
    <w:basedOn w:val="Normal"/>
    <w:uiPriority w:val="99"/>
    <w:semiHidden/>
    <w:unhideWhenUsed/>
    <w:rsid w:val="007B6DA9"/>
    <w:pPr>
      <w:spacing w:before="100" w:beforeAutospacing="1" w:after="100" w:afterAutospacing="1"/>
    </w:pPr>
    <w:rPr>
      <w:szCs w:val="24"/>
    </w:rPr>
  </w:style>
  <w:style w:type="paragraph" w:customStyle="1" w:styleId="BulletedList--Publishing">
    <w:name w:val="Bulleted List--Publishing"/>
    <w:basedOn w:val="ListParagraph"/>
    <w:autoRedefine/>
    <w:qFormat/>
    <w:rsid w:val="001B4194"/>
    <w:pPr>
      <w:numPr>
        <w:numId w:val="29"/>
      </w:numPr>
      <w:spacing w:after="40" w:line="360" w:lineRule="auto"/>
    </w:pPr>
  </w:style>
  <w:style w:type="paragraph" w:customStyle="1" w:styleId="BulletedList">
    <w:name w:val="Bulleted List"/>
    <w:aliases w:val="Nested--Publishing"/>
    <w:basedOn w:val="ListParagraph"/>
    <w:qFormat/>
    <w:rsid w:val="001B4194"/>
    <w:pPr>
      <w:numPr>
        <w:ilvl w:val="1"/>
        <w:numId w:val="29"/>
      </w:numPr>
      <w:spacing w:after="40"/>
    </w:pPr>
  </w:style>
  <w:style w:type="paragraph" w:styleId="Quote">
    <w:name w:val="Quote"/>
    <w:aliases w:val="Quote--Publishing"/>
    <w:basedOn w:val="Normal"/>
    <w:next w:val="Normal"/>
    <w:link w:val="QuoteChar"/>
    <w:qFormat/>
    <w:rsid w:val="001B4194"/>
    <w:pPr>
      <w:spacing w:before="200" w:line="360" w:lineRule="auto"/>
      <w:ind w:left="864" w:right="864"/>
    </w:pPr>
    <w:rPr>
      <w:i/>
      <w:iCs/>
      <w:color w:val="404040" w:themeColor="text1" w:themeTint="BF"/>
      <w:sz w:val="22"/>
    </w:rPr>
  </w:style>
  <w:style w:type="character" w:customStyle="1" w:styleId="QuoteChar">
    <w:name w:val="Quote Char"/>
    <w:aliases w:val="Quote--Publishing Char"/>
    <w:basedOn w:val="DefaultParagraphFont"/>
    <w:link w:val="Quote"/>
    <w:rsid w:val="001B4194"/>
    <w:rPr>
      <w:rFonts w:eastAsiaTheme="minorHAnsi" w:cstheme="minorBidi"/>
      <w:i/>
      <w:iCs/>
      <w:color w:val="404040" w:themeColor="text1" w:themeTint="BF"/>
      <w:sz w:val="22"/>
      <w:szCs w:val="22"/>
    </w:rPr>
  </w:style>
  <w:style w:type="character" w:styleId="FollowedHyperlink">
    <w:name w:val="FollowedHyperlink"/>
    <w:basedOn w:val="DefaultParagraphFont"/>
    <w:uiPriority w:val="99"/>
    <w:semiHidden/>
    <w:unhideWhenUsed/>
    <w:rsid w:val="00FF3837"/>
    <w:rPr>
      <w:color w:val="954F72" w:themeColor="followedHyperlink"/>
      <w:u w:val="single"/>
    </w:rPr>
  </w:style>
  <w:style w:type="paragraph" w:customStyle="1" w:styleId="Sid">
    <w:name w:val="Sid"/>
    <w:basedOn w:val="SidebarCaption"/>
    <w:qFormat/>
    <w:rsid w:val="006E571D"/>
  </w:style>
  <w:style w:type="paragraph" w:customStyle="1" w:styleId="FirstParagraph">
    <w:name w:val="First Paragraph"/>
    <w:basedOn w:val="BodyText"/>
    <w:next w:val="BodyText"/>
    <w:qFormat/>
    <w:rsid w:val="00E4684E"/>
    <w:pPr>
      <w:spacing w:before="180" w:after="180"/>
      <w:jc w:val="left"/>
    </w:pPr>
    <w:rPr>
      <w:rFonts w:asciiTheme="minorHAnsi" w:eastAsiaTheme="minorHAnsi" w:hAnsiTheme="minorHAnsi" w:cstheme="minorBidi"/>
      <w:sz w:val="24"/>
      <w:szCs w:val="24"/>
    </w:rPr>
  </w:style>
  <w:style w:type="paragraph" w:customStyle="1" w:styleId="Compact">
    <w:name w:val="Compact"/>
    <w:basedOn w:val="BodyText"/>
    <w:qFormat/>
    <w:rsid w:val="00E4684E"/>
    <w:pPr>
      <w:spacing w:before="36" w:after="36"/>
      <w:jc w:val="left"/>
    </w:pPr>
    <w:rPr>
      <w:rFonts w:asciiTheme="minorHAnsi" w:eastAsiaTheme="minorHAnsi" w:hAnsiTheme="minorHAnsi" w:cstheme="minorBidi"/>
      <w:sz w:val="24"/>
      <w:szCs w:val="24"/>
    </w:rPr>
  </w:style>
  <w:style w:type="paragraph" w:styleId="Bibliography">
    <w:name w:val="Bibliography"/>
    <w:basedOn w:val="Normal"/>
    <w:qFormat/>
    <w:rsid w:val="00E4684E"/>
    <w:pPr>
      <w:spacing w:after="200"/>
    </w:pPr>
    <w:rPr>
      <w:rFonts w:asciiTheme="minorHAnsi" w:eastAsiaTheme="minorHAnsi" w:hAnsiTheme="minorHAnsi" w:cstheme="minorBidi"/>
      <w:sz w:val="24"/>
      <w:szCs w:val="24"/>
    </w:rPr>
  </w:style>
  <w:style w:type="paragraph" w:styleId="FootnoteText">
    <w:name w:val="footnote text"/>
    <w:basedOn w:val="Normal"/>
    <w:link w:val="FootnoteTextChar"/>
    <w:uiPriority w:val="9"/>
    <w:unhideWhenUsed/>
    <w:qFormat/>
    <w:rsid w:val="00E4684E"/>
    <w:pPr>
      <w:spacing w:after="200"/>
    </w:pPr>
    <w:rPr>
      <w:rFonts w:asciiTheme="minorHAnsi" w:eastAsiaTheme="minorHAnsi" w:hAnsiTheme="minorHAnsi" w:cstheme="minorBidi"/>
      <w:sz w:val="24"/>
      <w:szCs w:val="24"/>
    </w:rPr>
  </w:style>
  <w:style w:type="character" w:customStyle="1" w:styleId="FootnoteTextChar">
    <w:name w:val="Footnote Text Char"/>
    <w:basedOn w:val="DefaultParagraphFont"/>
    <w:link w:val="FootnoteText"/>
    <w:uiPriority w:val="9"/>
    <w:rsid w:val="00E4684E"/>
    <w:rPr>
      <w:rFonts w:asciiTheme="minorHAnsi" w:eastAsiaTheme="minorHAnsi" w:hAnsiTheme="minorHAnsi" w:cstheme="minorBidi"/>
      <w:sz w:val="24"/>
      <w:szCs w:val="24"/>
    </w:rPr>
  </w:style>
  <w:style w:type="paragraph" w:styleId="Caption">
    <w:name w:val="caption"/>
    <w:basedOn w:val="Normal"/>
    <w:link w:val="CaptionChar"/>
    <w:rsid w:val="00E4684E"/>
    <w:pPr>
      <w:spacing w:after="120"/>
    </w:pPr>
    <w:rPr>
      <w:rFonts w:asciiTheme="minorHAnsi" w:eastAsiaTheme="minorHAnsi" w:hAnsiTheme="minorHAnsi" w:cstheme="minorBidi"/>
      <w:i/>
      <w:sz w:val="24"/>
      <w:szCs w:val="24"/>
    </w:rPr>
  </w:style>
  <w:style w:type="paragraph" w:customStyle="1" w:styleId="FigurewithCaption">
    <w:name w:val="Figure with Caption"/>
    <w:basedOn w:val="Figure"/>
    <w:rsid w:val="00E4684E"/>
    <w:pPr>
      <w:spacing w:after="200"/>
      <w:jc w:val="left"/>
    </w:pPr>
    <w:rPr>
      <w:rFonts w:asciiTheme="minorHAnsi" w:eastAsiaTheme="minorHAnsi" w:hAnsiTheme="minorHAnsi" w:cstheme="minorBidi"/>
      <w:sz w:val="24"/>
      <w:szCs w:val="24"/>
    </w:rPr>
  </w:style>
  <w:style w:type="character" w:customStyle="1" w:styleId="CaptionChar">
    <w:name w:val="Caption Char"/>
    <w:basedOn w:val="DefaultParagraphFont"/>
    <w:link w:val="Caption"/>
    <w:rsid w:val="00E4684E"/>
    <w:rPr>
      <w:rFonts w:asciiTheme="minorHAnsi" w:eastAsiaTheme="minorHAnsi" w:hAnsiTheme="minorHAnsi" w:cstheme="minorBidi"/>
      <w:i/>
      <w:sz w:val="24"/>
      <w:szCs w:val="24"/>
    </w:rPr>
  </w:style>
  <w:style w:type="character" w:styleId="FootnoteReference">
    <w:name w:val="footnote reference"/>
    <w:basedOn w:val="CaptionChar"/>
    <w:rsid w:val="00E4684E"/>
    <w:rPr>
      <w:rFonts w:asciiTheme="minorHAnsi" w:eastAsiaTheme="minorHAnsi" w:hAnsiTheme="minorHAnsi" w:cstheme="minorBidi"/>
      <w:i/>
      <w:sz w:val="24"/>
      <w:szCs w:val="24"/>
      <w:vertAlign w:val="superscript"/>
    </w:rPr>
  </w:style>
  <w:style w:type="table" w:styleId="GridTable1Light">
    <w:name w:val="Grid Table 1 Light"/>
    <w:basedOn w:val="TableNormal"/>
    <w:rsid w:val="00E4684E"/>
    <w:rPr>
      <w:rFonts w:asciiTheme="minorHAnsi" w:eastAsiaTheme="minorHAnsi" w:hAnsiTheme="minorHAnsi" w:cstheme="minorBidi"/>
      <w:sz w:val="24"/>
      <w:szCs w:val="24"/>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BodyTextChar">
    <w:name w:val="Body Text Char"/>
    <w:basedOn w:val="DefaultParagraphFont"/>
    <w:link w:val="BodyText"/>
    <w:rsid w:val="00A019C1"/>
    <w:rPr>
      <w:rFonts w:ascii="Calibri" w:hAnsi="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790705">
      <w:bodyDiv w:val="1"/>
      <w:marLeft w:val="0"/>
      <w:marRight w:val="0"/>
      <w:marTop w:val="0"/>
      <w:marBottom w:val="0"/>
      <w:divBdr>
        <w:top w:val="none" w:sz="0" w:space="0" w:color="auto"/>
        <w:left w:val="none" w:sz="0" w:space="0" w:color="auto"/>
        <w:bottom w:val="none" w:sz="0" w:space="0" w:color="auto"/>
        <w:right w:val="none" w:sz="0" w:space="0" w:color="auto"/>
      </w:divBdr>
    </w:div>
    <w:div w:id="141387658">
      <w:bodyDiv w:val="1"/>
      <w:marLeft w:val="0"/>
      <w:marRight w:val="0"/>
      <w:marTop w:val="0"/>
      <w:marBottom w:val="0"/>
      <w:divBdr>
        <w:top w:val="none" w:sz="0" w:space="0" w:color="auto"/>
        <w:left w:val="none" w:sz="0" w:space="0" w:color="auto"/>
        <w:bottom w:val="none" w:sz="0" w:space="0" w:color="auto"/>
        <w:right w:val="none" w:sz="0" w:space="0" w:color="auto"/>
      </w:divBdr>
    </w:div>
    <w:div w:id="194587955">
      <w:bodyDiv w:val="1"/>
      <w:marLeft w:val="0"/>
      <w:marRight w:val="0"/>
      <w:marTop w:val="0"/>
      <w:marBottom w:val="0"/>
      <w:divBdr>
        <w:top w:val="none" w:sz="0" w:space="0" w:color="auto"/>
        <w:left w:val="none" w:sz="0" w:space="0" w:color="auto"/>
        <w:bottom w:val="none" w:sz="0" w:space="0" w:color="auto"/>
        <w:right w:val="none" w:sz="0" w:space="0" w:color="auto"/>
      </w:divBdr>
    </w:div>
    <w:div w:id="221647548">
      <w:bodyDiv w:val="1"/>
      <w:marLeft w:val="0"/>
      <w:marRight w:val="0"/>
      <w:marTop w:val="0"/>
      <w:marBottom w:val="0"/>
      <w:divBdr>
        <w:top w:val="none" w:sz="0" w:space="0" w:color="auto"/>
        <w:left w:val="none" w:sz="0" w:space="0" w:color="auto"/>
        <w:bottom w:val="none" w:sz="0" w:space="0" w:color="auto"/>
        <w:right w:val="none" w:sz="0" w:space="0" w:color="auto"/>
      </w:divBdr>
    </w:div>
    <w:div w:id="364600157">
      <w:bodyDiv w:val="1"/>
      <w:marLeft w:val="0"/>
      <w:marRight w:val="0"/>
      <w:marTop w:val="0"/>
      <w:marBottom w:val="0"/>
      <w:divBdr>
        <w:top w:val="none" w:sz="0" w:space="0" w:color="auto"/>
        <w:left w:val="none" w:sz="0" w:space="0" w:color="auto"/>
        <w:bottom w:val="none" w:sz="0" w:space="0" w:color="auto"/>
        <w:right w:val="none" w:sz="0" w:space="0" w:color="auto"/>
      </w:divBdr>
    </w:div>
    <w:div w:id="409616472">
      <w:bodyDiv w:val="1"/>
      <w:marLeft w:val="0"/>
      <w:marRight w:val="0"/>
      <w:marTop w:val="0"/>
      <w:marBottom w:val="0"/>
      <w:divBdr>
        <w:top w:val="none" w:sz="0" w:space="0" w:color="auto"/>
        <w:left w:val="none" w:sz="0" w:space="0" w:color="auto"/>
        <w:bottom w:val="none" w:sz="0" w:space="0" w:color="auto"/>
        <w:right w:val="none" w:sz="0" w:space="0" w:color="auto"/>
      </w:divBdr>
    </w:div>
    <w:div w:id="570771532">
      <w:bodyDiv w:val="1"/>
      <w:marLeft w:val="0"/>
      <w:marRight w:val="0"/>
      <w:marTop w:val="0"/>
      <w:marBottom w:val="0"/>
      <w:divBdr>
        <w:top w:val="none" w:sz="0" w:space="0" w:color="auto"/>
        <w:left w:val="none" w:sz="0" w:space="0" w:color="auto"/>
        <w:bottom w:val="none" w:sz="0" w:space="0" w:color="auto"/>
        <w:right w:val="none" w:sz="0" w:space="0" w:color="auto"/>
      </w:divBdr>
    </w:div>
    <w:div w:id="595986832">
      <w:bodyDiv w:val="1"/>
      <w:marLeft w:val="0"/>
      <w:marRight w:val="0"/>
      <w:marTop w:val="0"/>
      <w:marBottom w:val="0"/>
      <w:divBdr>
        <w:top w:val="none" w:sz="0" w:space="0" w:color="auto"/>
        <w:left w:val="none" w:sz="0" w:space="0" w:color="auto"/>
        <w:bottom w:val="none" w:sz="0" w:space="0" w:color="auto"/>
        <w:right w:val="none" w:sz="0" w:space="0" w:color="auto"/>
      </w:divBdr>
    </w:div>
    <w:div w:id="727604869">
      <w:bodyDiv w:val="1"/>
      <w:marLeft w:val="0"/>
      <w:marRight w:val="0"/>
      <w:marTop w:val="0"/>
      <w:marBottom w:val="0"/>
      <w:divBdr>
        <w:top w:val="none" w:sz="0" w:space="0" w:color="auto"/>
        <w:left w:val="none" w:sz="0" w:space="0" w:color="auto"/>
        <w:bottom w:val="none" w:sz="0" w:space="0" w:color="auto"/>
        <w:right w:val="none" w:sz="0" w:space="0" w:color="auto"/>
      </w:divBdr>
    </w:div>
    <w:div w:id="793056456">
      <w:bodyDiv w:val="1"/>
      <w:marLeft w:val="0"/>
      <w:marRight w:val="0"/>
      <w:marTop w:val="0"/>
      <w:marBottom w:val="0"/>
      <w:divBdr>
        <w:top w:val="none" w:sz="0" w:space="0" w:color="auto"/>
        <w:left w:val="none" w:sz="0" w:space="0" w:color="auto"/>
        <w:bottom w:val="none" w:sz="0" w:space="0" w:color="auto"/>
        <w:right w:val="none" w:sz="0" w:space="0" w:color="auto"/>
      </w:divBdr>
    </w:div>
    <w:div w:id="798182982">
      <w:bodyDiv w:val="1"/>
      <w:marLeft w:val="0"/>
      <w:marRight w:val="0"/>
      <w:marTop w:val="0"/>
      <w:marBottom w:val="0"/>
      <w:divBdr>
        <w:top w:val="none" w:sz="0" w:space="0" w:color="auto"/>
        <w:left w:val="none" w:sz="0" w:space="0" w:color="auto"/>
        <w:bottom w:val="none" w:sz="0" w:space="0" w:color="auto"/>
        <w:right w:val="none" w:sz="0" w:space="0" w:color="auto"/>
      </w:divBdr>
      <w:divsChild>
        <w:div w:id="1317414485">
          <w:marLeft w:val="0"/>
          <w:marRight w:val="0"/>
          <w:marTop w:val="0"/>
          <w:marBottom w:val="0"/>
          <w:divBdr>
            <w:top w:val="none" w:sz="0" w:space="0" w:color="auto"/>
            <w:left w:val="none" w:sz="0" w:space="0" w:color="auto"/>
            <w:bottom w:val="none" w:sz="0" w:space="0" w:color="auto"/>
            <w:right w:val="none" w:sz="0" w:space="0" w:color="auto"/>
          </w:divBdr>
        </w:div>
      </w:divsChild>
    </w:div>
    <w:div w:id="848717177">
      <w:bodyDiv w:val="1"/>
      <w:marLeft w:val="0"/>
      <w:marRight w:val="0"/>
      <w:marTop w:val="0"/>
      <w:marBottom w:val="0"/>
      <w:divBdr>
        <w:top w:val="none" w:sz="0" w:space="0" w:color="auto"/>
        <w:left w:val="none" w:sz="0" w:space="0" w:color="auto"/>
        <w:bottom w:val="none" w:sz="0" w:space="0" w:color="auto"/>
        <w:right w:val="none" w:sz="0" w:space="0" w:color="auto"/>
      </w:divBdr>
    </w:div>
    <w:div w:id="988051132">
      <w:bodyDiv w:val="1"/>
      <w:marLeft w:val="0"/>
      <w:marRight w:val="0"/>
      <w:marTop w:val="0"/>
      <w:marBottom w:val="0"/>
      <w:divBdr>
        <w:top w:val="none" w:sz="0" w:space="0" w:color="auto"/>
        <w:left w:val="none" w:sz="0" w:space="0" w:color="auto"/>
        <w:bottom w:val="none" w:sz="0" w:space="0" w:color="auto"/>
        <w:right w:val="none" w:sz="0" w:space="0" w:color="auto"/>
      </w:divBdr>
    </w:div>
    <w:div w:id="1036734314">
      <w:bodyDiv w:val="1"/>
      <w:marLeft w:val="0"/>
      <w:marRight w:val="0"/>
      <w:marTop w:val="0"/>
      <w:marBottom w:val="0"/>
      <w:divBdr>
        <w:top w:val="none" w:sz="0" w:space="0" w:color="auto"/>
        <w:left w:val="none" w:sz="0" w:space="0" w:color="auto"/>
        <w:bottom w:val="none" w:sz="0" w:space="0" w:color="auto"/>
        <w:right w:val="none" w:sz="0" w:space="0" w:color="auto"/>
      </w:divBdr>
    </w:div>
    <w:div w:id="1162425582">
      <w:bodyDiv w:val="1"/>
      <w:marLeft w:val="0"/>
      <w:marRight w:val="0"/>
      <w:marTop w:val="0"/>
      <w:marBottom w:val="0"/>
      <w:divBdr>
        <w:top w:val="none" w:sz="0" w:space="0" w:color="auto"/>
        <w:left w:val="none" w:sz="0" w:space="0" w:color="auto"/>
        <w:bottom w:val="none" w:sz="0" w:space="0" w:color="auto"/>
        <w:right w:val="none" w:sz="0" w:space="0" w:color="auto"/>
      </w:divBdr>
    </w:div>
    <w:div w:id="1521310288">
      <w:bodyDiv w:val="1"/>
      <w:marLeft w:val="0"/>
      <w:marRight w:val="0"/>
      <w:marTop w:val="0"/>
      <w:marBottom w:val="0"/>
      <w:divBdr>
        <w:top w:val="none" w:sz="0" w:space="0" w:color="auto"/>
        <w:left w:val="none" w:sz="0" w:space="0" w:color="auto"/>
        <w:bottom w:val="none" w:sz="0" w:space="0" w:color="auto"/>
        <w:right w:val="none" w:sz="0" w:space="0" w:color="auto"/>
      </w:divBdr>
    </w:div>
    <w:div w:id="1605377978">
      <w:bodyDiv w:val="1"/>
      <w:marLeft w:val="0"/>
      <w:marRight w:val="0"/>
      <w:marTop w:val="0"/>
      <w:marBottom w:val="0"/>
      <w:divBdr>
        <w:top w:val="none" w:sz="0" w:space="0" w:color="auto"/>
        <w:left w:val="none" w:sz="0" w:space="0" w:color="auto"/>
        <w:bottom w:val="none" w:sz="0" w:space="0" w:color="auto"/>
        <w:right w:val="none" w:sz="0" w:space="0" w:color="auto"/>
      </w:divBdr>
    </w:div>
    <w:div w:id="1612127702">
      <w:bodyDiv w:val="1"/>
      <w:marLeft w:val="0"/>
      <w:marRight w:val="0"/>
      <w:marTop w:val="0"/>
      <w:marBottom w:val="0"/>
      <w:divBdr>
        <w:top w:val="none" w:sz="0" w:space="0" w:color="auto"/>
        <w:left w:val="none" w:sz="0" w:space="0" w:color="auto"/>
        <w:bottom w:val="none" w:sz="0" w:space="0" w:color="auto"/>
        <w:right w:val="none" w:sz="0" w:space="0" w:color="auto"/>
      </w:divBdr>
    </w:div>
    <w:div w:id="1619681857">
      <w:bodyDiv w:val="1"/>
      <w:marLeft w:val="0"/>
      <w:marRight w:val="0"/>
      <w:marTop w:val="0"/>
      <w:marBottom w:val="0"/>
      <w:divBdr>
        <w:top w:val="none" w:sz="0" w:space="0" w:color="auto"/>
        <w:left w:val="none" w:sz="0" w:space="0" w:color="auto"/>
        <w:bottom w:val="none" w:sz="0" w:space="0" w:color="auto"/>
        <w:right w:val="none" w:sz="0" w:space="0" w:color="auto"/>
      </w:divBdr>
    </w:div>
    <w:div w:id="1630089870">
      <w:bodyDiv w:val="1"/>
      <w:marLeft w:val="0"/>
      <w:marRight w:val="0"/>
      <w:marTop w:val="0"/>
      <w:marBottom w:val="0"/>
      <w:divBdr>
        <w:top w:val="none" w:sz="0" w:space="0" w:color="auto"/>
        <w:left w:val="none" w:sz="0" w:space="0" w:color="auto"/>
        <w:bottom w:val="none" w:sz="0" w:space="0" w:color="auto"/>
        <w:right w:val="none" w:sz="0" w:space="0" w:color="auto"/>
      </w:divBdr>
    </w:div>
    <w:div w:id="1711104250">
      <w:bodyDiv w:val="1"/>
      <w:marLeft w:val="0"/>
      <w:marRight w:val="0"/>
      <w:marTop w:val="0"/>
      <w:marBottom w:val="0"/>
      <w:divBdr>
        <w:top w:val="none" w:sz="0" w:space="0" w:color="auto"/>
        <w:left w:val="none" w:sz="0" w:space="0" w:color="auto"/>
        <w:bottom w:val="none" w:sz="0" w:space="0" w:color="auto"/>
        <w:right w:val="none" w:sz="0" w:space="0" w:color="auto"/>
      </w:divBdr>
    </w:div>
    <w:div w:id="1735590969">
      <w:bodyDiv w:val="1"/>
      <w:marLeft w:val="0"/>
      <w:marRight w:val="0"/>
      <w:marTop w:val="0"/>
      <w:marBottom w:val="0"/>
      <w:divBdr>
        <w:top w:val="none" w:sz="0" w:space="0" w:color="auto"/>
        <w:left w:val="none" w:sz="0" w:space="0" w:color="auto"/>
        <w:bottom w:val="none" w:sz="0" w:space="0" w:color="auto"/>
        <w:right w:val="none" w:sz="0" w:space="0" w:color="auto"/>
      </w:divBdr>
    </w:div>
    <w:div w:id="1799448697">
      <w:bodyDiv w:val="1"/>
      <w:marLeft w:val="0"/>
      <w:marRight w:val="0"/>
      <w:marTop w:val="0"/>
      <w:marBottom w:val="0"/>
      <w:divBdr>
        <w:top w:val="none" w:sz="0" w:space="0" w:color="auto"/>
        <w:left w:val="none" w:sz="0" w:space="0" w:color="auto"/>
        <w:bottom w:val="none" w:sz="0" w:space="0" w:color="auto"/>
        <w:right w:val="none" w:sz="0" w:space="0" w:color="auto"/>
      </w:divBdr>
    </w:div>
    <w:div w:id="1950161085">
      <w:bodyDiv w:val="1"/>
      <w:marLeft w:val="0"/>
      <w:marRight w:val="0"/>
      <w:marTop w:val="0"/>
      <w:marBottom w:val="0"/>
      <w:divBdr>
        <w:top w:val="none" w:sz="0" w:space="0" w:color="auto"/>
        <w:left w:val="none" w:sz="0" w:space="0" w:color="auto"/>
        <w:bottom w:val="none" w:sz="0" w:space="0" w:color="auto"/>
        <w:right w:val="none" w:sz="0" w:space="0" w:color="auto"/>
      </w:divBdr>
    </w:div>
    <w:div w:id="2048097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amazon.com/Phoenix-Project-DevOps-Helping-Business-ebook/dp/B00AZRBLHO"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elanie%20Spiller\AppData\Roaming\Microsoft\Templates\CODE%20Magazine%20Style%20Guide%20and%20Template%202014.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4D07DAEB0B2D845A42B262E083EDB6C" ma:contentTypeVersion="8" ma:contentTypeDescription="Create a new document." ma:contentTypeScope="" ma:versionID="e8ab0fc0a4fe7a781d08b7f8e19ce704">
  <xsd:schema xmlns:xsd="http://www.w3.org/2001/XMLSchema" xmlns:xs="http://www.w3.org/2001/XMLSchema" xmlns:p="http://schemas.microsoft.com/office/2006/metadata/properties" xmlns:ns2="b61327b7-bc8d-4171-a260-72d975658d33" xmlns:ns3="f183b691-3857-49fb-8a6b-de90e00c7808" targetNamespace="http://schemas.microsoft.com/office/2006/metadata/properties" ma:root="true" ma:fieldsID="d8dda064533af7e1c1258eaf4e0ca24b" ns2:_="" ns3:_="">
    <xsd:import namespace="b61327b7-bc8d-4171-a260-72d975658d33"/>
    <xsd:import namespace="f183b691-3857-49fb-8a6b-de90e00c7808"/>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DateTaken" minOccurs="0"/>
                <xsd:element ref="ns2:MediaServiceOCR"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61327b7-bc8d-4171-a260-72d975658d3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Location" ma:index="13"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183b691-3857-49fb-8a6b-de90e00c7808"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b:Source>
    <b:Tag>Kim13</b:Tag>
    <b:SourceType>InternetSite</b:SourceType>
    <b:Guid>{125E1473-73D0-41E3-B986-28BD8B754C1A}</b:Guid>
    <b:Author>
      <b:Author>
        <b:NameList xmlns:msxsl="urn:schemas-microsoft-com:xslt" xmlns:b="http://schemas.openxmlformats.org/officeDocument/2006/bibliography">
          <b:Person>
            <b:Last>Kim</b:Last>
            <b:First>Gene</b:First>
            <b:Middle/>
          </b:Person>
          <b:Person>
            <b:Last>Behr</b:Last>
            <b:First>Kevin</b:First>
            <b:Middle/>
          </b:Person>
          <b:Person>
            <b:Last>Spafford</b:Last>
            <b:First>George</b:First>
            <b:Middle/>
          </b:Person>
        </b:NameList>
      </b:Author>
    </b:Author>
    <b:Title>The Phoenix Project: A Novel About IT, DevOps, and Helping Your Business Win</b:Title>
    <b:InternetSiteTitle/>
    <b:ProductionCompany/>
    <b:Year>2013</b:Year>
    <b:Month/>
    <b:Day/>
    <b:YearAccessed>2019</b:YearAccessed>
    <b:MonthAccessed>2</b:MonthAccessed>
    <b:DayAccessed>18</b:DayAccessed>
    <b:URL>https://amazon.com/phoenix-project-devops-helping-business/dp/0988262592</b:URL>
    <b:Version/>
    <b:ShortTitle/>
    <b:StandardNumber/>
    <b:Comments/>
    <b:Medium/>
    <b:DOI/>
    <b:RefOrder>1</b:RefOrder>
  </b:Source>
  <b:Source>
    <b:Tag>Bec01</b:Tag>
    <b:SourceType>InternetSite</b:SourceType>
    <b:Guid>{88751036-56B6-4E58-90D6-73769BFF4CD2}</b:Guid>
    <b:Author>
      <b:Author>
        <b:NameList xmlns:msxsl="urn:schemas-microsoft-com:xslt" xmlns:b="http://schemas.openxmlformats.org/officeDocument/2006/bibliography">
          <b:Person>
            <b:Last>Beck</b:Last>
            <b:First>Kent</b:First>
            <b:Middle/>
          </b:Person>
          <b:Person>
            <b:Last>Grenning</b:Last>
            <b:First>James</b:First>
            <b:Middle/>
          </b:Person>
          <b:Person>
            <b:Last>Martin</b:Last>
            <b:First>Robert</b:First>
            <b:Middle>C.</b:Middle>
          </b:Person>
          <b:Person>
            <b:Last>Beedle</b:Last>
            <b:First>Mike</b:First>
            <b:Middle/>
          </b:Person>
          <b:Person>
            <b:Last>Highsmith</b:Last>
            <b:First>Jim</b:First>
            <b:Middle/>
          </b:Person>
          <b:Person>
            <b:Last>Mellor</b:Last>
            <b:First>Steve</b:First>
            <b:Middle/>
          </b:Person>
          <b:Person>
            <b:Last>Bennekum</b:Last>
            <b:First>Arie</b:First>
            <b:Middle>van</b:Middle>
          </b:Person>
          <b:Person>
            <b:Last>Hunt</b:Last>
            <b:First>Andrew</b:First>
            <b:Middle/>
          </b:Person>
          <b:Person>
            <b:Last>Schwaber</b:Last>
            <b:First>Ken</b:First>
            <b:Middle/>
          </b:Person>
          <b:Person>
            <b:Last>Cockburn</b:Last>
            <b:First>Alistair</b:First>
            <b:Middle/>
          </b:Person>
          <b:Person>
            <b:Last>Jeffries</b:Last>
            <b:First>Ron</b:First>
            <b:Middle/>
          </b:Person>
          <b:Person>
            <b:Last>Sutherland</b:Last>
            <b:First>Jeff</b:First>
            <b:Middle/>
          </b:Person>
          <b:Person>
            <b:Last>Cunningham</b:Last>
            <b:First>Ward</b:First>
            <b:Middle/>
          </b:Person>
          <b:Person>
            <b:Last>Kern</b:Last>
            <b:First>Jon</b:First>
            <b:Middle/>
          </b:Person>
          <b:Person>
            <b:Last>Thomas</b:Last>
            <b:First>Dave</b:First>
            <b:Middle/>
          </b:Person>
          <b:Person>
            <b:Last>Fowler</b:Last>
            <b:First>Martin</b:First>
            <b:Middle/>
          </b:Person>
          <b:Person>
            <b:Last>Marick</b:Last>
            <b:First>Brian</b:First>
            <b:Middle/>
          </b:Person>
        </b:NameList>
      </b:Author>
    </b:Author>
    <b:Title>Manifesto for Agile Software Development</b:Title>
    <b:InternetSiteTitle>Agile Alliance</b:InternetSiteTitle>
    <b:ProductionCompany/>
    <b:Year>2001</b:Year>
    <b:Month/>
    <b:Day/>
    <b:YearAccessed>2019</b:YearAccessed>
    <b:MonthAccessed>2</b:MonthAccessed>
    <b:DayAccessed>18</b:DayAccessed>
    <b:URL>http://agilemanifesto.org/</b:URL>
    <b:Version/>
    <b:ShortTitle/>
    <b:StandardNumber/>
    <b:Comments/>
    <b:Medium/>
    <b:DOI/>
    <b:RefOrder>2</b:RefOrder>
  </b:Source>
  <b:Source>
    <b:Tag>Mic19</b:Tag>
    <b:SourceType>InternetSite</b:SourceType>
    <b:Guid>{C1E15654-BF02-4A81-9A42-92FE446B155E}</b:Guid>
    <b:Title>Microsoft to acquire GitHub for $7.5 billion</b:Title>
    <b:InternetSiteTitle/>
    <b:ProductionCompany/>
    <b:Year/>
    <b:Month/>
    <b:Day/>
    <b:YearAccessed>2019</b:YearAccessed>
    <b:MonthAccessed>2</b:MonthAccessed>
    <b:DayAccessed>18</b:DayAccessed>
    <b:URL>https://news.microsoft.com/2018/06/04/microsoft-to-acquire-github-for-7-5-billion/</b:URL>
    <b:Version/>
    <b:ShortTitle/>
    <b:StandardNumber/>
    <b:Comments/>
    <b:Medium/>
    <b:DOI/>
    <b:RefOrder>3</b:RefOrder>
  </b:Source>
  <b:Source>
    <b:Tag>Ado</b:Tag>
    <b:SourceType>InternetSite</b:SourceType>
    <b:Guid>{DA290C0D-4CBF-4649-85A7-23555B81D912}</b:Guid>
    <b:Title>Adopt a Git branching strategy</b:Title>
    <b:YearAccessed>2019</b:YearAccessed>
    <b:MonthAccessed>2</b:MonthAccessed>
    <b:DayAccessed>18</b:DayAccessed>
    <b:URL>https://docs.microsoft.com/en-us/azure/devops/repos/git/git-branching-guidance?view=azure-devops</b:URL>
    <b:RefOrder>4</b:RefOrder>
  </b:Source>
  <b:Source>
    <b:Tag>Azu</b:Tag>
    <b:SourceType>InternetSite</b:SourceType>
    <b:Guid>{32C76510-6D56-4F71-A817-EE8B386A8803}</b:Guid>
    <b:Title>Azure Boards Documentation</b:Title>
    <b:Publisher>https://docs.microsoft.com/en-us/azure/devops/boards/?view=azure-devops</b:Publisher>
    <b:URL>https://docs.microsoft.com/en-us/azure/devops/boards/?view=azure-devops</b:URL>
    <b:RefOrder>5</b:RefOrder>
  </b:Source>
</b:Sources>
</file>

<file path=customXml/itemProps1.xml><?xml version="1.0" encoding="utf-8"?>
<ds:datastoreItem xmlns:ds="http://schemas.openxmlformats.org/officeDocument/2006/customXml" ds:itemID="{E2378210-7508-44A5-9CE7-E1B05FBAAAC8}">
  <ds:schemaRefs>
    <ds:schemaRef ds:uri="http://schemas.microsoft.com/sharepoint/v3/contenttype/forms"/>
  </ds:schemaRefs>
</ds:datastoreItem>
</file>

<file path=customXml/itemProps2.xml><?xml version="1.0" encoding="utf-8"?>
<ds:datastoreItem xmlns:ds="http://schemas.openxmlformats.org/officeDocument/2006/customXml" ds:itemID="{8DDF1541-B75A-4EF9-80B2-82E3403F431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61327b7-bc8d-4171-a260-72d975658d33"/>
    <ds:schemaRef ds:uri="f183b691-3857-49fb-8a6b-de90e00c780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66B021-5123-40D4-BDF2-4CC05715106E}">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FA68E553-57BB-45A7-9ADC-E44B4FBA27A0}">
  <ds:schemaRefs>
    <ds:schemaRef ds:uri="http://schemas.openxmlformats.org/officeDocument/2006/bibliography"/>
    <ds:schemaRef ds:uri="urn:schemas-microsoft-com:xslt"/>
  </ds:schemaRefs>
</ds:datastoreItem>
</file>

<file path=docProps/app.xml><?xml version="1.0" encoding="utf-8"?>
<Properties xmlns="http://schemas.openxmlformats.org/officeDocument/2006/extended-properties" xmlns:vt="http://schemas.openxmlformats.org/officeDocument/2006/docPropsVTypes">
  <Template>CODE Magazine Style Guide and Template 2014.docx</Template>
  <TotalTime>0</TotalTime>
  <Pages>6</Pages>
  <Words>2324</Words>
  <Characters>13247</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15540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2019-02-18T22:11:00Z</dcterms:created>
  <dcterms:modified xsi:type="dcterms:W3CDTF">2019-03-21T00:52:00Z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0x010100A4D07DAEB0B2D845A42B262E083EDB6C</vt:lpwstr>
  </property>
</Properties>
</file>